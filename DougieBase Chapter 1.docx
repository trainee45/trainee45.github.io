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EF948" w14:textId="77777777" w:rsidR="00C22334" w:rsidRDefault="00FC2AC5" w:rsidP="00403636">
      <w:pPr>
        <w:pStyle w:val="TOC1"/>
      </w:pPr>
      <w:r>
        <w:t>DougieBase</w:t>
      </w:r>
    </w:p>
    <w:p w14:paraId="383E2D00" w14:textId="77777777" w:rsidR="00C22334" w:rsidRDefault="003A2AD4">
      <w:pPr>
        <w:pStyle w:val="Subtitle"/>
      </w:pPr>
      <w:r>
        <w:t>A DataBase</w:t>
      </w:r>
      <w:r w:rsidR="00AF108F">
        <w:t>. A PWA</w:t>
      </w:r>
      <w:r>
        <w:t xml:space="preserve"> </w:t>
      </w:r>
      <w:r w:rsidR="00BD5984">
        <w:t>coded</w:t>
      </w:r>
      <w:r>
        <w:t xml:space="preserve"> in </w:t>
      </w:r>
      <w:r w:rsidR="00E22C1F">
        <w:t>JavaScript</w:t>
      </w:r>
      <w:r w:rsidR="00234B56">
        <w:t xml:space="preserve"> and jQuery</w:t>
      </w:r>
    </w:p>
    <w:p w14:paraId="44513DEE" w14:textId="77777777" w:rsidR="00C22334" w:rsidRDefault="003C7753">
      <w:r>
        <w:rPr>
          <w:noProof/>
          <w:lang w:eastAsia="en-US"/>
        </w:rPr>
        <w:drawing>
          <wp:inline distT="0" distB="0" distL="0" distR="0" wp14:anchorId="391AA471" wp14:editId="4E234450">
            <wp:extent cx="5486400" cy="36449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486400" cy="3644943"/>
                    </a:xfrm>
                    <a:prstGeom prst="rect">
                      <a:avLst/>
                    </a:prstGeom>
                  </pic:spPr>
                </pic:pic>
              </a:graphicData>
            </a:graphic>
          </wp:inline>
        </w:drawing>
      </w:r>
    </w:p>
    <w:p w14:paraId="7BC1A0A2" w14:textId="77777777" w:rsidR="00C22334" w:rsidRDefault="006D4150">
      <w:pPr>
        <w:pStyle w:val="Author"/>
      </w:pPr>
      <w:r>
        <w:t>Doug Dyer Victoria BC</w:t>
      </w:r>
    </w:p>
    <w:p w14:paraId="4E3C6A80" w14:textId="77777777" w:rsidR="00C22334" w:rsidRDefault="003C7753">
      <w:r>
        <w:br w:type="page"/>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bCs/>
          <w:noProof/>
        </w:rPr>
      </w:sdtEndPr>
      <w:sdtContent>
        <w:p w14:paraId="7ECE8FE1" w14:textId="77777777" w:rsidR="00C22334" w:rsidRDefault="003C7753">
          <w:pPr>
            <w:pStyle w:val="TOCHeading"/>
          </w:pPr>
          <w:r>
            <w:rPr>
              <w:rStyle w:val="Emphasis"/>
            </w:rPr>
            <w:t>TAble of</w:t>
          </w:r>
          <w:r>
            <w:rPr>
              <w:rStyle w:val="Emphasis"/>
            </w:rPr>
            <w:br/>
          </w:r>
          <w:r>
            <w:t>Contents</w:t>
          </w:r>
        </w:p>
        <w:p w14:paraId="6EF3292E" w14:textId="2FE7A3C5" w:rsidR="003151FD" w:rsidRPr="00DC2EB3" w:rsidRDefault="00DC2EB3" w:rsidP="001C1B72">
          <w:pPr>
            <w:pStyle w:val="TOC1"/>
            <w:rPr>
              <w:sz w:val="40"/>
              <w:szCs w:val="40"/>
            </w:rPr>
          </w:pPr>
          <w:r>
            <w:rPr>
              <w:sz w:val="40"/>
              <w:szCs w:val="40"/>
            </w:rPr>
            <w:t>Chapter 1</w:t>
          </w:r>
        </w:p>
        <w:p w14:paraId="5572B3B5" w14:textId="735715FB" w:rsidR="001001B9" w:rsidRDefault="003C7753" w:rsidP="001C1B72">
          <w:pPr>
            <w:pStyle w:val="TOC1"/>
          </w:pPr>
          <w:r>
            <w:fldChar w:fldCharType="begin"/>
          </w:r>
          <w:r>
            <w:instrText xml:space="preserve"> TOC \o "1-3" \u </w:instrText>
          </w:r>
          <w:r>
            <w:fldChar w:fldCharType="separate"/>
          </w:r>
          <w:r w:rsidR="001D30CA">
            <w:rPr>
              <w:iCs/>
              <w:color w:val="F75952" w:themeColor="accent1"/>
            </w:rPr>
            <w:t>Dougiebase</w:t>
          </w:r>
          <w:r w:rsidR="00B53F36">
            <w:rPr>
              <w:iCs/>
              <w:color w:val="F75952" w:themeColor="accent1"/>
            </w:rPr>
            <w:t xml:space="preserve"> </w:t>
          </w:r>
          <w:r w:rsidR="005B502D">
            <w:rPr>
              <w:iCs/>
              <w:color w:val="F75952" w:themeColor="accent1"/>
            </w:rPr>
            <w:t>Chapter 1</w:t>
          </w:r>
        </w:p>
        <w:p w14:paraId="2C650218" w14:textId="77777777" w:rsidR="00C22334" w:rsidRDefault="009E7B4B" w:rsidP="001C1B72">
          <w:pPr>
            <w:pStyle w:val="TOC1"/>
            <w:rPr>
              <w:rFonts w:asciiTheme="minorHAnsi" w:eastAsiaTheme="minorEastAsia" w:hAnsiTheme="minorHAnsi"/>
              <w:color w:val="auto"/>
              <w:sz w:val="22"/>
              <w:szCs w:val="22"/>
              <w:lang w:eastAsia="en-US"/>
            </w:rPr>
          </w:pPr>
          <w:r>
            <w:t>Introduct</w:t>
          </w:r>
          <w:r w:rsidR="009F13EB">
            <w:t xml:space="preserve">ion </w:t>
          </w:r>
          <w:r>
            <w:t xml:space="preserve"> </w:t>
          </w:r>
          <w:r w:rsidR="003C7753">
            <w:tab/>
          </w:r>
          <w:r w:rsidR="003C7753">
            <w:fldChar w:fldCharType="begin"/>
          </w:r>
          <w:r w:rsidR="003C7753">
            <w:instrText xml:space="preserve"> PAGEREF _Toc408396851 \h </w:instrText>
          </w:r>
          <w:r w:rsidR="003C7753">
            <w:fldChar w:fldCharType="separate"/>
          </w:r>
          <w:r w:rsidR="003C7753">
            <w:t>1</w:t>
          </w:r>
          <w:r w:rsidR="003C7753">
            <w:fldChar w:fldCharType="end"/>
          </w:r>
        </w:p>
        <w:p w14:paraId="3A0E164E" w14:textId="77777777" w:rsidR="00C22334" w:rsidRDefault="008C78BE">
          <w:pPr>
            <w:pStyle w:val="TOC2"/>
            <w:rPr>
              <w:rFonts w:eastAsiaTheme="minorEastAsia"/>
              <w:bCs w:val="0"/>
              <w:noProof/>
              <w:color w:val="auto"/>
              <w:sz w:val="22"/>
              <w:szCs w:val="22"/>
              <w:lang w:eastAsia="en-US"/>
            </w:rPr>
          </w:pPr>
          <w:r>
            <w:rPr>
              <w:noProof/>
            </w:rPr>
            <w:t>What can it do ?</w:t>
          </w:r>
          <w:r w:rsidR="003C7753">
            <w:rPr>
              <w:noProof/>
            </w:rPr>
            <w:tab/>
          </w:r>
          <w:r w:rsidR="003C7753">
            <w:rPr>
              <w:noProof/>
            </w:rPr>
            <w:fldChar w:fldCharType="begin"/>
          </w:r>
          <w:r w:rsidR="003C7753">
            <w:rPr>
              <w:noProof/>
            </w:rPr>
            <w:instrText xml:space="preserve"> PAGEREF _Toc408396852 \h </w:instrText>
          </w:r>
          <w:r w:rsidR="003C7753">
            <w:rPr>
              <w:noProof/>
            </w:rPr>
          </w:r>
          <w:r w:rsidR="003C7753">
            <w:rPr>
              <w:noProof/>
            </w:rPr>
            <w:fldChar w:fldCharType="separate"/>
          </w:r>
          <w:r w:rsidR="003C7753">
            <w:rPr>
              <w:noProof/>
            </w:rPr>
            <w:t>1</w:t>
          </w:r>
          <w:r w:rsidR="003C7753">
            <w:rPr>
              <w:noProof/>
            </w:rPr>
            <w:fldChar w:fldCharType="end"/>
          </w:r>
        </w:p>
        <w:p w14:paraId="497A8208" w14:textId="77777777" w:rsidR="00C22334" w:rsidRDefault="008C78BE">
          <w:pPr>
            <w:pStyle w:val="TOC2"/>
            <w:rPr>
              <w:rFonts w:eastAsiaTheme="minorEastAsia"/>
              <w:bCs w:val="0"/>
              <w:noProof/>
              <w:color w:val="auto"/>
              <w:sz w:val="22"/>
              <w:szCs w:val="22"/>
              <w:lang w:eastAsia="en-US"/>
            </w:rPr>
          </w:pPr>
          <w:r>
            <w:rPr>
              <w:noProof/>
            </w:rPr>
            <w:t xml:space="preserve">Features </w:t>
          </w:r>
          <w:r w:rsidR="003C7753">
            <w:rPr>
              <w:noProof/>
            </w:rPr>
            <w:tab/>
          </w:r>
          <w:r w:rsidR="003C7753">
            <w:rPr>
              <w:noProof/>
            </w:rPr>
            <w:fldChar w:fldCharType="begin"/>
          </w:r>
          <w:r w:rsidR="003C7753">
            <w:rPr>
              <w:noProof/>
            </w:rPr>
            <w:instrText xml:space="preserve"> PAGEREF _Toc408396853 \h </w:instrText>
          </w:r>
          <w:r w:rsidR="003C7753">
            <w:rPr>
              <w:noProof/>
            </w:rPr>
          </w:r>
          <w:r w:rsidR="003C7753">
            <w:rPr>
              <w:noProof/>
            </w:rPr>
            <w:fldChar w:fldCharType="separate"/>
          </w:r>
          <w:r w:rsidR="003C7753">
            <w:rPr>
              <w:noProof/>
            </w:rPr>
            <w:t>2</w:t>
          </w:r>
          <w:r w:rsidR="003C7753">
            <w:rPr>
              <w:noProof/>
            </w:rPr>
            <w:fldChar w:fldCharType="end"/>
          </w:r>
        </w:p>
        <w:p w14:paraId="7BDB429F" w14:textId="77777777" w:rsidR="00C22334" w:rsidRDefault="003C7753">
          <w:r>
            <w:rPr>
              <w:rFonts w:asciiTheme="majorHAnsi" w:hAnsiTheme="majorHAnsi"/>
              <w:b/>
              <w:bCs/>
              <w:caps/>
              <w:color w:val="2A2A2A" w:themeColor="text2"/>
              <w:sz w:val="28"/>
            </w:rPr>
            <w:fldChar w:fldCharType="end"/>
          </w:r>
        </w:p>
      </w:sdtContent>
    </w:sdt>
    <w:p w14:paraId="2597C62C" w14:textId="77777777" w:rsidR="00A3234F" w:rsidRDefault="00A3234F">
      <w:pPr>
        <w:rPr>
          <w:b/>
          <w:bCs/>
          <w:color w:val="000000" w:themeColor="text1"/>
        </w:rPr>
      </w:pPr>
    </w:p>
    <w:p w14:paraId="4A9A5BED" w14:textId="77777777" w:rsidR="001C1B72" w:rsidRDefault="001C1B72" w:rsidP="008B199F">
      <w:pPr>
        <w:pStyle w:val="TOC1"/>
      </w:pPr>
      <w:r>
        <w:t xml:space="preserve">Installation  </w:t>
      </w:r>
      <w:r>
        <w:tab/>
      </w:r>
      <w:r w:rsidR="004A09DB">
        <w:t xml:space="preserve"> </w:t>
      </w:r>
      <w:r w:rsidR="001D48CC">
        <w:t>3</w:t>
      </w:r>
    </w:p>
    <w:p w14:paraId="1EC57A0D" w14:textId="77777777" w:rsidR="00644472" w:rsidRDefault="00644472" w:rsidP="00644472">
      <w:r>
        <w:t>Connect to the web server</w:t>
      </w:r>
    </w:p>
    <w:p w14:paraId="18E80E3B" w14:textId="6F20AD93" w:rsidR="007F03BE" w:rsidRDefault="007F03BE" w:rsidP="00644472">
      <w:r>
        <w:t>About the Service Worker</w:t>
      </w:r>
    </w:p>
    <w:p w14:paraId="766EBFC0" w14:textId="05F9D28A" w:rsidR="00E94331" w:rsidRDefault="002243CA" w:rsidP="008F7112">
      <w:pPr>
        <w:pStyle w:val="TOC2"/>
      </w:pPr>
      <w:r>
        <w:t xml:space="preserve">Add to Home Screen </w:t>
      </w:r>
      <w:r w:rsidR="00E94331">
        <w:t xml:space="preserve">  ………….……………………………………………. </w:t>
      </w:r>
      <w:r w:rsidR="000D3EAC">
        <w:t>4</w:t>
      </w:r>
    </w:p>
    <w:p w14:paraId="53AFCD6C" w14:textId="11BF31CC" w:rsidR="002243CA" w:rsidRDefault="002243CA" w:rsidP="00644472"/>
    <w:p w14:paraId="1976A82E" w14:textId="77777777" w:rsidR="0036199D" w:rsidRDefault="0036199D" w:rsidP="004A4C73">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781EAFC5" w14:textId="77777777" w:rsidR="004A4C73" w:rsidRPr="005237AC" w:rsidRDefault="004A4C73" w:rsidP="004A4C73">
      <w:pPr>
        <w:keepNext/>
        <w:keepLines/>
        <w:spacing w:before="40" w:after="280" w:line="240" w:lineRule="auto"/>
        <w:contextualSpacing/>
        <w:outlineLvl w:val="1"/>
        <w:rPr>
          <w:rFonts w:asciiTheme="majorHAnsi" w:hAnsiTheme="majorHAnsi" w:cstheme="majorBidi"/>
          <w:b/>
          <w:caps/>
          <w:color w:val="2A2A2A" w:themeColor="text2"/>
          <w:sz w:val="28"/>
          <w:szCs w:val="26"/>
          <w:lang w:val="en-CA"/>
        </w:rPr>
      </w:pPr>
      <w:r w:rsidRPr="004A4C73">
        <w:rPr>
          <w:rFonts w:asciiTheme="majorHAnsi" w:hAnsiTheme="majorHAnsi" w:cstheme="majorBidi"/>
          <w:b/>
          <w:caps/>
          <w:color w:val="2A2A2A" w:themeColor="text2"/>
          <w:sz w:val="28"/>
          <w:szCs w:val="26"/>
        </w:rPr>
        <w:t>Initial steps to get started</w:t>
      </w:r>
      <w:r w:rsidR="006B190A">
        <w:rPr>
          <w:rFonts w:asciiTheme="majorHAnsi" w:hAnsiTheme="majorHAnsi" w:cstheme="majorBidi"/>
          <w:b/>
          <w:caps/>
          <w:color w:val="2A2A2A" w:themeColor="text2"/>
          <w:sz w:val="28"/>
          <w:szCs w:val="26"/>
        </w:rPr>
        <w:t>………………………</w:t>
      </w:r>
      <w:r w:rsidR="002B0696">
        <w:rPr>
          <w:rFonts w:asciiTheme="majorHAnsi" w:hAnsiTheme="majorHAnsi" w:cstheme="majorBidi"/>
          <w:b/>
          <w:caps/>
          <w:color w:val="2A2A2A" w:themeColor="text2"/>
          <w:sz w:val="28"/>
          <w:szCs w:val="26"/>
        </w:rPr>
        <w:t>..</w:t>
      </w:r>
      <w:r w:rsidR="005237AC">
        <w:rPr>
          <w:rFonts w:asciiTheme="majorHAnsi" w:hAnsiTheme="majorHAnsi" w:cstheme="majorBidi"/>
          <w:b/>
          <w:caps/>
          <w:color w:val="2A2A2A" w:themeColor="text2"/>
          <w:sz w:val="28"/>
          <w:szCs w:val="26"/>
        </w:rPr>
        <w:t xml:space="preserve"> </w:t>
      </w:r>
      <w:r w:rsidR="002B0696">
        <w:rPr>
          <w:rFonts w:asciiTheme="majorHAnsi" w:hAnsiTheme="majorHAnsi" w:cstheme="majorBidi"/>
          <w:b/>
          <w:caps/>
          <w:color w:val="2A2A2A" w:themeColor="text2"/>
          <w:sz w:val="28"/>
          <w:szCs w:val="26"/>
        </w:rPr>
        <w:t xml:space="preserve">   </w:t>
      </w:r>
      <w:r w:rsidR="005237AC">
        <w:rPr>
          <w:rFonts w:asciiTheme="majorHAnsi" w:hAnsiTheme="majorHAnsi" w:cstheme="majorBidi"/>
          <w:b/>
          <w:caps/>
          <w:color w:val="2A2A2A" w:themeColor="text2"/>
          <w:sz w:val="28"/>
          <w:szCs w:val="26"/>
          <w:lang w:val="en-CA"/>
        </w:rPr>
        <w:t>4</w:t>
      </w:r>
    </w:p>
    <w:p w14:paraId="4C4A0836" w14:textId="77777777" w:rsidR="00F25CBE" w:rsidRDefault="00331406" w:rsidP="004B63EC">
      <w:pPr>
        <w:pStyle w:val="TOC2"/>
      </w:pPr>
      <w:r>
        <w:t xml:space="preserve">The first window. </w:t>
      </w:r>
      <w:r w:rsidR="00CB6FB6">
        <w:t>………….</w:t>
      </w:r>
      <w:r>
        <w:t>………</w:t>
      </w:r>
      <w:r w:rsidR="004E73B7">
        <w:t>……………………………………</w:t>
      </w:r>
    </w:p>
    <w:p w14:paraId="4F29CBF8" w14:textId="77777777" w:rsidR="002A1A1E" w:rsidRDefault="004B63EC" w:rsidP="004B63EC">
      <w:r>
        <w:t>Create New DB.  …………………………………………………………</w:t>
      </w:r>
      <w:r w:rsidR="005237AC">
        <w:t xml:space="preserve">           5</w:t>
      </w:r>
    </w:p>
    <w:p w14:paraId="1182C675" w14:textId="77777777" w:rsidR="00B56E36" w:rsidRDefault="00B56E36" w:rsidP="004B63EC">
      <w:r>
        <w:t>Rename the database.     ……………………………………………          7</w:t>
      </w:r>
    </w:p>
    <w:p w14:paraId="6104366B" w14:textId="77777777" w:rsidR="0022542C" w:rsidRDefault="0022542C" w:rsidP="004B63EC">
      <w:r>
        <w:t>Create first Note/Record.   …………………………………………</w:t>
      </w:r>
      <w:r w:rsidR="00D935DC">
        <w:t xml:space="preserve"> </w:t>
      </w:r>
      <w:r>
        <w:t xml:space="preserve">        9</w:t>
      </w:r>
    </w:p>
    <w:p w14:paraId="79A87E62" w14:textId="77777777" w:rsidR="000B0E2E" w:rsidRDefault="00F1372D" w:rsidP="004B63EC">
      <w:r>
        <w:t>Create the second data field.   ……………………………………        10</w:t>
      </w:r>
    </w:p>
    <w:p w14:paraId="50057BCC" w14:textId="77777777" w:rsidR="007323F2" w:rsidRDefault="007323F2" w:rsidP="00215D28">
      <w:pPr>
        <w:pStyle w:val="TOC1"/>
      </w:pPr>
      <w:r>
        <w:t>Preferences     ………………………………………………</w:t>
      </w:r>
      <w:r w:rsidR="00454B0E">
        <w:t xml:space="preserve"> 14</w:t>
      </w:r>
    </w:p>
    <w:p w14:paraId="7D6B273C" w14:textId="77777777" w:rsidR="00215D28" w:rsidRDefault="00215D28" w:rsidP="00215D28">
      <w:pPr>
        <w:pStyle w:val="TOC2"/>
      </w:pPr>
      <w:r>
        <w:t>SHOW and HIDE options …………………………………………………</w:t>
      </w:r>
      <w:r w:rsidR="00AE368F">
        <w:t xml:space="preserve">. </w:t>
      </w:r>
      <w:r>
        <w:t xml:space="preserve">   </w:t>
      </w:r>
      <w:r w:rsidR="00C66E63">
        <w:t>1</w:t>
      </w:r>
      <w:r w:rsidR="004B48D5">
        <w:t>4</w:t>
      </w:r>
    </w:p>
    <w:p w14:paraId="12CD18BE" w14:textId="77777777" w:rsidR="00C66E63" w:rsidRDefault="00C66E63" w:rsidP="00C66E63">
      <w:r>
        <w:t xml:space="preserve">Make SEARCH </w:t>
      </w:r>
      <w:r w:rsidR="00D42B89">
        <w:t>Case Sensitive. …………………………………………    1</w:t>
      </w:r>
      <w:r w:rsidR="004B48D5">
        <w:t>4</w:t>
      </w:r>
    </w:p>
    <w:p w14:paraId="613AF2E2" w14:textId="77777777" w:rsidR="00ED5937" w:rsidRDefault="006E6980" w:rsidP="00C66E63">
      <w:r>
        <w:t>Include time in table date edit ……………………………………………</w:t>
      </w:r>
      <w:r w:rsidR="00AE368F">
        <w:t xml:space="preserve">  </w:t>
      </w:r>
      <w:r w:rsidR="007301DC">
        <w:t>1</w:t>
      </w:r>
      <w:r w:rsidR="004B48D5">
        <w:t>4</w:t>
      </w:r>
    </w:p>
    <w:p w14:paraId="2D84BB58" w14:textId="77777777" w:rsidR="002B2025" w:rsidRDefault="002B2025" w:rsidP="00C66E63">
      <w:r>
        <w:t xml:space="preserve">Change </w:t>
      </w:r>
      <w:proofErr w:type="spellStart"/>
      <w:r>
        <w:t>Colours</w:t>
      </w:r>
      <w:proofErr w:type="spellEnd"/>
      <w:r w:rsidR="007367FE">
        <w:t>. ………………………………………………………………</w:t>
      </w:r>
      <w:r w:rsidR="00702E01">
        <w:t xml:space="preserve"> </w:t>
      </w:r>
      <w:r w:rsidR="007367FE">
        <w:t xml:space="preserve">    1</w:t>
      </w:r>
      <w:r w:rsidR="00B0312A">
        <w:t>5</w:t>
      </w:r>
    </w:p>
    <w:p w14:paraId="5813E061" w14:textId="77777777" w:rsidR="00E250D5" w:rsidRDefault="00174990" w:rsidP="00C66E63">
      <w:r>
        <w:t>A word about the SCROLL buttons  …………………………………    16</w:t>
      </w:r>
    </w:p>
    <w:p w14:paraId="0D93D909" w14:textId="77777777" w:rsidR="00566751" w:rsidRDefault="004356C5" w:rsidP="00D6719B">
      <w:pPr>
        <w:pStyle w:val="TOC1"/>
      </w:pPr>
      <w:r>
        <w:t>A</w:t>
      </w:r>
      <w:r w:rsidR="00D6719B">
        <w:t>dd Note</w:t>
      </w:r>
      <w:r w:rsidR="00324713">
        <w:t xml:space="preserve">        ………………………………………………</w:t>
      </w:r>
      <w:r w:rsidR="001F1D00">
        <w:t>.   17</w:t>
      </w:r>
    </w:p>
    <w:p w14:paraId="7BF9E20B" w14:textId="77777777" w:rsidR="00A14C5D" w:rsidRDefault="00D81A3D" w:rsidP="00A14C5D">
      <w:r>
        <w:t xml:space="preserve">Create a </w:t>
      </w:r>
      <w:r w:rsidR="006A0C0C">
        <w:t xml:space="preserve"> new record</w:t>
      </w:r>
      <w:r>
        <w:t xml:space="preserve"> or note</w:t>
      </w:r>
      <w:r w:rsidR="006A0C0C">
        <w:t>…………………………………………………</w:t>
      </w:r>
      <w:r w:rsidR="002A1414">
        <w:t>1</w:t>
      </w:r>
      <w:r w:rsidR="002C71D5">
        <w:t>8</w:t>
      </w:r>
    </w:p>
    <w:p w14:paraId="3C61AD8B" w14:textId="77777777" w:rsidR="008005C7" w:rsidRDefault="008005C7" w:rsidP="00A14C5D">
      <w:r>
        <w:t>The second notes data field   …………………………………………      18</w:t>
      </w:r>
    </w:p>
    <w:p w14:paraId="0A4B768E" w14:textId="77777777" w:rsidR="009527EB" w:rsidRDefault="00AF4585" w:rsidP="00A14C5D">
      <w:r>
        <w:t>Add date</w:t>
      </w:r>
      <w:r w:rsidR="00665FD7">
        <w:t xml:space="preserve">.  </w:t>
      </w:r>
      <w:r>
        <w:t xml:space="preserve">  </w:t>
      </w:r>
      <w:r w:rsidR="00E20FE1">
        <w:t xml:space="preserve"> ……………………………………………………………………</w:t>
      </w:r>
      <w:r w:rsidR="00665FD7">
        <w:t>…….</w:t>
      </w:r>
      <w:r w:rsidR="007879ED">
        <w:t xml:space="preserve"> </w:t>
      </w:r>
      <w:r w:rsidR="00665FD7">
        <w:t>1</w:t>
      </w:r>
      <w:r w:rsidR="007879ED">
        <w:t>9</w:t>
      </w:r>
    </w:p>
    <w:p w14:paraId="0C0FDCE3" w14:textId="77777777" w:rsidR="00307AD2" w:rsidRDefault="00307AD2" w:rsidP="00A14C5D">
      <w:r>
        <w:t>The colon delimiter</w:t>
      </w:r>
      <w:r w:rsidR="00A51C11">
        <w:t xml:space="preserve">    </w:t>
      </w:r>
      <w:r w:rsidR="00971B73">
        <w:t xml:space="preserve">   ……………………………………………………….</w:t>
      </w:r>
      <w:r w:rsidR="00A51C11">
        <w:t xml:space="preserve"> </w:t>
      </w:r>
      <w:r w:rsidR="007879ED">
        <w:t xml:space="preserve"> </w:t>
      </w:r>
      <w:r w:rsidR="00A51C11">
        <w:t>1</w:t>
      </w:r>
      <w:r w:rsidR="007879ED">
        <w:t>9</w:t>
      </w:r>
    </w:p>
    <w:p w14:paraId="5799A5E3" w14:textId="77777777" w:rsidR="00E2202D" w:rsidRDefault="00EE3C9C" w:rsidP="00A14C5D">
      <w:r>
        <w:t>Note options    ……………………………………………………………….</w:t>
      </w:r>
      <w:r w:rsidR="0029436F">
        <w:t xml:space="preserve">       19</w:t>
      </w:r>
    </w:p>
    <w:p w14:paraId="3797CC00" w14:textId="77777777" w:rsidR="00BF0E36" w:rsidRDefault="00406792" w:rsidP="00A14C5D">
      <w:r>
        <w:tab/>
        <w:t xml:space="preserve">Delete Record. </w:t>
      </w:r>
      <w:r w:rsidR="00E538BC">
        <w:t>……………………………………………………….</w:t>
      </w:r>
      <w:r w:rsidR="0070075C">
        <w:t xml:space="preserve">      20</w:t>
      </w:r>
    </w:p>
    <w:p w14:paraId="4474F341" w14:textId="3D9C1A22" w:rsidR="00E538BC" w:rsidRDefault="00BF0E36" w:rsidP="00A14C5D">
      <w:r>
        <w:lastRenderedPageBreak/>
        <w:t xml:space="preserve">        </w:t>
      </w:r>
      <w:r w:rsidR="00E538BC">
        <w:t>Edit   ………………………………………………………………</w:t>
      </w:r>
      <w:r w:rsidR="00E745BA">
        <w:t>………</w:t>
      </w:r>
      <w:r w:rsidR="002E3005">
        <w:t xml:space="preserve"> </w:t>
      </w:r>
      <w:r w:rsidR="00347BFA">
        <w:t xml:space="preserve"> </w:t>
      </w:r>
      <w:r w:rsidR="0070075C">
        <w:t xml:space="preserve">     21</w:t>
      </w:r>
    </w:p>
    <w:p w14:paraId="55A4DC94" w14:textId="77777777" w:rsidR="00E745BA" w:rsidRDefault="00E745BA" w:rsidP="00A14C5D">
      <w:r>
        <w:tab/>
        <w:t>View Entire Record</w:t>
      </w:r>
      <w:r w:rsidR="00451617">
        <w:t xml:space="preserve">  ………………………………………………</w:t>
      </w:r>
      <w:r w:rsidR="0070075C">
        <w:t>.      22</w:t>
      </w:r>
    </w:p>
    <w:p w14:paraId="30AEFD0C" w14:textId="2DC2B4B3" w:rsidR="005920AB" w:rsidRPr="00D6143C" w:rsidRDefault="00D6143C" w:rsidP="007F0294">
      <w:pPr>
        <w:pStyle w:val="TOC2"/>
        <w:rPr>
          <w:b/>
          <w:bCs w:val="0"/>
          <w:sz w:val="40"/>
          <w:szCs w:val="40"/>
          <w:u w:val="single"/>
        </w:rPr>
      </w:pPr>
      <w:r>
        <w:rPr>
          <w:b/>
          <w:bCs w:val="0"/>
          <w:sz w:val="40"/>
          <w:szCs w:val="40"/>
          <w:u w:val="single"/>
        </w:rPr>
        <w:t>Chapter 2</w:t>
      </w:r>
    </w:p>
    <w:p w14:paraId="442E82AF" w14:textId="77777777" w:rsidR="005920AB" w:rsidRDefault="008B132B" w:rsidP="005920AB">
      <w:pPr>
        <w:pStyle w:val="TOC1"/>
      </w:pPr>
      <w:r>
        <w:t>The Table</w:t>
      </w:r>
      <w:r w:rsidR="00955CEB">
        <w:t xml:space="preserve">     ………………………………………………</w:t>
      </w:r>
      <w:r w:rsidR="009B5B3F">
        <w:t>….  2</w:t>
      </w:r>
      <w:r w:rsidR="00691D3E">
        <w:t>4</w:t>
      </w:r>
    </w:p>
    <w:p w14:paraId="47585ECC" w14:textId="77777777" w:rsidR="00955CEB" w:rsidRDefault="00955CEB" w:rsidP="00955CEB">
      <w:pPr>
        <w:pStyle w:val="TOC2"/>
      </w:pPr>
      <w:r>
        <w:t>Overview</w:t>
      </w:r>
      <w:r w:rsidR="00F86B8D">
        <w:t xml:space="preserve">            …………………………………………………………………….</w:t>
      </w:r>
      <w:r w:rsidR="009B5B3F">
        <w:t xml:space="preserve"> 2</w:t>
      </w:r>
      <w:r w:rsidR="00696A20">
        <w:t>4</w:t>
      </w:r>
    </w:p>
    <w:p w14:paraId="24398F2E" w14:textId="77777777" w:rsidR="00861114" w:rsidRDefault="00861114" w:rsidP="00861114"/>
    <w:p w14:paraId="4F368DBC" w14:textId="77777777" w:rsidR="00861114" w:rsidRDefault="00861114" w:rsidP="00861114">
      <w:r>
        <w:t>Creating a Table</w:t>
      </w:r>
      <w:r w:rsidR="0050160E">
        <w:t xml:space="preserve"> </w:t>
      </w:r>
      <w:r w:rsidR="00820D47">
        <w:t>…………………………………………………………………….  2</w:t>
      </w:r>
      <w:r w:rsidR="00696A20">
        <w:t>6</w:t>
      </w:r>
    </w:p>
    <w:p w14:paraId="7AE83DB6" w14:textId="77777777" w:rsidR="00820D47" w:rsidRDefault="00F75934" w:rsidP="00861114">
      <w:r>
        <w:t xml:space="preserve">The New Table </w:t>
      </w:r>
      <w:r w:rsidR="00E471FA">
        <w:t>window ………………………………………………………….</w:t>
      </w:r>
      <w:r w:rsidR="00696A20">
        <w:t xml:space="preserve">  27</w:t>
      </w:r>
    </w:p>
    <w:p w14:paraId="3A9455D8" w14:textId="77777777" w:rsidR="00A26953" w:rsidRDefault="00A26953" w:rsidP="00406EB1">
      <w:pPr>
        <w:pStyle w:val="TOC1"/>
      </w:pPr>
      <w:r w:rsidRPr="00A26953">
        <w:t>Editing a Table .. changing the layout</w:t>
      </w:r>
    </w:p>
    <w:p w14:paraId="67AE1A81" w14:textId="77777777" w:rsidR="00F800E5" w:rsidRDefault="00F800E5" w:rsidP="00F800E5">
      <w:pPr>
        <w:pStyle w:val="TOC2"/>
      </w:pPr>
      <w:r>
        <w:t>Adding a field</w:t>
      </w:r>
      <w:r w:rsidR="00631B3D">
        <w:t>. …………………………………………………………………     3</w:t>
      </w:r>
      <w:r w:rsidR="009B7AB7">
        <w:t>1</w:t>
      </w:r>
    </w:p>
    <w:p w14:paraId="1D3BBB4E" w14:textId="77777777" w:rsidR="00E60A3C" w:rsidRPr="00E60A3C" w:rsidRDefault="00CB1EDA" w:rsidP="00CC5976">
      <w:pPr>
        <w:pStyle w:val="TOC2"/>
      </w:pPr>
      <w:r>
        <w:t>E</w:t>
      </w:r>
      <w:r w:rsidR="00CC5976" w:rsidRPr="00E5400A">
        <w:t>nter data into the newly created Dynamic fields</w:t>
      </w:r>
      <w:r w:rsidR="00CC5976">
        <w:t xml:space="preserve"> ………….    33</w:t>
      </w:r>
    </w:p>
    <w:p w14:paraId="178D5D28" w14:textId="77777777" w:rsidR="00F800E5" w:rsidRDefault="00387D75" w:rsidP="00F800E5">
      <w:pPr>
        <w:rPr>
          <w:lang w:val="en-CA"/>
        </w:rPr>
      </w:pPr>
      <w:r>
        <w:t xml:space="preserve">Deleting a field  </w:t>
      </w:r>
      <w:r w:rsidR="00686EFF">
        <w:t>………………………………………………………………</w:t>
      </w:r>
      <w:r w:rsidR="00215EA1">
        <w:t xml:space="preserve">.    </w:t>
      </w:r>
      <w:r w:rsidR="00215EA1">
        <w:rPr>
          <w:lang w:val="en-CA"/>
        </w:rPr>
        <w:t xml:space="preserve"> 35</w:t>
      </w:r>
    </w:p>
    <w:p w14:paraId="253B7564" w14:textId="77777777" w:rsidR="006E5F0F" w:rsidRDefault="006E5F0F" w:rsidP="00F800E5">
      <w:r>
        <w:rPr>
          <w:lang w:val="en-CA"/>
        </w:rPr>
        <w:t>Editing the Date</w:t>
      </w:r>
      <w:r w:rsidR="00F6103F">
        <w:rPr>
          <w:lang w:val="en-CA"/>
        </w:rPr>
        <w:t xml:space="preserve">    </w:t>
      </w:r>
      <w:r w:rsidR="00F6103F">
        <w:t>………………………………………………………….      36</w:t>
      </w:r>
    </w:p>
    <w:p w14:paraId="75133718" w14:textId="77777777" w:rsidR="009A18D0" w:rsidRDefault="00844A2D" w:rsidP="009A18D0">
      <w:pPr>
        <w:pStyle w:val="TOC1"/>
      </w:pPr>
      <w:r>
        <w:t xml:space="preserve">Search   </w:t>
      </w:r>
      <w:r w:rsidR="00332983">
        <w:t>…………………………………………………</w:t>
      </w:r>
      <w:r w:rsidR="00176439">
        <w:t xml:space="preserve">…….. </w:t>
      </w:r>
      <w:r w:rsidR="00332983">
        <w:t xml:space="preserve"> 37</w:t>
      </w:r>
    </w:p>
    <w:p w14:paraId="7D3595A4" w14:textId="77777777" w:rsidR="00332983" w:rsidRDefault="00E1742D" w:rsidP="00E1742D">
      <w:pPr>
        <w:pStyle w:val="TOC2"/>
      </w:pPr>
      <w:r>
        <w:t>Overview.    ………………………………………………………………</w:t>
      </w:r>
      <w:r w:rsidR="00FE0A8B">
        <w:t>…</w:t>
      </w:r>
      <w:r w:rsidR="00176439">
        <w:t xml:space="preserve">        37</w:t>
      </w:r>
    </w:p>
    <w:p w14:paraId="0BBAB396" w14:textId="77777777" w:rsidR="00E62AFB" w:rsidRDefault="00E62AFB" w:rsidP="00E62AFB">
      <w:r>
        <w:t xml:space="preserve">The Found Records List </w:t>
      </w:r>
      <w:r w:rsidR="00252065">
        <w:t>………………………………………………</w:t>
      </w:r>
      <w:r w:rsidR="004A47D6">
        <w:t>.       39</w:t>
      </w:r>
    </w:p>
    <w:p w14:paraId="1488307A" w14:textId="77777777" w:rsidR="002C35AC" w:rsidRDefault="002C35AC" w:rsidP="002C35AC">
      <w:pPr>
        <w:pStyle w:val="TOC1"/>
      </w:pPr>
      <w:r>
        <w:t>SORT</w:t>
      </w:r>
      <w:r w:rsidR="000C719B">
        <w:t xml:space="preserve">       </w:t>
      </w:r>
      <w:r w:rsidR="00ED1043">
        <w:t xml:space="preserve"> </w:t>
      </w:r>
      <w:r w:rsidR="000C719B">
        <w:t xml:space="preserve">……………………………………………………….. </w:t>
      </w:r>
      <w:r w:rsidR="00ED1043">
        <w:t>40</w:t>
      </w:r>
    </w:p>
    <w:p w14:paraId="47B86786" w14:textId="77777777" w:rsidR="00A92CF4" w:rsidRDefault="00A92CF4" w:rsidP="00A92CF4">
      <w:pPr>
        <w:pStyle w:val="TOC2"/>
      </w:pPr>
      <w:r>
        <w:t>The sort options</w:t>
      </w:r>
      <w:r w:rsidR="00F34453">
        <w:t xml:space="preserve"> </w:t>
      </w:r>
      <w:r w:rsidR="00D8427C">
        <w:t xml:space="preserve">   ……………………………………………………….      </w:t>
      </w:r>
      <w:r w:rsidR="0040014F">
        <w:t>41</w:t>
      </w:r>
    </w:p>
    <w:p w14:paraId="08686A28" w14:textId="77777777" w:rsidR="00F43A73" w:rsidRDefault="00F43A73" w:rsidP="00F43A73"/>
    <w:p w14:paraId="5C5A53C8" w14:textId="77777777" w:rsidR="004417E5" w:rsidRDefault="004417E5" w:rsidP="000254D6">
      <w:pPr>
        <w:pStyle w:val="TOC1"/>
      </w:pPr>
    </w:p>
    <w:p w14:paraId="28BD3848" w14:textId="06ED6578" w:rsidR="00F43A73" w:rsidRDefault="00701336" w:rsidP="000254D6">
      <w:pPr>
        <w:pStyle w:val="TOC1"/>
      </w:pPr>
      <w:r>
        <w:t xml:space="preserve">File management </w:t>
      </w:r>
      <w:r w:rsidR="00533A1A">
        <w:t>…………………………………………</w:t>
      </w:r>
      <w:r w:rsidR="00EE5960">
        <w:t xml:space="preserve"> 42</w:t>
      </w:r>
    </w:p>
    <w:p w14:paraId="7E24DB06" w14:textId="77777777" w:rsidR="00EE5960" w:rsidRDefault="00FD14B2" w:rsidP="00EE5960">
      <w:r>
        <w:t>Delete a database</w:t>
      </w:r>
      <w:r w:rsidR="00BD6261">
        <w:t xml:space="preserve">   ……………………………………………………….    42</w:t>
      </w:r>
    </w:p>
    <w:p w14:paraId="66F37036" w14:textId="134ED6A9" w:rsidR="00B92A0D" w:rsidRDefault="00B92A0D" w:rsidP="00EE5960">
      <w:r>
        <w:t>Backup and Restore  ……………………………………………………</w:t>
      </w:r>
      <w:r w:rsidR="00D2545E">
        <w:t>..   43</w:t>
      </w:r>
    </w:p>
    <w:p w14:paraId="2424AB59" w14:textId="77777777" w:rsidR="007D2434" w:rsidRDefault="002B6047" w:rsidP="00EE5960">
      <w:r>
        <w:t xml:space="preserve">Backup …………………………………………………………………………….  </w:t>
      </w:r>
      <w:r w:rsidR="00AC7911">
        <w:t>43</w:t>
      </w:r>
    </w:p>
    <w:p w14:paraId="2DCE461B" w14:textId="77777777" w:rsidR="00AC7911" w:rsidRDefault="00AC7911" w:rsidP="00EE5960">
      <w:r>
        <w:t>Restore ……………………………………………………………………………. 44</w:t>
      </w:r>
    </w:p>
    <w:p w14:paraId="5D644C4E" w14:textId="77777777" w:rsidR="00D70C72" w:rsidRDefault="00D70C72" w:rsidP="00EE5960"/>
    <w:p w14:paraId="6BD025A6" w14:textId="77777777" w:rsidR="00D70C72" w:rsidRDefault="00D70C72"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r w:rsidRPr="00D70C72">
        <w:rPr>
          <w:rFonts w:asciiTheme="majorHAnsi" w:hAnsiTheme="majorHAnsi" w:cstheme="majorBidi"/>
          <w:b/>
          <w:caps/>
          <w:color w:val="2A2A2A" w:themeColor="text2"/>
          <w:sz w:val="28"/>
          <w:szCs w:val="26"/>
        </w:rPr>
        <w:t xml:space="preserve">Using </w:t>
      </w:r>
      <w:r w:rsidR="002F6777">
        <w:rPr>
          <w:rFonts w:asciiTheme="majorHAnsi" w:hAnsiTheme="majorHAnsi" w:cstheme="majorBidi"/>
          <w:b/>
          <w:caps/>
          <w:color w:val="2A2A2A" w:themeColor="text2"/>
          <w:sz w:val="28"/>
          <w:szCs w:val="26"/>
        </w:rPr>
        <w:t>Links</w:t>
      </w:r>
      <w:r w:rsidR="00340BD9">
        <w:rPr>
          <w:rFonts w:asciiTheme="majorHAnsi" w:hAnsiTheme="majorHAnsi" w:cstheme="majorBidi"/>
          <w:b/>
          <w:caps/>
          <w:color w:val="2A2A2A" w:themeColor="text2"/>
          <w:sz w:val="28"/>
          <w:szCs w:val="26"/>
        </w:rPr>
        <w:t xml:space="preserve"> </w:t>
      </w:r>
      <w:r w:rsidRPr="00D70C72">
        <w:rPr>
          <w:rFonts w:asciiTheme="majorHAnsi" w:hAnsiTheme="majorHAnsi" w:cstheme="majorBidi"/>
          <w:b/>
          <w:caps/>
          <w:color w:val="2A2A2A" w:themeColor="text2"/>
          <w:sz w:val="28"/>
          <w:szCs w:val="26"/>
        </w:rPr>
        <w:t xml:space="preserve"> (urls) in </w:t>
      </w:r>
      <w:proofErr w:type="spellStart"/>
      <w:r w:rsidRPr="00D70C72">
        <w:rPr>
          <w:rFonts w:asciiTheme="majorHAnsi" w:hAnsiTheme="majorHAnsi" w:cstheme="majorBidi"/>
          <w:b/>
          <w:caps/>
          <w:color w:val="2A2A2A" w:themeColor="text2"/>
          <w:sz w:val="28"/>
          <w:szCs w:val="26"/>
        </w:rPr>
        <w:t>DOUGIEBASE</w:t>
      </w:r>
      <w:proofErr w:type="spellEnd"/>
      <w:r w:rsidRPr="00D70C72">
        <w:rPr>
          <w:rFonts w:asciiTheme="majorHAnsi" w:hAnsiTheme="majorHAnsi" w:cstheme="majorBidi"/>
          <w:b/>
          <w:caps/>
          <w:color w:val="2A2A2A" w:themeColor="text2"/>
          <w:sz w:val="28"/>
          <w:szCs w:val="26"/>
        </w:rPr>
        <w:t xml:space="preserve"> </w:t>
      </w:r>
      <w:r>
        <w:rPr>
          <w:rFonts w:asciiTheme="majorHAnsi" w:hAnsiTheme="majorHAnsi" w:cstheme="majorBidi"/>
          <w:b/>
          <w:caps/>
          <w:color w:val="2A2A2A" w:themeColor="text2"/>
          <w:sz w:val="28"/>
          <w:szCs w:val="26"/>
        </w:rPr>
        <w:t>……</w:t>
      </w:r>
      <w:r w:rsidR="007F28D6">
        <w:rPr>
          <w:rFonts w:asciiTheme="majorHAnsi" w:hAnsiTheme="majorHAnsi" w:cstheme="majorBidi"/>
          <w:b/>
          <w:caps/>
          <w:color w:val="2A2A2A" w:themeColor="text2"/>
          <w:sz w:val="28"/>
          <w:szCs w:val="26"/>
        </w:rPr>
        <w:t>……….</w:t>
      </w:r>
      <w:r w:rsidR="007D1FF4">
        <w:rPr>
          <w:rFonts w:asciiTheme="majorHAnsi" w:hAnsiTheme="majorHAnsi" w:cstheme="majorBidi"/>
          <w:b/>
          <w:caps/>
          <w:color w:val="2A2A2A" w:themeColor="text2"/>
          <w:sz w:val="28"/>
          <w:szCs w:val="26"/>
        </w:rPr>
        <w:t xml:space="preserve"> 4</w:t>
      </w:r>
      <w:r w:rsidR="00437074">
        <w:rPr>
          <w:rFonts w:asciiTheme="majorHAnsi" w:hAnsiTheme="majorHAnsi" w:cstheme="majorBidi"/>
          <w:b/>
          <w:caps/>
          <w:color w:val="2A2A2A" w:themeColor="text2"/>
          <w:sz w:val="28"/>
          <w:szCs w:val="26"/>
        </w:rPr>
        <w:t>8</w:t>
      </w:r>
    </w:p>
    <w:p w14:paraId="2B413EED" w14:textId="77777777" w:rsidR="000D6A2F" w:rsidRDefault="000D6A2F"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0117DA0D" w14:textId="77777777" w:rsidR="0004760D" w:rsidRDefault="0004760D" w:rsidP="00575C1F">
      <w:pPr>
        <w:pStyle w:val="TOC2"/>
      </w:pPr>
      <w:r>
        <w:t>P</w:t>
      </w:r>
      <w:r w:rsidRPr="0004760D">
        <w:t>re-link and Post-link data entry</w:t>
      </w:r>
      <w:r>
        <w:t xml:space="preserve"> ………………………</w:t>
      </w:r>
      <w:r w:rsidR="007F28D6">
        <w:t>……………</w:t>
      </w:r>
      <w:r w:rsidR="00092C79">
        <w:t xml:space="preserve">. </w:t>
      </w:r>
      <w:r w:rsidR="004F3A0C">
        <w:t>48</w:t>
      </w:r>
    </w:p>
    <w:p w14:paraId="0B14D0EF" w14:textId="0B31142D" w:rsidR="004F3A0C" w:rsidRDefault="004F3A0C" w:rsidP="00575C1F">
      <w:pPr>
        <w:pStyle w:val="TOC2"/>
      </w:pPr>
      <w:r>
        <w:t>Use link labels in Table</w:t>
      </w:r>
      <w:r w:rsidR="00B34D0E">
        <w:t>.  ………………………</w:t>
      </w:r>
      <w:r w:rsidR="007532C6">
        <w:t>……………</w:t>
      </w:r>
      <w:r w:rsidR="00092C79">
        <w:t xml:space="preserve">……………. </w:t>
      </w:r>
      <w:r w:rsidR="007532C6">
        <w:t>49</w:t>
      </w:r>
    </w:p>
    <w:p w14:paraId="74DFC841" w14:textId="48125183" w:rsidR="004417E5" w:rsidRDefault="004417E5" w:rsidP="004417E5"/>
    <w:p w14:paraId="01CDD7A6" w14:textId="0D3C3993" w:rsidR="004417E5" w:rsidRPr="004417E5" w:rsidRDefault="004417E5" w:rsidP="004417E5">
      <w:pPr>
        <w:pStyle w:val="TOC1"/>
      </w:pPr>
      <w:r>
        <w:t>About the dAtabase  …………………………………  50</w:t>
      </w:r>
    </w:p>
    <w:p w14:paraId="38A01ABF" w14:textId="77777777" w:rsidR="0038026F" w:rsidRDefault="0038026F" w:rsidP="0038026F"/>
    <w:p w14:paraId="712EE005" w14:textId="77777777" w:rsidR="0038026F" w:rsidRPr="0038026F" w:rsidRDefault="00446F47" w:rsidP="00446F47">
      <w:pPr>
        <w:pStyle w:val="TOC1"/>
      </w:pPr>
      <w:r>
        <w:t>Miscellaneous comments</w:t>
      </w:r>
      <w:r w:rsidR="00D86FA8">
        <w:t xml:space="preserve">  ……………………….</w:t>
      </w:r>
      <w:r w:rsidR="00ED4C1C">
        <w:t>.</w:t>
      </w:r>
      <w:r w:rsidR="00D86FA8">
        <w:t xml:space="preserve">  </w:t>
      </w:r>
      <w:r w:rsidR="00ED4C1C">
        <w:t>50</w:t>
      </w:r>
    </w:p>
    <w:p w14:paraId="2E55250A" w14:textId="77777777" w:rsidR="000D6A2F" w:rsidRDefault="000D6A2F"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137AC8FA" w14:textId="77777777" w:rsidR="007D1FF4" w:rsidRDefault="007D1FF4"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687CD837" w14:textId="77777777" w:rsidR="007D1FF4" w:rsidRPr="00D70C72" w:rsidRDefault="007D1FF4" w:rsidP="00D70C72">
      <w:pPr>
        <w:keepNext/>
        <w:keepLines/>
        <w:spacing w:before="40" w:after="280" w:line="240" w:lineRule="auto"/>
        <w:contextualSpacing/>
        <w:outlineLvl w:val="1"/>
        <w:rPr>
          <w:rFonts w:asciiTheme="majorHAnsi" w:hAnsiTheme="majorHAnsi" w:cstheme="majorBidi"/>
          <w:b/>
          <w:caps/>
          <w:color w:val="2A2A2A" w:themeColor="text2"/>
          <w:sz w:val="28"/>
          <w:szCs w:val="26"/>
        </w:rPr>
      </w:pPr>
    </w:p>
    <w:p w14:paraId="187F9511" w14:textId="77777777" w:rsidR="0018144C" w:rsidRDefault="0018144C" w:rsidP="002D717D">
      <w:pPr>
        <w:pStyle w:val="Heading2"/>
      </w:pPr>
    </w:p>
    <w:p w14:paraId="718673E8" w14:textId="77777777" w:rsidR="0018144C" w:rsidRPr="00EE5960" w:rsidRDefault="0018144C" w:rsidP="00EE5960"/>
    <w:p w14:paraId="4E19771A" w14:textId="77777777" w:rsidR="003811EF" w:rsidRDefault="003811EF" w:rsidP="003811EF"/>
    <w:p w14:paraId="41FB08F8" w14:textId="77777777" w:rsidR="003811EF" w:rsidRPr="003811EF" w:rsidRDefault="003811EF" w:rsidP="003811EF"/>
    <w:p w14:paraId="5693FAD8" w14:textId="77777777" w:rsidR="00D2228C" w:rsidRPr="00215EA1" w:rsidRDefault="00D2228C" w:rsidP="00F800E5">
      <w:pPr>
        <w:rPr>
          <w:lang w:val="en-CA"/>
        </w:rPr>
      </w:pPr>
    </w:p>
    <w:p w14:paraId="060B07C4" w14:textId="77777777" w:rsidR="00A26953" w:rsidRPr="00861114" w:rsidRDefault="00A26953" w:rsidP="00861114"/>
    <w:p w14:paraId="70358EC4" w14:textId="77777777" w:rsidR="008F5E53" w:rsidRPr="008F5E53" w:rsidRDefault="008F5E53" w:rsidP="008F5E53"/>
    <w:p w14:paraId="51B2E79E" w14:textId="77777777" w:rsidR="00D42B89" w:rsidRPr="00C66E63" w:rsidRDefault="00D42B89" w:rsidP="00C66E63"/>
    <w:p w14:paraId="576C8053" w14:textId="77777777" w:rsidR="00D42D22" w:rsidRPr="00D42D22" w:rsidRDefault="00D42D22" w:rsidP="00D42D22"/>
    <w:p w14:paraId="7883C784" w14:textId="77777777" w:rsidR="0090237B" w:rsidRDefault="0090237B" w:rsidP="004B63EC"/>
    <w:p w14:paraId="728A0B36" w14:textId="77777777" w:rsidR="00B56E36" w:rsidRPr="004B63EC" w:rsidRDefault="00B56E36" w:rsidP="004B63EC"/>
    <w:p w14:paraId="34DD04FD" w14:textId="77777777" w:rsidR="001C3973" w:rsidRDefault="001C3973"/>
    <w:p w14:paraId="1E1526D1" w14:textId="77777777" w:rsidR="001C3973" w:rsidRPr="00A85380" w:rsidRDefault="001C3973">
      <w:pPr>
        <w:rPr>
          <w:b/>
          <w:bCs/>
          <w:color w:val="000000" w:themeColor="text1"/>
          <w:sz w:val="28"/>
          <w:szCs w:val="28"/>
        </w:rPr>
        <w:sectPr w:rsidR="001C3973" w:rsidRPr="00A85380">
          <w:footerReference w:type="even" r:id="rId13"/>
          <w:pgSz w:w="12240" w:h="15840"/>
          <w:pgMar w:top="2520" w:right="1800" w:bottom="1728" w:left="1800" w:header="720" w:footer="720" w:gutter="0"/>
          <w:pgNumType w:fmt="lowerRoman" w:start="1"/>
          <w:cols w:space="720"/>
          <w:titlePg/>
          <w:docGrid w:linePitch="360"/>
        </w:sectPr>
      </w:pPr>
    </w:p>
    <w:p w14:paraId="2C7EEFA7" w14:textId="77777777" w:rsidR="00C22334" w:rsidRDefault="00B13BB1" w:rsidP="00A67C3C">
      <w:pPr>
        <w:pStyle w:val="Heading1"/>
      </w:pPr>
      <w:bookmarkStart w:id="0" w:name="_Toc408396851"/>
      <w:proofErr w:type="spellStart"/>
      <w:r>
        <w:rPr>
          <w:rStyle w:val="Emphasis"/>
        </w:rPr>
        <w:lastRenderedPageBreak/>
        <w:t>DOUGIEBASE</w:t>
      </w:r>
      <w:proofErr w:type="spellEnd"/>
      <w:r>
        <w:rPr>
          <w:rStyle w:val="Emphasis"/>
        </w:rPr>
        <w:t xml:space="preserve"> </w:t>
      </w:r>
      <w:r w:rsidR="003C7753">
        <w:br/>
      </w:r>
      <w:bookmarkEnd w:id="0"/>
      <w:r>
        <w:t>Introduction</w:t>
      </w:r>
    </w:p>
    <w:p w14:paraId="1CBC9756" w14:textId="3CAF28E7" w:rsidR="00A67C3C" w:rsidRPr="00A67C3C" w:rsidRDefault="00775998" w:rsidP="00A67C3C">
      <w:proofErr w:type="spellStart"/>
      <w:r>
        <w:t>DougieBase</w:t>
      </w:r>
      <w:proofErr w:type="spellEnd"/>
      <w:r>
        <w:t xml:space="preserve"> is an interactive </w:t>
      </w:r>
      <w:r w:rsidR="00303EBD">
        <w:t xml:space="preserve">Progressive Web </w:t>
      </w:r>
      <w:r w:rsidR="004417E5">
        <w:t>A</w:t>
      </w:r>
      <w:r>
        <w:t xml:space="preserve">pp </w:t>
      </w:r>
      <w:r w:rsidR="004417E5">
        <w:t xml:space="preserve">(PWA) </w:t>
      </w:r>
      <w:r>
        <w:t>written in JavaScript</w:t>
      </w:r>
      <w:r w:rsidR="007C070D">
        <w:t xml:space="preserve">, using jQuery libraries. </w:t>
      </w:r>
      <w:r w:rsidR="00673D5E">
        <w:t>It can be downloaded directly to your device</w:t>
      </w:r>
      <w:r w:rsidR="00D1037B">
        <w:t xml:space="preserve"> and </w:t>
      </w:r>
      <w:r w:rsidR="002317D1">
        <w:t xml:space="preserve">Added to your Home Screen (A2HS). </w:t>
      </w:r>
      <w:r w:rsidR="0082037F">
        <w:t>It was developed using an Apple iPad Pro</w:t>
      </w:r>
      <w:r w:rsidR="001843E5">
        <w:t xml:space="preserve"> 9.7” mobile tablet</w:t>
      </w:r>
      <w:r w:rsidR="009B112B">
        <w:t xml:space="preserve">, </w:t>
      </w:r>
      <w:r w:rsidR="00DE1E78">
        <w:t>using familiar Apple tablet developers</w:t>
      </w:r>
      <w:r w:rsidR="004C4383">
        <w:t>’</w:t>
      </w:r>
      <w:r w:rsidR="00DE1E78">
        <w:t xml:space="preserve"> tools such as</w:t>
      </w:r>
      <w:r w:rsidR="00F87DCC">
        <w:t xml:space="preserve"> the</w:t>
      </w:r>
      <w:r w:rsidR="00DE1E78">
        <w:t xml:space="preserve"> Textastic</w:t>
      </w:r>
      <w:r w:rsidR="00AF5DDC">
        <w:t xml:space="preserve"> code editor,</w:t>
      </w:r>
      <w:r w:rsidR="00C36ABA">
        <w:t xml:space="preserve"> and</w:t>
      </w:r>
      <w:r w:rsidR="00AF5DDC">
        <w:t xml:space="preserve"> </w:t>
      </w:r>
      <w:r w:rsidR="006D36E2">
        <w:t>Inspect IDE</w:t>
      </w:r>
      <w:r w:rsidR="003F09D0">
        <w:t xml:space="preserve">. It is based </w:t>
      </w:r>
      <w:r w:rsidR="00FC4AAC">
        <w:t>on web browsers</w:t>
      </w:r>
      <w:r w:rsidR="0041305F">
        <w:t>’</w:t>
      </w:r>
      <w:r w:rsidR="00FC4AAC">
        <w:t xml:space="preserve"> </w:t>
      </w:r>
      <w:r w:rsidR="0053581B">
        <w:t>JavaScript IndexedDB interface</w:t>
      </w:r>
      <w:r w:rsidR="00222594">
        <w:t>, a</w:t>
      </w:r>
      <w:r w:rsidR="00A66639">
        <w:t xml:space="preserve"> javascript </w:t>
      </w:r>
      <w:r w:rsidR="00736EE4">
        <w:t xml:space="preserve">based storage </w:t>
      </w:r>
      <w:r w:rsidR="00A66639">
        <w:t xml:space="preserve">engine </w:t>
      </w:r>
      <w:r w:rsidR="00FF1699">
        <w:t xml:space="preserve">that </w:t>
      </w:r>
      <w:r w:rsidR="00222594">
        <w:t xml:space="preserve">runs on most modern web browsers. </w:t>
      </w:r>
      <w:r w:rsidR="00C01F2B">
        <w:t xml:space="preserve">Development </w:t>
      </w:r>
      <w:r w:rsidR="00FF1699">
        <w:t xml:space="preserve">of </w:t>
      </w:r>
      <w:proofErr w:type="spellStart"/>
      <w:r w:rsidR="00FF1699">
        <w:t>DougieBase</w:t>
      </w:r>
      <w:proofErr w:type="spellEnd"/>
      <w:r w:rsidR="00FF1699">
        <w:t xml:space="preserve"> </w:t>
      </w:r>
      <w:r w:rsidR="00C01F2B">
        <w:t xml:space="preserve">used the </w:t>
      </w:r>
      <w:r w:rsidR="00192B0C">
        <w:t>Safari</w:t>
      </w:r>
      <w:r w:rsidR="00C01F2B">
        <w:t xml:space="preserve"> web browser.</w:t>
      </w:r>
    </w:p>
    <w:p w14:paraId="0A068487" w14:textId="77777777" w:rsidR="00A637F8" w:rsidRPr="00A637F8" w:rsidRDefault="00A637F8" w:rsidP="00A637F8">
      <w:pPr>
        <w:pStyle w:val="Heading2"/>
      </w:pPr>
      <w:r>
        <w:t>What can it do</w:t>
      </w:r>
      <w:r w:rsidR="00D67720">
        <w:t>?</w:t>
      </w:r>
    </w:p>
    <w:p w14:paraId="3716F10E" w14:textId="77777777" w:rsidR="00C22334" w:rsidRDefault="00FD60FA">
      <w:r>
        <w:t xml:space="preserve">As a Progressive Web App, </w:t>
      </w:r>
      <w:proofErr w:type="spellStart"/>
      <w:r w:rsidR="007D4FCA">
        <w:t>DougieBase</w:t>
      </w:r>
      <w:proofErr w:type="spellEnd"/>
      <w:r w:rsidR="007D4FCA">
        <w:t xml:space="preserve"> is an interactive database</w:t>
      </w:r>
      <w:r w:rsidR="007415C5">
        <w:t xml:space="preserve">, allowing the user to </w:t>
      </w:r>
      <w:r w:rsidR="00EC700D">
        <w:t>customize</w:t>
      </w:r>
      <w:r w:rsidR="007415C5">
        <w:t xml:space="preserve"> its appearance on the fly. This same interactivity facilitates </w:t>
      </w:r>
      <w:proofErr w:type="spellStart"/>
      <w:r w:rsidR="007415C5">
        <w:t>DougieBase</w:t>
      </w:r>
      <w:proofErr w:type="spellEnd"/>
      <w:r w:rsidR="007415C5">
        <w:t xml:space="preserve"> being able to present the user with </w:t>
      </w:r>
      <w:r w:rsidR="003F3F80">
        <w:t xml:space="preserve">tailored context sensitive instructions </w:t>
      </w:r>
      <w:r w:rsidR="009C21FD">
        <w:t xml:space="preserve">and help </w:t>
      </w:r>
      <w:r w:rsidR="00314901">
        <w:t>while using</w:t>
      </w:r>
      <w:r w:rsidR="002D75DF">
        <w:t xml:space="preserve">, hopefully facilitating </w:t>
      </w:r>
      <w:r w:rsidR="00F03F2F">
        <w:t xml:space="preserve">its </w:t>
      </w:r>
      <w:r w:rsidR="002D75DF">
        <w:t>ease of use.</w:t>
      </w:r>
      <w:r w:rsidR="00794C6A">
        <w:t xml:space="preserve"> As a PWA it can be run online and offline</w:t>
      </w:r>
      <w:r w:rsidR="000A2052">
        <w:t xml:space="preserve"> without internet connectivity.</w:t>
      </w:r>
    </w:p>
    <w:p w14:paraId="062A80E7" w14:textId="77777777" w:rsidR="00C22334" w:rsidRDefault="00C22334">
      <w:pPr>
        <w:pStyle w:val="Quote"/>
      </w:pPr>
    </w:p>
    <w:p w14:paraId="279FD717" w14:textId="77777777" w:rsidR="00C22334" w:rsidRDefault="00542BB3" w:rsidP="008766EA">
      <w:r>
        <w:t>Detailed installation instructions follow in the installation section</w:t>
      </w:r>
      <w:r w:rsidR="00D520EE">
        <w:t>.</w:t>
      </w:r>
    </w:p>
    <w:p w14:paraId="3A0B5789" w14:textId="77777777" w:rsidR="00C22334" w:rsidRDefault="00D520EE" w:rsidP="00907FB7">
      <w:r>
        <w:t xml:space="preserve">Details of use and editing are found in </w:t>
      </w:r>
      <w:r w:rsidR="00BA66E0">
        <w:t>the appropriate content chapters. Main features ar</w:t>
      </w:r>
      <w:r w:rsidR="000434E8">
        <w:t>e listed below:</w:t>
      </w:r>
    </w:p>
    <w:p w14:paraId="6029F5DD" w14:textId="77777777" w:rsidR="00907FB7" w:rsidRDefault="00907FB7" w:rsidP="00907FB7"/>
    <w:p w14:paraId="44CA09FC" w14:textId="77777777" w:rsidR="00907FB7" w:rsidRPr="0005273D" w:rsidRDefault="00907FB7" w:rsidP="00907FB7">
      <w:pPr>
        <w:rPr>
          <w:sz w:val="28"/>
          <w:szCs w:val="28"/>
        </w:rPr>
      </w:pPr>
      <w:r w:rsidRPr="0005273D">
        <w:rPr>
          <w:b/>
          <w:bCs/>
          <w:sz w:val="28"/>
          <w:szCs w:val="28"/>
        </w:rPr>
        <w:t>Features</w:t>
      </w:r>
      <w:r w:rsidR="00FB71D9" w:rsidRPr="0005273D">
        <w:rPr>
          <w:sz w:val="28"/>
          <w:szCs w:val="28"/>
        </w:rPr>
        <w:t>:</w:t>
      </w:r>
    </w:p>
    <w:p w14:paraId="15EDD534" w14:textId="77777777" w:rsidR="00C22334" w:rsidRDefault="00347405" w:rsidP="00452154">
      <w:pPr>
        <w:pStyle w:val="ListBullet"/>
      </w:pPr>
      <w:r>
        <w:t>Interactive DataBase</w:t>
      </w:r>
      <w:r w:rsidR="00680BC7">
        <w:t xml:space="preserve">. </w:t>
      </w:r>
      <w:r w:rsidR="00D03534">
        <w:t xml:space="preserve">Create any database with up to </w:t>
      </w:r>
      <w:r w:rsidR="006009B3">
        <w:rPr>
          <w:lang w:val="en-CA"/>
        </w:rPr>
        <w:t>100 records and any number of fields</w:t>
      </w:r>
      <w:r w:rsidR="004217FF">
        <w:rPr>
          <w:lang w:val="en-CA"/>
        </w:rPr>
        <w:t xml:space="preserve"> (columns).</w:t>
      </w:r>
    </w:p>
    <w:p w14:paraId="6018D865" w14:textId="77777777" w:rsidR="00872313" w:rsidRDefault="00872313" w:rsidP="00452154">
      <w:pPr>
        <w:pStyle w:val="ListBullet"/>
      </w:pPr>
      <w:r>
        <w:t>Automatically creates</w:t>
      </w:r>
      <w:r w:rsidR="006C6423">
        <w:t xml:space="preserve"> its own </w:t>
      </w:r>
      <w:r w:rsidR="00C54D3B">
        <w:t xml:space="preserve">record </w:t>
      </w:r>
      <w:r w:rsidR="006C6423">
        <w:t>table</w:t>
      </w:r>
      <w:r w:rsidR="00D722C0">
        <w:t xml:space="preserve">, using the </w:t>
      </w:r>
      <w:r w:rsidR="00854F3B">
        <w:t>initial record entries</w:t>
      </w:r>
      <w:r w:rsidR="003D6AB5">
        <w:t>’</w:t>
      </w:r>
      <w:r w:rsidR="00854F3B">
        <w:t xml:space="preserve"> four fixed fields</w:t>
      </w:r>
      <w:r w:rsidR="00667F21">
        <w:t>, and allowing limitless additional dynamic fields to be added</w:t>
      </w:r>
    </w:p>
    <w:p w14:paraId="343296D9" w14:textId="77777777" w:rsidR="00DB733F" w:rsidRDefault="00DB733F" w:rsidP="00452154">
      <w:pPr>
        <w:pStyle w:val="ListBullet"/>
      </w:pPr>
      <w:r>
        <w:t>As a web app it runs in all modern browsers</w:t>
      </w:r>
    </w:p>
    <w:p w14:paraId="13D1DBDA" w14:textId="77777777" w:rsidR="00DB733F" w:rsidRDefault="0077303C" w:rsidP="00452154">
      <w:pPr>
        <w:pStyle w:val="ListBullet"/>
      </w:pPr>
      <w:r>
        <w:t>Runs both online and offline</w:t>
      </w:r>
    </w:p>
    <w:p w14:paraId="74EBE593" w14:textId="55B59B02" w:rsidR="00EC1197" w:rsidRDefault="00B44822" w:rsidP="00452154">
      <w:pPr>
        <w:pStyle w:val="ListBullet"/>
      </w:pPr>
      <w:r>
        <w:t xml:space="preserve">Two fixed areas of text </w:t>
      </w:r>
      <w:r w:rsidR="004417E5">
        <w:t xml:space="preserve">data </w:t>
      </w:r>
      <w:r>
        <w:t>storage per record</w:t>
      </w:r>
      <w:r w:rsidR="008D789A">
        <w:t xml:space="preserve"> of limitless </w:t>
      </w:r>
      <w:r w:rsidR="003444E8">
        <w:t>capacity, editable at any time</w:t>
      </w:r>
      <w:r w:rsidR="007151E3">
        <w:t>.</w:t>
      </w:r>
    </w:p>
    <w:p w14:paraId="18D33F20" w14:textId="77777777" w:rsidR="007151E3" w:rsidRDefault="00052DBB" w:rsidP="00452154">
      <w:pPr>
        <w:pStyle w:val="ListBullet"/>
      </w:pPr>
      <w:r>
        <w:t xml:space="preserve">In the table, </w:t>
      </w:r>
      <w:r w:rsidR="00B23CAC">
        <w:t>all</w:t>
      </w:r>
      <w:r w:rsidR="001C58EE">
        <w:t xml:space="preserve"> fields</w:t>
      </w:r>
      <w:r w:rsidR="00B23CAC">
        <w:t xml:space="preserve"> of each record</w:t>
      </w:r>
      <w:r w:rsidR="001C58EE">
        <w:t xml:space="preserve"> can be edited at any time</w:t>
      </w:r>
      <w:r w:rsidR="00632F23">
        <w:t>..text changed</w:t>
      </w:r>
      <w:r w:rsidR="0003388F">
        <w:t xml:space="preserve"> in both dynamic and fixed</w:t>
      </w:r>
      <w:r w:rsidR="000D241E">
        <w:t xml:space="preserve"> fields.</w:t>
      </w:r>
      <w:r w:rsidR="00632F23">
        <w:t xml:space="preserve"> </w:t>
      </w:r>
      <w:r w:rsidR="00010009">
        <w:t>D</w:t>
      </w:r>
      <w:r w:rsidR="00886C0F">
        <w:t xml:space="preserve">ynamic </w:t>
      </w:r>
      <w:r w:rsidR="00632F23">
        <w:t xml:space="preserve">fields </w:t>
      </w:r>
      <w:r w:rsidR="00010009">
        <w:t xml:space="preserve">can be </w:t>
      </w:r>
      <w:r w:rsidR="00632F23">
        <w:t>added or deleted from the table</w:t>
      </w:r>
    </w:p>
    <w:p w14:paraId="7B2978E0" w14:textId="77777777" w:rsidR="0072778D" w:rsidRDefault="0072778D" w:rsidP="00452154">
      <w:pPr>
        <w:pStyle w:val="ListBullet"/>
      </w:pPr>
      <w:r>
        <w:t xml:space="preserve">Dynamic </w:t>
      </w:r>
      <w:r w:rsidR="00B8052D">
        <w:t xml:space="preserve">fields can be created or deleted </w:t>
      </w:r>
      <w:r w:rsidR="009E54F8">
        <w:t>on the fly. (Fixed fields can not be deleted, but their body text can be edited at any time</w:t>
      </w:r>
      <w:r w:rsidR="00875DCD">
        <w:t>)</w:t>
      </w:r>
    </w:p>
    <w:p w14:paraId="010F29CE" w14:textId="77777777" w:rsidR="00875DCD" w:rsidRDefault="00875DCD" w:rsidP="00452154">
      <w:pPr>
        <w:pStyle w:val="ListBullet"/>
      </w:pPr>
      <w:r>
        <w:t xml:space="preserve">Records can be sorted in alphabetical </w:t>
      </w:r>
      <w:r w:rsidR="00A839B0">
        <w:t>or reverse order, referenced on the title field</w:t>
      </w:r>
    </w:p>
    <w:p w14:paraId="3DC38433" w14:textId="77777777" w:rsidR="00C42225" w:rsidRDefault="00C42225" w:rsidP="00452154">
      <w:pPr>
        <w:pStyle w:val="ListBullet"/>
      </w:pPr>
      <w:r>
        <w:t>Records can be searched referenced on the title field</w:t>
      </w:r>
    </w:p>
    <w:p w14:paraId="10B3737F" w14:textId="77777777" w:rsidR="00C7157C" w:rsidRDefault="00C7157C" w:rsidP="00452154">
      <w:pPr>
        <w:pStyle w:val="ListBullet"/>
      </w:pPr>
      <w:r>
        <w:t>The table can store ‘active links’</w:t>
      </w:r>
    </w:p>
    <w:p w14:paraId="4F627B58" w14:textId="77777777" w:rsidR="005E032E" w:rsidRDefault="00030C9A" w:rsidP="00452154">
      <w:pPr>
        <w:pStyle w:val="ListBullet"/>
      </w:pPr>
      <w:r>
        <w:t>Color themes can be changed at any time</w:t>
      </w:r>
      <w:r w:rsidR="005E032E">
        <w:t xml:space="preserve">. </w:t>
      </w:r>
    </w:p>
    <w:p w14:paraId="1022BF41" w14:textId="77777777" w:rsidR="00030C9A" w:rsidRDefault="005E032E" w:rsidP="00452154">
      <w:pPr>
        <w:pStyle w:val="ListBullet"/>
      </w:pPr>
      <w:r>
        <w:lastRenderedPageBreak/>
        <w:t>Dark and light modes</w:t>
      </w:r>
    </w:p>
    <w:p w14:paraId="200FE3C0" w14:textId="77777777" w:rsidR="00C22334" w:rsidRDefault="00C22334"/>
    <w:p w14:paraId="1CA10D00" w14:textId="77777777" w:rsidR="00A5023D" w:rsidRDefault="00A5023D"/>
    <w:p w14:paraId="697C8114" w14:textId="77777777" w:rsidR="00D82C26" w:rsidRDefault="00D13195" w:rsidP="00AE2D8F">
      <w:pPr>
        <w:pStyle w:val="Heading2"/>
      </w:pPr>
      <w:r w:rsidRPr="007A4FC5">
        <w:t>I</w:t>
      </w:r>
      <w:r w:rsidR="001A73A6" w:rsidRPr="007A4FC5">
        <w:t>nstallation Instructions</w:t>
      </w:r>
      <w:r w:rsidR="00AA0BE6">
        <w:t>:</w:t>
      </w:r>
    </w:p>
    <w:p w14:paraId="6870D26D" w14:textId="77777777" w:rsidR="00FD65C2" w:rsidRDefault="00251FE8" w:rsidP="00FD65C2">
      <w:pPr>
        <w:pStyle w:val="ListBullet"/>
      </w:pPr>
      <w:r>
        <w:t>Download from web server</w:t>
      </w:r>
    </w:p>
    <w:p w14:paraId="4B458A98" w14:textId="77777777" w:rsidR="00251FE8" w:rsidRDefault="00251FE8" w:rsidP="00FD65C2">
      <w:pPr>
        <w:pStyle w:val="ListBullet"/>
      </w:pPr>
      <w:r>
        <w:t>Service worker</w:t>
      </w:r>
    </w:p>
    <w:p w14:paraId="3B18B8C1" w14:textId="711A219C" w:rsidR="007B67A1" w:rsidRDefault="001D7790" w:rsidP="007B67A1">
      <w:pPr>
        <w:pStyle w:val="ListBullet"/>
      </w:pPr>
      <w:r>
        <w:t>Add to home screen</w:t>
      </w:r>
    </w:p>
    <w:p w14:paraId="1288521D" w14:textId="3F880830" w:rsidR="007B67A1" w:rsidRDefault="008108CF" w:rsidP="007B67A1">
      <w:pPr>
        <w:pStyle w:val="ListBullet"/>
        <w:numPr>
          <w:ilvl w:val="0"/>
          <w:numId w:val="0"/>
        </w:numPr>
        <w:rPr>
          <w:rFonts w:asciiTheme="majorHAnsi" w:hAnsiTheme="majorHAnsi"/>
          <w:i w:val="0"/>
        </w:rPr>
      </w:pPr>
      <w:r w:rsidRPr="000E0458">
        <w:rPr>
          <w:rFonts w:asciiTheme="majorHAnsi" w:hAnsiTheme="majorHAnsi"/>
          <w:i w:val="0"/>
        </w:rPr>
        <w:t>If you</w:t>
      </w:r>
      <w:r w:rsidR="000E0458">
        <w:rPr>
          <w:rFonts w:asciiTheme="majorHAnsi" w:hAnsiTheme="majorHAnsi"/>
          <w:i w:val="0"/>
        </w:rPr>
        <w:t xml:space="preserve"> are installing from the installation email, tap on the </w:t>
      </w:r>
      <w:r w:rsidR="00C91C17">
        <w:rPr>
          <w:rFonts w:asciiTheme="majorHAnsi" w:hAnsiTheme="majorHAnsi"/>
          <w:i w:val="0"/>
        </w:rPr>
        <w:t>‘Hosting Service URL’</w:t>
      </w:r>
      <w:r w:rsidR="004E6C1C">
        <w:rPr>
          <w:rFonts w:asciiTheme="majorHAnsi" w:hAnsiTheme="majorHAnsi"/>
          <w:i w:val="0"/>
        </w:rPr>
        <w:t xml:space="preserve"> link </w:t>
      </w:r>
      <w:r w:rsidR="004375E5">
        <w:rPr>
          <w:rFonts w:asciiTheme="majorHAnsi" w:hAnsiTheme="majorHAnsi"/>
          <w:i w:val="0"/>
        </w:rPr>
        <w:t xml:space="preserve">supplied in the body of the email. Otherwise enter the </w:t>
      </w:r>
      <w:r w:rsidR="00244F23">
        <w:rPr>
          <w:rFonts w:asciiTheme="majorHAnsi" w:hAnsiTheme="majorHAnsi"/>
          <w:i w:val="0"/>
        </w:rPr>
        <w:t xml:space="preserve">‘Hosting Service URL’ into the address/search bar of the web browser you wish to use to run </w:t>
      </w:r>
      <w:proofErr w:type="spellStart"/>
      <w:r w:rsidR="00244F23">
        <w:rPr>
          <w:rFonts w:asciiTheme="majorHAnsi" w:hAnsiTheme="majorHAnsi"/>
          <w:i w:val="0"/>
        </w:rPr>
        <w:t>DougieBase</w:t>
      </w:r>
      <w:proofErr w:type="spellEnd"/>
      <w:r w:rsidR="00244F23">
        <w:rPr>
          <w:rFonts w:asciiTheme="majorHAnsi" w:hAnsiTheme="majorHAnsi"/>
          <w:i w:val="0"/>
        </w:rPr>
        <w:t xml:space="preserve">. </w:t>
      </w:r>
      <w:r w:rsidR="00CF5B0C">
        <w:rPr>
          <w:rFonts w:asciiTheme="majorHAnsi" w:hAnsiTheme="majorHAnsi"/>
          <w:i w:val="0"/>
        </w:rPr>
        <w:t xml:space="preserve">Safari is recommended. </w:t>
      </w:r>
      <w:r w:rsidR="00C64630">
        <w:rPr>
          <w:rFonts w:asciiTheme="majorHAnsi" w:hAnsiTheme="majorHAnsi"/>
          <w:i w:val="0"/>
        </w:rPr>
        <w:t>(</w:t>
      </w:r>
      <w:r w:rsidR="00CF5B0C">
        <w:rPr>
          <w:rFonts w:asciiTheme="majorHAnsi" w:hAnsiTheme="majorHAnsi"/>
          <w:i w:val="0"/>
        </w:rPr>
        <w:t>See comments below</w:t>
      </w:r>
      <w:r w:rsidR="00C64630">
        <w:rPr>
          <w:rFonts w:asciiTheme="majorHAnsi" w:hAnsiTheme="majorHAnsi"/>
          <w:i w:val="0"/>
        </w:rPr>
        <w:t xml:space="preserve">). </w:t>
      </w:r>
      <w:r w:rsidR="00C04242">
        <w:rPr>
          <w:rFonts w:asciiTheme="majorHAnsi" w:hAnsiTheme="majorHAnsi"/>
          <w:i w:val="0"/>
        </w:rPr>
        <w:t xml:space="preserve">The installation </w:t>
      </w:r>
      <w:r w:rsidR="003044F8">
        <w:rPr>
          <w:rFonts w:asciiTheme="majorHAnsi" w:hAnsiTheme="majorHAnsi"/>
          <w:i w:val="0"/>
        </w:rPr>
        <w:t xml:space="preserve">host </w:t>
      </w:r>
      <w:r w:rsidR="00C04242">
        <w:rPr>
          <w:rFonts w:asciiTheme="majorHAnsi" w:hAnsiTheme="majorHAnsi"/>
          <w:i w:val="0"/>
        </w:rPr>
        <w:t xml:space="preserve">web site will put a message on your screen </w:t>
      </w:r>
      <w:r w:rsidR="00220F70">
        <w:rPr>
          <w:rFonts w:asciiTheme="majorHAnsi" w:hAnsiTheme="majorHAnsi"/>
          <w:i w:val="0"/>
        </w:rPr>
        <w:t xml:space="preserve">showing ‘Installing </w:t>
      </w:r>
      <w:proofErr w:type="spellStart"/>
      <w:r w:rsidR="00220F70">
        <w:rPr>
          <w:rFonts w:asciiTheme="majorHAnsi" w:hAnsiTheme="majorHAnsi"/>
          <w:i w:val="0"/>
        </w:rPr>
        <w:t>DougieBase</w:t>
      </w:r>
      <w:proofErr w:type="spellEnd"/>
      <w:r w:rsidR="00220F70">
        <w:rPr>
          <w:rFonts w:asciiTheme="majorHAnsi" w:hAnsiTheme="majorHAnsi"/>
          <w:i w:val="0"/>
        </w:rPr>
        <w:t xml:space="preserve"> Version 1’. </w:t>
      </w:r>
      <w:r w:rsidR="00F363F2">
        <w:rPr>
          <w:rFonts w:asciiTheme="majorHAnsi" w:hAnsiTheme="majorHAnsi"/>
          <w:i w:val="0"/>
        </w:rPr>
        <w:t>Tap OK to continue or Cancel to Abort.</w:t>
      </w:r>
      <w:r w:rsidR="001E6B4F">
        <w:rPr>
          <w:rFonts w:asciiTheme="majorHAnsi" w:hAnsiTheme="majorHAnsi"/>
          <w:i w:val="0"/>
        </w:rPr>
        <w:t xml:space="preserve"> </w:t>
      </w:r>
      <w:r w:rsidR="00F83162">
        <w:rPr>
          <w:rFonts w:asciiTheme="majorHAnsi" w:hAnsiTheme="majorHAnsi"/>
          <w:i w:val="0"/>
        </w:rPr>
        <w:t>The next message confirms the registration of the Service Worker</w:t>
      </w:r>
      <w:r w:rsidR="00603F34">
        <w:rPr>
          <w:rFonts w:asciiTheme="majorHAnsi" w:hAnsiTheme="majorHAnsi"/>
          <w:i w:val="0"/>
        </w:rPr>
        <w:t xml:space="preserve">. </w:t>
      </w:r>
      <w:r w:rsidR="00F13F37">
        <w:rPr>
          <w:rFonts w:asciiTheme="majorHAnsi" w:hAnsiTheme="majorHAnsi"/>
          <w:i w:val="0"/>
        </w:rPr>
        <w:t xml:space="preserve">It is the service worker that places all the necessary program files into the browser’s internal memory, allowing the app to run </w:t>
      </w:r>
      <w:r w:rsidR="002C3801">
        <w:rPr>
          <w:rFonts w:asciiTheme="majorHAnsi" w:hAnsiTheme="majorHAnsi"/>
          <w:i w:val="0"/>
        </w:rPr>
        <w:t xml:space="preserve">offline </w:t>
      </w:r>
      <w:r w:rsidR="001671CD">
        <w:rPr>
          <w:rFonts w:asciiTheme="majorHAnsi" w:hAnsiTheme="majorHAnsi"/>
          <w:i w:val="0"/>
        </w:rPr>
        <w:t xml:space="preserve">without an internet connection. </w:t>
      </w:r>
      <w:proofErr w:type="spellStart"/>
      <w:r w:rsidR="007979AB">
        <w:rPr>
          <w:rFonts w:asciiTheme="majorHAnsi" w:hAnsiTheme="majorHAnsi"/>
          <w:i w:val="0"/>
        </w:rPr>
        <w:t>DougieBase</w:t>
      </w:r>
      <w:proofErr w:type="spellEnd"/>
      <w:r w:rsidR="007979AB">
        <w:rPr>
          <w:rFonts w:asciiTheme="majorHAnsi" w:hAnsiTheme="majorHAnsi"/>
          <w:i w:val="0"/>
        </w:rPr>
        <w:t xml:space="preserve"> will be installed into your web browser, and you are presented with the </w:t>
      </w:r>
      <w:r w:rsidR="006D1792">
        <w:rPr>
          <w:rFonts w:asciiTheme="majorHAnsi" w:hAnsiTheme="majorHAnsi"/>
          <w:i w:val="0"/>
        </w:rPr>
        <w:t xml:space="preserve">initial </w:t>
      </w:r>
      <w:proofErr w:type="spellStart"/>
      <w:r w:rsidR="006D1792">
        <w:rPr>
          <w:rFonts w:asciiTheme="majorHAnsi" w:hAnsiTheme="majorHAnsi"/>
          <w:i w:val="0"/>
        </w:rPr>
        <w:t>DougieBase</w:t>
      </w:r>
      <w:proofErr w:type="spellEnd"/>
      <w:r w:rsidR="006D1792">
        <w:rPr>
          <w:rFonts w:asciiTheme="majorHAnsi" w:hAnsiTheme="majorHAnsi"/>
          <w:i w:val="0"/>
        </w:rPr>
        <w:t xml:space="preserve"> opening screen. (See </w:t>
      </w:r>
      <w:r w:rsidR="003E1F22">
        <w:rPr>
          <w:rFonts w:asciiTheme="majorHAnsi" w:hAnsiTheme="majorHAnsi"/>
          <w:i w:val="0"/>
        </w:rPr>
        <w:t xml:space="preserve">photo page </w:t>
      </w:r>
      <w:r w:rsidR="005569C0">
        <w:rPr>
          <w:rFonts w:asciiTheme="majorHAnsi" w:hAnsiTheme="majorHAnsi"/>
          <w:i w:val="0"/>
        </w:rPr>
        <w:t>5</w:t>
      </w:r>
      <w:r w:rsidR="003E1F22">
        <w:rPr>
          <w:rFonts w:asciiTheme="majorHAnsi" w:hAnsiTheme="majorHAnsi"/>
          <w:i w:val="0"/>
        </w:rPr>
        <w:t>). At this point you can ‘</w:t>
      </w:r>
      <w:r w:rsidR="004417E5">
        <w:rPr>
          <w:rFonts w:asciiTheme="majorHAnsi" w:hAnsiTheme="majorHAnsi"/>
          <w:i w:val="0"/>
        </w:rPr>
        <w:t>C</w:t>
      </w:r>
      <w:r w:rsidR="003E1F22">
        <w:rPr>
          <w:rFonts w:asciiTheme="majorHAnsi" w:hAnsiTheme="majorHAnsi"/>
          <w:i w:val="0"/>
        </w:rPr>
        <w:t>reate a New Database</w:t>
      </w:r>
      <w:r w:rsidR="002F10D1">
        <w:rPr>
          <w:rFonts w:asciiTheme="majorHAnsi" w:hAnsiTheme="majorHAnsi"/>
          <w:i w:val="0"/>
        </w:rPr>
        <w:t>’</w:t>
      </w:r>
      <w:r w:rsidR="00BE2AEA">
        <w:rPr>
          <w:rFonts w:asciiTheme="majorHAnsi" w:hAnsiTheme="majorHAnsi"/>
          <w:i w:val="0"/>
        </w:rPr>
        <w:t xml:space="preserve"> (page 5)</w:t>
      </w:r>
      <w:r w:rsidR="003E1F22">
        <w:rPr>
          <w:rFonts w:asciiTheme="majorHAnsi" w:hAnsiTheme="majorHAnsi"/>
          <w:i w:val="0"/>
        </w:rPr>
        <w:t xml:space="preserve">, </w:t>
      </w:r>
      <w:r w:rsidR="002F10D1">
        <w:rPr>
          <w:rFonts w:asciiTheme="majorHAnsi" w:hAnsiTheme="majorHAnsi"/>
          <w:i w:val="0"/>
        </w:rPr>
        <w:t>or ‘Restore a Database from Backup</w:t>
      </w:r>
      <w:r w:rsidR="00542AD4">
        <w:rPr>
          <w:rFonts w:asciiTheme="majorHAnsi" w:hAnsiTheme="majorHAnsi"/>
          <w:i w:val="0"/>
        </w:rPr>
        <w:t>’</w:t>
      </w:r>
      <w:r w:rsidR="00042A8B">
        <w:rPr>
          <w:rFonts w:asciiTheme="majorHAnsi" w:hAnsiTheme="majorHAnsi"/>
          <w:i w:val="0"/>
        </w:rPr>
        <w:t xml:space="preserve"> (page 44)</w:t>
      </w:r>
      <w:r w:rsidR="002F10D1">
        <w:rPr>
          <w:rFonts w:asciiTheme="majorHAnsi" w:hAnsiTheme="majorHAnsi"/>
          <w:i w:val="0"/>
        </w:rPr>
        <w:t xml:space="preserve">. </w:t>
      </w:r>
      <w:r w:rsidR="00542AD4">
        <w:rPr>
          <w:rFonts w:asciiTheme="majorHAnsi" w:hAnsiTheme="majorHAnsi"/>
          <w:i w:val="0"/>
        </w:rPr>
        <w:t xml:space="preserve">I recommend that you use the provided database backup file </w:t>
      </w:r>
      <w:r w:rsidR="00F43F8F">
        <w:rPr>
          <w:rFonts w:asciiTheme="majorHAnsi" w:hAnsiTheme="majorHAnsi"/>
          <w:i w:val="0"/>
        </w:rPr>
        <w:t>titled ‘Database Sample’</w:t>
      </w:r>
      <w:r w:rsidR="00D40DB8">
        <w:rPr>
          <w:rFonts w:asciiTheme="majorHAnsi" w:hAnsiTheme="majorHAnsi"/>
          <w:i w:val="0"/>
        </w:rPr>
        <w:t xml:space="preserve"> and use the Restore Database option </w:t>
      </w:r>
      <w:r w:rsidR="00DC5BA0">
        <w:rPr>
          <w:rFonts w:asciiTheme="majorHAnsi" w:hAnsiTheme="majorHAnsi"/>
          <w:i w:val="0"/>
        </w:rPr>
        <w:t>(see page</w:t>
      </w:r>
      <w:r w:rsidR="00E7377D">
        <w:rPr>
          <w:rFonts w:asciiTheme="majorHAnsi" w:hAnsiTheme="majorHAnsi"/>
          <w:i w:val="0"/>
        </w:rPr>
        <w:t xml:space="preserve"> 44) </w:t>
      </w:r>
      <w:r w:rsidR="00DC5BA0">
        <w:rPr>
          <w:rFonts w:asciiTheme="majorHAnsi" w:hAnsiTheme="majorHAnsi"/>
          <w:i w:val="0"/>
        </w:rPr>
        <w:t xml:space="preserve"> </w:t>
      </w:r>
      <w:r w:rsidR="00D40DB8">
        <w:rPr>
          <w:rFonts w:asciiTheme="majorHAnsi" w:hAnsiTheme="majorHAnsi"/>
          <w:i w:val="0"/>
        </w:rPr>
        <w:t xml:space="preserve">to load in the sample database to give you a quick idea </w:t>
      </w:r>
      <w:r w:rsidR="00EE5D51">
        <w:rPr>
          <w:rFonts w:asciiTheme="majorHAnsi" w:hAnsiTheme="majorHAnsi"/>
          <w:i w:val="0"/>
        </w:rPr>
        <w:t xml:space="preserve">of how </w:t>
      </w:r>
      <w:proofErr w:type="spellStart"/>
      <w:r w:rsidR="00EE5D51">
        <w:rPr>
          <w:rFonts w:asciiTheme="majorHAnsi" w:hAnsiTheme="majorHAnsi"/>
          <w:i w:val="0"/>
        </w:rPr>
        <w:t>DougieBase</w:t>
      </w:r>
      <w:proofErr w:type="spellEnd"/>
      <w:r w:rsidR="00EE5D51">
        <w:rPr>
          <w:rFonts w:asciiTheme="majorHAnsi" w:hAnsiTheme="majorHAnsi"/>
          <w:i w:val="0"/>
        </w:rPr>
        <w:t xml:space="preserve"> works.</w:t>
      </w:r>
      <w:r w:rsidR="00DD6F04">
        <w:rPr>
          <w:rFonts w:asciiTheme="majorHAnsi" w:hAnsiTheme="majorHAnsi"/>
          <w:i w:val="0"/>
        </w:rPr>
        <w:t xml:space="preserve"> This text file is included in the installation email as a .pdf file. Open it from the email</w:t>
      </w:r>
      <w:r w:rsidR="007521B5">
        <w:rPr>
          <w:rFonts w:asciiTheme="majorHAnsi" w:hAnsiTheme="majorHAnsi"/>
          <w:i w:val="0"/>
        </w:rPr>
        <w:t xml:space="preserve">, or </w:t>
      </w:r>
      <w:r w:rsidR="00180AFD">
        <w:rPr>
          <w:rFonts w:asciiTheme="majorHAnsi" w:hAnsiTheme="majorHAnsi"/>
          <w:i w:val="0"/>
        </w:rPr>
        <w:t xml:space="preserve">load it from the link </w:t>
      </w:r>
      <w:r w:rsidR="0095386E">
        <w:rPr>
          <w:rFonts w:asciiTheme="majorHAnsi" w:hAnsiTheme="majorHAnsi"/>
          <w:i w:val="0"/>
        </w:rPr>
        <w:t>provided</w:t>
      </w:r>
      <w:r w:rsidR="00180AFD">
        <w:rPr>
          <w:rFonts w:asciiTheme="majorHAnsi" w:hAnsiTheme="majorHAnsi"/>
          <w:i w:val="0"/>
        </w:rPr>
        <w:t xml:space="preserve"> in the About Database section </w:t>
      </w:r>
      <w:r w:rsidR="00F16AB5">
        <w:rPr>
          <w:rFonts w:asciiTheme="majorHAnsi" w:hAnsiTheme="majorHAnsi"/>
          <w:i w:val="0"/>
        </w:rPr>
        <w:t xml:space="preserve">of </w:t>
      </w:r>
      <w:proofErr w:type="spellStart"/>
      <w:r w:rsidR="00F16AB5">
        <w:rPr>
          <w:rFonts w:asciiTheme="majorHAnsi" w:hAnsiTheme="majorHAnsi"/>
          <w:i w:val="0"/>
        </w:rPr>
        <w:t>DougieBase</w:t>
      </w:r>
      <w:proofErr w:type="spellEnd"/>
      <w:r w:rsidR="00F16AB5">
        <w:rPr>
          <w:rFonts w:asciiTheme="majorHAnsi" w:hAnsiTheme="majorHAnsi"/>
          <w:i w:val="0"/>
        </w:rPr>
        <w:t xml:space="preserve">. (Page </w:t>
      </w:r>
      <w:r w:rsidR="004417E5">
        <w:rPr>
          <w:rFonts w:asciiTheme="majorHAnsi" w:hAnsiTheme="majorHAnsi"/>
          <w:i w:val="0"/>
        </w:rPr>
        <w:t>51</w:t>
      </w:r>
      <w:r w:rsidR="00F16AB5">
        <w:rPr>
          <w:rFonts w:asciiTheme="majorHAnsi" w:hAnsiTheme="majorHAnsi"/>
          <w:i w:val="0"/>
        </w:rPr>
        <w:t>)</w:t>
      </w:r>
      <w:r w:rsidR="0095386E">
        <w:rPr>
          <w:rFonts w:asciiTheme="majorHAnsi" w:hAnsiTheme="majorHAnsi"/>
          <w:i w:val="0"/>
        </w:rPr>
        <w:t xml:space="preserve">. After opening the pdf file use </w:t>
      </w:r>
      <w:r w:rsidR="004417E5">
        <w:rPr>
          <w:rFonts w:asciiTheme="majorHAnsi" w:hAnsiTheme="majorHAnsi"/>
          <w:i w:val="0"/>
        </w:rPr>
        <w:t xml:space="preserve">the </w:t>
      </w:r>
      <w:r w:rsidR="0095386E">
        <w:rPr>
          <w:rFonts w:asciiTheme="majorHAnsi" w:hAnsiTheme="majorHAnsi"/>
          <w:i w:val="0"/>
        </w:rPr>
        <w:t xml:space="preserve">iOS </w:t>
      </w:r>
      <w:r w:rsidR="00281A05">
        <w:rPr>
          <w:rFonts w:asciiTheme="majorHAnsi" w:hAnsiTheme="majorHAnsi"/>
          <w:i w:val="0"/>
        </w:rPr>
        <w:t>C</w:t>
      </w:r>
      <w:r w:rsidR="0095386E">
        <w:rPr>
          <w:rFonts w:asciiTheme="majorHAnsi" w:hAnsiTheme="majorHAnsi"/>
          <w:i w:val="0"/>
        </w:rPr>
        <w:t>opy</w:t>
      </w:r>
      <w:r w:rsidR="00C91F82">
        <w:rPr>
          <w:rFonts w:asciiTheme="majorHAnsi" w:hAnsiTheme="majorHAnsi"/>
          <w:i w:val="0"/>
        </w:rPr>
        <w:t xml:space="preserve">/Paste operation to copy the data to the Clipboard and then to Paste the backup data into the </w:t>
      </w:r>
      <w:r w:rsidR="00EC0C08">
        <w:rPr>
          <w:rFonts w:asciiTheme="majorHAnsi" w:hAnsiTheme="majorHAnsi"/>
          <w:i w:val="0"/>
        </w:rPr>
        <w:t xml:space="preserve">Text Area window of the ‘Restore Database’ section of </w:t>
      </w:r>
      <w:proofErr w:type="spellStart"/>
      <w:r w:rsidR="00EC0C08">
        <w:rPr>
          <w:rFonts w:asciiTheme="majorHAnsi" w:hAnsiTheme="majorHAnsi"/>
          <w:i w:val="0"/>
        </w:rPr>
        <w:t>DougieBase</w:t>
      </w:r>
      <w:proofErr w:type="spellEnd"/>
      <w:r w:rsidR="00EC0C08">
        <w:rPr>
          <w:rFonts w:asciiTheme="majorHAnsi" w:hAnsiTheme="majorHAnsi"/>
          <w:i w:val="0"/>
        </w:rPr>
        <w:t xml:space="preserve">. </w:t>
      </w:r>
      <w:r w:rsidR="00DF463C">
        <w:rPr>
          <w:rFonts w:asciiTheme="majorHAnsi" w:hAnsiTheme="majorHAnsi"/>
          <w:i w:val="0"/>
        </w:rPr>
        <w:t xml:space="preserve">After completing this process </w:t>
      </w:r>
      <w:r w:rsidR="00F62A42">
        <w:rPr>
          <w:rFonts w:asciiTheme="majorHAnsi" w:hAnsiTheme="majorHAnsi"/>
          <w:i w:val="0"/>
        </w:rPr>
        <w:t xml:space="preserve">a database called Locomotive Roster will be listed in the </w:t>
      </w:r>
      <w:r w:rsidR="005A5FF2">
        <w:rPr>
          <w:rFonts w:asciiTheme="majorHAnsi" w:hAnsiTheme="majorHAnsi"/>
          <w:i w:val="0"/>
        </w:rPr>
        <w:t xml:space="preserve">initial opening </w:t>
      </w:r>
      <w:r w:rsidR="005A5FF2">
        <w:rPr>
          <w:rFonts w:asciiTheme="majorHAnsi" w:hAnsiTheme="majorHAnsi"/>
          <w:i w:val="0"/>
        </w:rPr>
        <w:lastRenderedPageBreak/>
        <w:t xml:space="preserve">window of </w:t>
      </w:r>
      <w:proofErr w:type="spellStart"/>
      <w:r w:rsidR="005A5FF2">
        <w:rPr>
          <w:rFonts w:asciiTheme="majorHAnsi" w:hAnsiTheme="majorHAnsi"/>
          <w:i w:val="0"/>
        </w:rPr>
        <w:t>DougieBase</w:t>
      </w:r>
      <w:proofErr w:type="spellEnd"/>
      <w:r w:rsidR="00490E7D">
        <w:rPr>
          <w:rFonts w:asciiTheme="majorHAnsi" w:hAnsiTheme="majorHAnsi"/>
          <w:i w:val="0"/>
        </w:rPr>
        <w:t xml:space="preserve">. Double tap this filename to load in the database and from here you can play with all the </w:t>
      </w:r>
      <w:proofErr w:type="spellStart"/>
      <w:r w:rsidR="00CC7F23">
        <w:rPr>
          <w:rFonts w:asciiTheme="majorHAnsi" w:hAnsiTheme="majorHAnsi"/>
          <w:i w:val="0"/>
        </w:rPr>
        <w:t>DougieBase</w:t>
      </w:r>
      <w:proofErr w:type="spellEnd"/>
      <w:r w:rsidR="00CC7F23">
        <w:rPr>
          <w:rFonts w:asciiTheme="majorHAnsi" w:hAnsiTheme="majorHAnsi"/>
          <w:i w:val="0"/>
        </w:rPr>
        <w:t xml:space="preserve"> options.</w:t>
      </w:r>
    </w:p>
    <w:p w14:paraId="4F757B44" w14:textId="3AAE81BD" w:rsidR="00D64201" w:rsidRDefault="00EC7E69" w:rsidP="00EC7E69">
      <w:pPr>
        <w:pStyle w:val="Heading2"/>
      </w:pPr>
      <w:r>
        <w:t>Add to home screen</w:t>
      </w:r>
    </w:p>
    <w:p w14:paraId="53B3F7F7" w14:textId="60AF0209" w:rsidR="00EC7E69" w:rsidRDefault="0015259D" w:rsidP="00EC7E69">
      <w:r>
        <w:t xml:space="preserve">After </w:t>
      </w:r>
      <w:proofErr w:type="spellStart"/>
      <w:r>
        <w:t>DougieBase</w:t>
      </w:r>
      <w:proofErr w:type="spellEnd"/>
      <w:r>
        <w:t xml:space="preserve"> has been opened in the browser window, you need to </w:t>
      </w:r>
      <w:r w:rsidR="00AF551B">
        <w:t xml:space="preserve">add the </w:t>
      </w:r>
      <w:proofErr w:type="spellStart"/>
      <w:r w:rsidR="00AF551B">
        <w:t>DougieBase</w:t>
      </w:r>
      <w:proofErr w:type="spellEnd"/>
      <w:r w:rsidR="00AF551B">
        <w:t xml:space="preserve"> PWA app icon to your home screen. This is an easy task in </w:t>
      </w:r>
      <w:r w:rsidR="008D3427">
        <w:t>Safari mobile</w:t>
      </w:r>
      <w:r w:rsidR="005709AA">
        <w:t>. It also works in desktop Chrome Fi</w:t>
      </w:r>
      <w:r w:rsidR="00356B49">
        <w:t xml:space="preserve">refox and Edge browsers. </w:t>
      </w:r>
      <w:r w:rsidR="00783ED7">
        <w:t xml:space="preserve">Apple chose not to allow Chrome mobile </w:t>
      </w:r>
      <w:r w:rsidR="00D6206B">
        <w:t>(?</w:t>
      </w:r>
      <w:r w:rsidR="004417E5">
        <w:t xml:space="preserve"> </w:t>
      </w:r>
      <w:r w:rsidR="00D6206B">
        <w:t>or other browsers</w:t>
      </w:r>
      <w:r w:rsidR="00604CA3">
        <w:t xml:space="preserve">?) except Safari </w:t>
      </w:r>
      <w:r w:rsidR="00783ED7">
        <w:t xml:space="preserve">to add an </w:t>
      </w:r>
      <w:r w:rsidR="00D746AD">
        <w:t xml:space="preserve">app icon from a PWA </w:t>
      </w:r>
      <w:r w:rsidR="00D66994">
        <w:t xml:space="preserve">to an iOS </w:t>
      </w:r>
      <w:r w:rsidR="00BF35D6">
        <w:t>device’s home screen</w:t>
      </w:r>
      <w:r w:rsidR="00604CA3">
        <w:t xml:space="preserve">. For this reason it is recommended to use Safari to run </w:t>
      </w:r>
      <w:proofErr w:type="spellStart"/>
      <w:r w:rsidR="00604CA3">
        <w:t>DougieBase</w:t>
      </w:r>
      <w:proofErr w:type="spellEnd"/>
      <w:r w:rsidR="00604CA3">
        <w:t xml:space="preserve"> on an iOS device.</w:t>
      </w:r>
      <w:r w:rsidR="00680209">
        <w:t xml:space="preserve"> This restriction should not apply to any desktop browser running on a pc or laptop provided the browser has the capability to ‘Add to Home Screen</w:t>
      </w:r>
      <w:r w:rsidR="00064C4A">
        <w:t xml:space="preserve">’. Browser documentation may refer to this capability under the heading </w:t>
      </w:r>
      <w:r w:rsidR="007866C1">
        <w:t>A2HS.</w:t>
      </w:r>
    </w:p>
    <w:p w14:paraId="6C844680" w14:textId="114DF3CE" w:rsidR="007866C1" w:rsidRDefault="007866C1" w:rsidP="00EC7E69">
      <w:r>
        <w:t xml:space="preserve">On Safari </w:t>
      </w:r>
      <w:r w:rsidR="00593528">
        <w:t xml:space="preserve">in </w:t>
      </w:r>
      <w:r w:rsidR="00F321D6">
        <w:t xml:space="preserve">iOS </w:t>
      </w:r>
      <w:r w:rsidR="00410A60">
        <w:t xml:space="preserve">the </w:t>
      </w:r>
      <w:r>
        <w:t xml:space="preserve">procedure is simple. </w:t>
      </w:r>
      <w:r w:rsidR="00863D64">
        <w:t xml:space="preserve">After you have installed </w:t>
      </w:r>
      <w:proofErr w:type="spellStart"/>
      <w:r w:rsidR="00863D64">
        <w:t>DougieBase</w:t>
      </w:r>
      <w:proofErr w:type="spellEnd"/>
      <w:r w:rsidR="00863D64">
        <w:t xml:space="preserve"> in your browser’s </w:t>
      </w:r>
      <w:r w:rsidR="00AB0B4E">
        <w:t>screen, go to the tool bar share sheet action icon and choose ‘Add to Home Screen’</w:t>
      </w:r>
      <w:r w:rsidR="00257E7F">
        <w:t xml:space="preserve">. When you choose this option, Safari adds the </w:t>
      </w:r>
      <w:proofErr w:type="spellStart"/>
      <w:r w:rsidR="00257E7F">
        <w:t>DougieBase</w:t>
      </w:r>
      <w:proofErr w:type="spellEnd"/>
      <w:r w:rsidR="00257E7F">
        <w:t xml:space="preserve"> </w:t>
      </w:r>
      <w:r w:rsidR="006F5257">
        <w:t>app icon to your home screen. You treat this icon like any other app icon on your device.</w:t>
      </w:r>
      <w:r w:rsidR="000632A9">
        <w:t xml:space="preserve"> Even though </w:t>
      </w:r>
      <w:proofErr w:type="spellStart"/>
      <w:r w:rsidR="00795CF9">
        <w:t>DougieBase</w:t>
      </w:r>
      <w:proofErr w:type="spellEnd"/>
      <w:r w:rsidR="00795CF9">
        <w:t xml:space="preserve"> is a PWA app running on Safari, it appears on your device</w:t>
      </w:r>
      <w:r w:rsidR="00A12F94">
        <w:t>’</w:t>
      </w:r>
      <w:r w:rsidR="00795CF9">
        <w:t>s screen as a ‘full screen</w:t>
      </w:r>
      <w:r w:rsidR="00E37B9C">
        <w:t>’</w:t>
      </w:r>
      <w:r w:rsidR="00795CF9">
        <w:t xml:space="preserve"> display</w:t>
      </w:r>
      <w:r w:rsidR="004417E5">
        <w:t>, just like any other native app.</w:t>
      </w:r>
    </w:p>
    <w:p w14:paraId="2807EF4B" w14:textId="5FFD31B3" w:rsidR="00E37B9C" w:rsidRPr="00EC7E69" w:rsidRDefault="00E37B9C" w:rsidP="00EC7E69">
      <w:r>
        <w:t xml:space="preserve">You now have </w:t>
      </w:r>
      <w:proofErr w:type="spellStart"/>
      <w:r>
        <w:t>DougieBase</w:t>
      </w:r>
      <w:proofErr w:type="spellEnd"/>
      <w:r>
        <w:t xml:space="preserve"> </w:t>
      </w:r>
      <w:r w:rsidR="008163C2">
        <w:t>installed on your device with its own app</w:t>
      </w:r>
      <w:r w:rsidR="008A7D6A">
        <w:t xml:space="preserve"> icon, and running like any other app. </w:t>
      </w:r>
      <w:proofErr w:type="spellStart"/>
      <w:r w:rsidR="00942F4A">
        <w:t>DougieBase</w:t>
      </w:r>
      <w:proofErr w:type="spellEnd"/>
      <w:r w:rsidR="00942F4A">
        <w:t xml:space="preserve"> will run offline or online. </w:t>
      </w:r>
      <w:r w:rsidR="00FE03E3">
        <w:t xml:space="preserve">As </w:t>
      </w:r>
      <w:proofErr w:type="spellStart"/>
      <w:r w:rsidR="00FE03E3">
        <w:t>DougieBase</w:t>
      </w:r>
      <w:proofErr w:type="spellEnd"/>
      <w:r w:rsidR="00FE03E3">
        <w:t xml:space="preserve"> depends on the integrity of your browser’s me</w:t>
      </w:r>
      <w:r w:rsidR="008E7E12">
        <w:t>mory</w:t>
      </w:r>
      <w:r w:rsidR="00FE03E3">
        <w:t xml:space="preserve">, it is always a good idea to make </w:t>
      </w:r>
      <w:r w:rsidR="009155E3">
        <w:t>frequent</w:t>
      </w:r>
      <w:r w:rsidR="00FE03E3">
        <w:t xml:space="preserve"> backups. </w:t>
      </w:r>
      <w:r w:rsidR="0077586C">
        <w:t>(</w:t>
      </w:r>
      <w:r w:rsidR="00FE03E3">
        <w:t xml:space="preserve">See page </w:t>
      </w:r>
      <w:r w:rsidR="0077586C">
        <w:t>43.)</w:t>
      </w:r>
    </w:p>
    <w:p w14:paraId="6906C78D" w14:textId="77777777" w:rsidR="00D64201" w:rsidRDefault="00D64201" w:rsidP="00D64201"/>
    <w:p w14:paraId="63E4BD76" w14:textId="77777777" w:rsidR="00D64201" w:rsidRDefault="00D64201" w:rsidP="00D64201"/>
    <w:p w14:paraId="59455585" w14:textId="77777777" w:rsidR="00D64201" w:rsidRDefault="00D64201" w:rsidP="00D64201"/>
    <w:p w14:paraId="53EEC09B" w14:textId="77777777" w:rsidR="00D64201" w:rsidRDefault="00D64201" w:rsidP="00D64201"/>
    <w:p w14:paraId="05B8FD80" w14:textId="77777777" w:rsidR="00D64201" w:rsidRDefault="00D64201" w:rsidP="00D64201"/>
    <w:p w14:paraId="24E1D2C5" w14:textId="77777777" w:rsidR="00D64201" w:rsidRDefault="00F713EE" w:rsidP="00B17A11">
      <w:pPr>
        <w:pStyle w:val="Heading2"/>
      </w:pPr>
      <w:r>
        <w:t>Initial steps to get started</w:t>
      </w:r>
    </w:p>
    <w:p w14:paraId="065F9D0C" w14:textId="77777777" w:rsidR="00F713EE" w:rsidRDefault="00FC3752" w:rsidP="00952D5A">
      <w:pPr>
        <w:pStyle w:val="Heading4"/>
      </w:pPr>
      <w:r>
        <w:t>W</w:t>
      </w:r>
      <w:r w:rsidR="007A7CCE">
        <w:t xml:space="preserve">hen you first start </w:t>
      </w:r>
      <w:proofErr w:type="spellStart"/>
      <w:r w:rsidR="007A7CCE">
        <w:t>DougieBase</w:t>
      </w:r>
      <w:proofErr w:type="spellEnd"/>
      <w:r w:rsidR="007A7CCE">
        <w:t xml:space="preserve"> </w:t>
      </w:r>
      <w:r w:rsidR="001E377E">
        <w:t xml:space="preserve">- </w:t>
      </w:r>
      <w:r w:rsidR="00B43347">
        <w:t>Create first</w:t>
      </w:r>
      <w:r>
        <w:t xml:space="preserve"> </w:t>
      </w:r>
      <w:r w:rsidR="00B43347">
        <w:t>database</w:t>
      </w:r>
    </w:p>
    <w:p w14:paraId="1D1881CB" w14:textId="77777777" w:rsidR="00A83D7E" w:rsidRDefault="00B17907" w:rsidP="00A83D7E">
      <w:r>
        <w:rPr>
          <w:noProof/>
        </w:rPr>
        <w:drawing>
          <wp:anchor distT="0" distB="0" distL="114300" distR="114300" simplePos="0" relativeHeight="251659264" behindDoc="0" locked="0" layoutInCell="1" allowOverlap="1" wp14:anchorId="3A0092EB" wp14:editId="431123C1">
            <wp:simplePos x="0" y="0"/>
            <wp:positionH relativeFrom="column">
              <wp:posOffset>76200</wp:posOffset>
            </wp:positionH>
            <wp:positionV relativeFrom="paragraph">
              <wp:posOffset>437515</wp:posOffset>
            </wp:positionV>
            <wp:extent cx="4033520" cy="5378027"/>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3520" cy="5378027"/>
                    </a:xfrm>
                    <a:prstGeom prst="rect">
                      <a:avLst/>
                    </a:prstGeom>
                  </pic:spPr>
                </pic:pic>
              </a:graphicData>
            </a:graphic>
            <wp14:sizeRelH relativeFrom="margin">
              <wp14:pctWidth>0</wp14:pctWidth>
            </wp14:sizeRelH>
            <wp14:sizeRelV relativeFrom="margin">
              <wp14:pctHeight>0</wp14:pctHeight>
            </wp14:sizeRelV>
          </wp:anchor>
        </w:drawing>
      </w:r>
      <w:r w:rsidR="00A83D7E">
        <w:t>The initial screen looks like this</w:t>
      </w:r>
      <w:r w:rsidR="00D07F57">
        <w:t>.</w:t>
      </w:r>
    </w:p>
    <w:p w14:paraId="50381792" w14:textId="77777777" w:rsidR="00261931" w:rsidRDefault="002326DB" w:rsidP="00A83D7E">
      <w:r>
        <w:t>The main menu bar appears at the bottom of the screen.</w:t>
      </w:r>
      <w:r w:rsidR="00933D0C">
        <w:t xml:space="preserve"> There are nine options</w:t>
      </w:r>
      <w:r w:rsidR="0001758D">
        <w:t xml:space="preserve"> which will be discussed </w:t>
      </w:r>
      <w:r w:rsidR="000F7730">
        <w:t>individually in the manual</w:t>
      </w:r>
      <w:r w:rsidR="00A475ED">
        <w:t>. For the moment we will focus on “</w:t>
      </w:r>
      <w:r w:rsidR="008A4E5A">
        <w:t xml:space="preserve">New/Change DB”, </w:t>
      </w:r>
      <w:r w:rsidR="00147B7D">
        <w:t>“</w:t>
      </w:r>
      <w:r w:rsidR="00012F3F">
        <w:t>Add Note”,</w:t>
      </w:r>
      <w:r w:rsidR="00937849">
        <w:t xml:space="preserve"> and </w:t>
      </w:r>
    </w:p>
    <w:p w14:paraId="12ED192E" w14:textId="77777777" w:rsidR="00261931" w:rsidRDefault="009C0E89" w:rsidP="00A83D7E">
      <w:r>
        <w:lastRenderedPageBreak/>
        <w:t>“Preferences”. The “Current DataBase File Names” window screen appears on the first start up. This window is otherwise shown when you tap New/Change DB button in the main menu. After you have created your first and other databases, this sub window will list all the database files you have currently available.</w:t>
      </w:r>
    </w:p>
    <w:p w14:paraId="2CEBA4B9" w14:textId="77777777" w:rsidR="00235FFD" w:rsidRDefault="00235FFD" w:rsidP="003F0A2E">
      <w:r>
        <w:t>As our first step in creating a database, tap the “Create New DB” button in the “Current DataBase File Names</w:t>
      </w:r>
      <w:r w:rsidR="00136B00">
        <w:t>”</w:t>
      </w:r>
      <w:r>
        <w:t xml:space="preserve"> window. This brings up the next screen:</w:t>
      </w:r>
    </w:p>
    <w:p w14:paraId="671B0AB9" w14:textId="77777777" w:rsidR="00717BA2" w:rsidRDefault="00717BA2" w:rsidP="00A83D7E"/>
    <w:p w14:paraId="137739EB" w14:textId="77777777" w:rsidR="00261931" w:rsidRDefault="0072226F" w:rsidP="00A83D7E">
      <w:r>
        <w:rPr>
          <w:noProof/>
        </w:rPr>
        <w:drawing>
          <wp:anchor distT="0" distB="0" distL="114300" distR="114300" simplePos="0" relativeHeight="251661312" behindDoc="0" locked="0" layoutInCell="1" allowOverlap="1" wp14:anchorId="0395698D" wp14:editId="15FEEFD0">
            <wp:simplePos x="0" y="0"/>
            <wp:positionH relativeFrom="column">
              <wp:posOffset>2981325</wp:posOffset>
            </wp:positionH>
            <wp:positionV relativeFrom="paragraph">
              <wp:posOffset>296545</wp:posOffset>
            </wp:positionV>
            <wp:extent cx="3093720" cy="4124960"/>
            <wp:effectExtent l="0" t="0" r="508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3720" cy="4124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7042AAC4" wp14:editId="489E27D9">
            <wp:simplePos x="0" y="0"/>
            <wp:positionH relativeFrom="column">
              <wp:posOffset>-563880</wp:posOffset>
            </wp:positionH>
            <wp:positionV relativeFrom="paragraph">
              <wp:posOffset>215265</wp:posOffset>
            </wp:positionV>
            <wp:extent cx="3208020" cy="4277360"/>
            <wp:effectExtent l="0" t="0" r="508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8020" cy="4277360"/>
                    </a:xfrm>
                    <a:prstGeom prst="rect">
                      <a:avLst/>
                    </a:prstGeom>
                  </pic:spPr>
                </pic:pic>
              </a:graphicData>
            </a:graphic>
            <wp14:sizeRelH relativeFrom="margin">
              <wp14:pctWidth>0</wp14:pctWidth>
            </wp14:sizeRelH>
            <wp14:sizeRelV relativeFrom="margin">
              <wp14:pctHeight>0</wp14:pctHeight>
            </wp14:sizeRelV>
          </wp:anchor>
        </w:drawing>
      </w:r>
    </w:p>
    <w:p w14:paraId="5FF5B6A0" w14:textId="77777777" w:rsidR="009C0E89" w:rsidRDefault="009C0E89" w:rsidP="00A83D7E"/>
    <w:p w14:paraId="706BF230" w14:textId="77777777" w:rsidR="00024E76" w:rsidRPr="00A83D7E" w:rsidRDefault="00024E76" w:rsidP="00A83D7E"/>
    <w:p w14:paraId="78370203" w14:textId="77777777" w:rsidR="00952D5A" w:rsidRDefault="00182F40" w:rsidP="00952D5A">
      <w:r>
        <w:rPr>
          <w:noProof/>
        </w:rPr>
        <w:lastRenderedPageBreak/>
        <w:drawing>
          <wp:anchor distT="0" distB="0" distL="114300" distR="114300" simplePos="0" relativeHeight="251663360" behindDoc="0" locked="0" layoutInCell="1" allowOverlap="1" wp14:anchorId="766B9967" wp14:editId="18E90200">
            <wp:simplePos x="0" y="0"/>
            <wp:positionH relativeFrom="column">
              <wp:posOffset>838200</wp:posOffset>
            </wp:positionH>
            <wp:positionV relativeFrom="paragraph">
              <wp:posOffset>1020445</wp:posOffset>
            </wp:positionV>
            <wp:extent cx="4052570" cy="630872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rot="10800000" flipH="1" flipV="1">
                      <a:off x="0" y="0"/>
                      <a:ext cx="4052570" cy="6308725"/>
                    </a:xfrm>
                    <a:prstGeom prst="rect">
                      <a:avLst/>
                    </a:prstGeom>
                  </pic:spPr>
                </pic:pic>
              </a:graphicData>
            </a:graphic>
            <wp14:sizeRelH relativeFrom="margin">
              <wp14:pctWidth>0</wp14:pctWidth>
            </wp14:sizeRelH>
            <wp14:sizeRelV relativeFrom="margin">
              <wp14:pctHeight>0</wp14:pctHeight>
            </wp14:sizeRelV>
          </wp:anchor>
        </w:drawing>
      </w:r>
      <w:r w:rsidR="0012377F">
        <w:t>In the</w:t>
      </w:r>
      <w:r w:rsidR="005C0CDE">
        <w:t xml:space="preserve"> Create </w:t>
      </w:r>
      <w:r w:rsidR="00E5409D">
        <w:t xml:space="preserve">a </w:t>
      </w:r>
      <w:r w:rsidR="005C0CDE">
        <w:t>NEW Database File window</w:t>
      </w:r>
      <w:r w:rsidR="00510F0C">
        <w:t>, type in the name of the new database in the text input</w:t>
      </w:r>
      <w:r w:rsidR="00BD01FD">
        <w:t xml:space="preserve"> element. In this example we have named the database </w:t>
      </w:r>
      <w:r w:rsidR="00666873">
        <w:t>‘Locomotive Roster’</w:t>
      </w:r>
      <w:r w:rsidR="0010423B">
        <w:t>. Now tap the</w:t>
      </w:r>
      <w:r w:rsidR="00683B31">
        <w:t xml:space="preserve"> ‘Start Creating new DataBase</w:t>
      </w:r>
      <w:r w:rsidR="00983EC0">
        <w:t>’</w:t>
      </w:r>
      <w:r w:rsidR="00683B31">
        <w:t xml:space="preserve"> button</w:t>
      </w:r>
      <w:r w:rsidR="00983EC0">
        <w:t>.</w:t>
      </w:r>
    </w:p>
    <w:p w14:paraId="7155208D" w14:textId="77777777" w:rsidR="00CB1EEB" w:rsidRDefault="00C0286C" w:rsidP="00952D5A">
      <w:r>
        <w:t xml:space="preserve">The next screen </w:t>
      </w:r>
      <w:r w:rsidR="00D1739D">
        <w:t xml:space="preserve">(above) </w:t>
      </w:r>
      <w:r>
        <w:t>contains important instructions. It is necessary to initialize the database at this point</w:t>
      </w:r>
      <w:r w:rsidR="001A420B">
        <w:t>. You have to now go to Preferences</w:t>
      </w:r>
      <w:r w:rsidR="00527142">
        <w:t xml:space="preserve"> (PREFERENCES button on main menu, and tap the </w:t>
      </w:r>
      <w:r w:rsidR="00527142">
        <w:lastRenderedPageBreak/>
        <w:t>RENAME DATABASE button in Preferences</w:t>
      </w:r>
      <w:r w:rsidR="004713AB">
        <w:t>. You will notice that the</w:t>
      </w:r>
      <w:r w:rsidR="00C0585D">
        <w:t xml:space="preserve"> Preferences button is highlighted</w:t>
      </w:r>
      <w:r w:rsidR="008E7E9A">
        <w:t xml:space="preserve"> in Green with a RED BORDER</w:t>
      </w:r>
      <w:r w:rsidR="002E1FC3">
        <w:t xml:space="preserve"> to draw your attention to it.</w:t>
      </w:r>
      <w:r w:rsidR="00B65C14">
        <w:t xml:space="preserve"> The P</w:t>
      </w:r>
      <w:r w:rsidR="00CE66F4">
        <w:t>REFERENCES window now opens</w:t>
      </w:r>
      <w:r w:rsidR="00F37B6E">
        <w:t>.</w:t>
      </w:r>
      <w:r w:rsidR="001C773B">
        <w:t xml:space="preserve"> The RENAME button in PREFERENCES is </w:t>
      </w:r>
      <w:r w:rsidR="00F37B6E">
        <w:t xml:space="preserve">now </w:t>
      </w:r>
      <w:r w:rsidR="001C773B">
        <w:t xml:space="preserve">also </w:t>
      </w:r>
      <w:r w:rsidR="00CE1C52">
        <w:t>GREEN with a RED border</w:t>
      </w:r>
      <w:r w:rsidR="00B4534C">
        <w:t>, indicating this is the next step.</w:t>
      </w:r>
      <w:r w:rsidR="002E1FC3">
        <w:t xml:space="preserve"> After renaming</w:t>
      </w:r>
      <w:r w:rsidR="0032491F">
        <w:t>,</w:t>
      </w:r>
      <w:r w:rsidR="002E1FC3">
        <w:t xml:space="preserve"> </w:t>
      </w:r>
      <w:r w:rsidR="00360D75">
        <w:t xml:space="preserve">tap SAVE (Now a YELLOW button) to </w:t>
      </w:r>
      <w:r w:rsidR="00AE2316">
        <w:t xml:space="preserve">Initialize </w:t>
      </w:r>
      <w:r w:rsidR="00360D75">
        <w:t xml:space="preserve">the database. </w:t>
      </w:r>
      <w:r w:rsidR="00E3415F">
        <w:t xml:space="preserve">The next step is to ADD NOTE. The ADD NOTE button has now returned to </w:t>
      </w:r>
      <w:r w:rsidR="004A1154">
        <w:t xml:space="preserve">GREEN with a RED border, indicating </w:t>
      </w:r>
      <w:proofErr w:type="spellStart"/>
      <w:r w:rsidR="00221772">
        <w:t>DougieBase</w:t>
      </w:r>
      <w:proofErr w:type="spellEnd"/>
      <w:r w:rsidR="00221772">
        <w:t xml:space="preserve"> </w:t>
      </w:r>
      <w:r w:rsidR="00FB7B9A">
        <w:t>is ready for you to add the first record or note.</w:t>
      </w:r>
    </w:p>
    <w:p w14:paraId="69CEBDFA" w14:textId="77777777" w:rsidR="00CD3D61" w:rsidRDefault="00CD3D61" w:rsidP="007A7CCE"/>
    <w:p w14:paraId="3B5B0A4B" w14:textId="77777777" w:rsidR="007A7CCE" w:rsidRDefault="009E33E5" w:rsidP="007A7CCE">
      <w:r>
        <w:rPr>
          <w:noProof/>
        </w:rPr>
        <w:drawing>
          <wp:anchor distT="0" distB="0" distL="114300" distR="114300" simplePos="0" relativeHeight="251665408" behindDoc="0" locked="0" layoutInCell="1" allowOverlap="1" wp14:anchorId="3DFE7DF6" wp14:editId="6733168A">
            <wp:simplePos x="0" y="0"/>
            <wp:positionH relativeFrom="column">
              <wp:posOffset>3175000</wp:posOffset>
            </wp:positionH>
            <wp:positionV relativeFrom="paragraph">
              <wp:posOffset>313055</wp:posOffset>
            </wp:positionV>
            <wp:extent cx="2956560" cy="394208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6560" cy="3942080"/>
                    </a:xfrm>
                    <a:prstGeom prst="rect">
                      <a:avLst/>
                    </a:prstGeom>
                  </pic:spPr>
                </pic:pic>
              </a:graphicData>
            </a:graphic>
            <wp14:sizeRelH relativeFrom="margin">
              <wp14:pctWidth>0</wp14:pctWidth>
            </wp14:sizeRelH>
            <wp14:sizeRelV relativeFrom="margin">
              <wp14:pctHeight>0</wp14:pctHeight>
            </wp14:sizeRelV>
          </wp:anchor>
        </w:drawing>
      </w:r>
      <w:r w:rsidR="00D518F9">
        <w:rPr>
          <w:noProof/>
        </w:rPr>
        <w:drawing>
          <wp:anchor distT="0" distB="0" distL="114300" distR="114300" simplePos="0" relativeHeight="251664384" behindDoc="0" locked="0" layoutInCell="1" allowOverlap="1" wp14:anchorId="2DF4939C" wp14:editId="1ACF9B98">
            <wp:simplePos x="0" y="0"/>
            <wp:positionH relativeFrom="column">
              <wp:posOffset>-624840</wp:posOffset>
            </wp:positionH>
            <wp:positionV relativeFrom="paragraph">
              <wp:posOffset>313055</wp:posOffset>
            </wp:positionV>
            <wp:extent cx="2926080" cy="39014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6080" cy="3901440"/>
                    </a:xfrm>
                    <a:prstGeom prst="rect">
                      <a:avLst/>
                    </a:prstGeom>
                  </pic:spPr>
                </pic:pic>
              </a:graphicData>
            </a:graphic>
            <wp14:sizeRelH relativeFrom="margin">
              <wp14:pctWidth>0</wp14:pctWidth>
            </wp14:sizeRelH>
            <wp14:sizeRelV relativeFrom="margin">
              <wp14:pctHeight>0</wp14:pctHeight>
            </wp14:sizeRelV>
          </wp:anchor>
        </w:drawing>
      </w:r>
      <w:r w:rsidR="00B8281A">
        <w:t>The PREFER</w:t>
      </w:r>
      <w:r w:rsidR="00075468">
        <w:t>ENCES WINDOW LOOKS LIKE THIS:</w:t>
      </w:r>
    </w:p>
    <w:p w14:paraId="2EA6BD5B" w14:textId="77777777" w:rsidR="00E6155F" w:rsidRDefault="00E6155F" w:rsidP="007A7CCE"/>
    <w:p w14:paraId="4DBB2B4B" w14:textId="77777777" w:rsidR="00E6155F" w:rsidRDefault="00E6155F" w:rsidP="007A7CCE">
      <w:r>
        <w:t xml:space="preserve">THE NEXT WINDOW AFTER RENAMING APPEARS WITH SAVE </w:t>
      </w:r>
      <w:r w:rsidR="003F4B0A">
        <w:t>HIGHLIGHTED IN YELLOW</w:t>
      </w:r>
    </w:p>
    <w:p w14:paraId="2078B0EB" w14:textId="77777777" w:rsidR="00E6155F" w:rsidRDefault="00E6155F" w:rsidP="007A7CCE"/>
    <w:p w14:paraId="5127E496" w14:textId="77777777" w:rsidR="00A87187" w:rsidRDefault="00064BFB" w:rsidP="007A7CCE">
      <w:r>
        <w:lastRenderedPageBreak/>
        <w:t xml:space="preserve">After tapping the RENAME button a </w:t>
      </w:r>
      <w:r w:rsidR="00D67527">
        <w:t>miniwindow</w:t>
      </w:r>
      <w:r>
        <w:t xml:space="preserve"> appears allowing you to rename the DataBase</w:t>
      </w:r>
      <w:r w:rsidR="007404F8">
        <w:t>…</w:t>
      </w:r>
      <w:r w:rsidR="00D67527">
        <w:t>(</w:t>
      </w:r>
      <w:r w:rsidR="007404F8">
        <w:t>use the same name as you used to initiate or you can change the name now or later)</w:t>
      </w:r>
      <w:r w:rsidR="00042BCF">
        <w:t xml:space="preserve">. The next screen appearing indicates that you now SAVE </w:t>
      </w:r>
      <w:r w:rsidR="00201199">
        <w:t xml:space="preserve">the </w:t>
      </w:r>
      <w:r w:rsidR="006E2B79">
        <w:t xml:space="preserve">new name. </w:t>
      </w:r>
      <w:r w:rsidR="00AB054E">
        <w:t>The SAVE button is highlighted in YELLOW and the ADD NOTE button is currently disabled.</w:t>
      </w:r>
      <w:r w:rsidR="0097034D">
        <w:t xml:space="preserve"> (Pg 7</w:t>
      </w:r>
      <w:r w:rsidR="004F778B">
        <w:t xml:space="preserve"> right).</w:t>
      </w:r>
      <w:r w:rsidR="00AB054E">
        <w:t xml:space="preserve"> </w:t>
      </w:r>
      <w:r w:rsidR="006E2B79">
        <w:t>This initializes the database.</w:t>
      </w:r>
      <w:r w:rsidR="003D5A9F">
        <w:t xml:space="preserve"> An Alert </w:t>
      </w:r>
      <w:r w:rsidR="00587157">
        <w:t xml:space="preserve">appears, </w:t>
      </w:r>
      <w:r w:rsidR="003D5A9F">
        <w:t xml:space="preserve">indicating SAVE in progress. You are now ready to ADD </w:t>
      </w:r>
      <w:r w:rsidR="003C7753">
        <w:t>your first note!</w:t>
      </w:r>
    </w:p>
    <w:p w14:paraId="027937B2" w14:textId="77777777" w:rsidR="002C4B29" w:rsidRDefault="002C4B29" w:rsidP="007A7CCE"/>
    <w:p w14:paraId="7F5A5C09" w14:textId="77777777" w:rsidR="003A36A1" w:rsidRDefault="004F778B" w:rsidP="007A7CCE">
      <w:r>
        <w:rPr>
          <w:noProof/>
        </w:rPr>
        <w:drawing>
          <wp:anchor distT="0" distB="0" distL="114300" distR="114300" simplePos="0" relativeHeight="251667456" behindDoc="0" locked="0" layoutInCell="1" allowOverlap="1" wp14:anchorId="2990DA7B" wp14:editId="351A665E">
            <wp:simplePos x="0" y="0"/>
            <wp:positionH relativeFrom="column">
              <wp:posOffset>2931160</wp:posOffset>
            </wp:positionH>
            <wp:positionV relativeFrom="paragraph">
              <wp:posOffset>370205</wp:posOffset>
            </wp:positionV>
            <wp:extent cx="2994660" cy="399288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94660" cy="3992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0D5FB24" wp14:editId="3C10697F">
            <wp:simplePos x="0" y="0"/>
            <wp:positionH relativeFrom="column">
              <wp:posOffset>-411480</wp:posOffset>
            </wp:positionH>
            <wp:positionV relativeFrom="paragraph">
              <wp:posOffset>441325</wp:posOffset>
            </wp:positionV>
            <wp:extent cx="2803525" cy="373888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3525" cy="3738880"/>
                    </a:xfrm>
                    <a:prstGeom prst="rect">
                      <a:avLst/>
                    </a:prstGeom>
                  </pic:spPr>
                </pic:pic>
              </a:graphicData>
            </a:graphic>
            <wp14:sizeRelH relativeFrom="margin">
              <wp14:pctWidth>0</wp14:pctWidth>
            </wp14:sizeRelH>
            <wp14:sizeRelV relativeFrom="margin">
              <wp14:pctHeight>0</wp14:pctHeight>
            </wp14:sizeRelV>
          </wp:anchor>
        </w:drawing>
      </w:r>
    </w:p>
    <w:p w14:paraId="4889C433" w14:textId="77777777" w:rsidR="003A36A1" w:rsidRDefault="003A36A1" w:rsidP="007A7CCE"/>
    <w:p w14:paraId="6838BDE7" w14:textId="77777777" w:rsidR="008C3A1D" w:rsidRPr="00DC0272" w:rsidRDefault="004226AB" w:rsidP="00DC0272">
      <w:pPr>
        <w:rPr>
          <w:b/>
          <w:bCs/>
          <w:sz w:val="28"/>
          <w:szCs w:val="28"/>
        </w:rPr>
      </w:pPr>
      <w:r w:rsidRPr="00125F0E">
        <w:rPr>
          <w:b/>
          <w:bCs/>
          <w:sz w:val="28"/>
          <w:szCs w:val="28"/>
        </w:rPr>
        <w:t>After</w:t>
      </w:r>
      <w:r w:rsidR="0098655A" w:rsidRPr="00125F0E">
        <w:rPr>
          <w:b/>
          <w:bCs/>
          <w:sz w:val="28"/>
          <w:szCs w:val="28"/>
        </w:rPr>
        <w:t xml:space="preserve"> SAVING you are ready to ADD </w:t>
      </w:r>
      <w:r w:rsidR="00125F0E" w:rsidRPr="00125F0E">
        <w:rPr>
          <w:b/>
          <w:bCs/>
          <w:sz w:val="28"/>
          <w:szCs w:val="28"/>
        </w:rPr>
        <w:t>the first</w:t>
      </w:r>
      <w:r w:rsidR="00F824F7" w:rsidRPr="00125F0E">
        <w:rPr>
          <w:b/>
          <w:bCs/>
          <w:sz w:val="28"/>
          <w:szCs w:val="28"/>
        </w:rPr>
        <w:t xml:space="preserve"> NOTE</w:t>
      </w:r>
    </w:p>
    <w:p w14:paraId="63DA3DE7" w14:textId="77777777" w:rsidR="00433881" w:rsidRDefault="00433881" w:rsidP="007A7CCE">
      <w:pPr>
        <w:rPr>
          <w:b/>
          <w:bCs/>
        </w:rPr>
      </w:pPr>
    </w:p>
    <w:p w14:paraId="4685B1D7" w14:textId="77777777" w:rsidR="00F102BE" w:rsidRPr="005B1339" w:rsidRDefault="00A93B64" w:rsidP="007A7CCE">
      <w:pPr>
        <w:rPr>
          <w:b/>
          <w:bCs/>
        </w:rPr>
      </w:pPr>
      <w:r>
        <w:rPr>
          <w:noProof/>
        </w:rPr>
        <w:lastRenderedPageBreak/>
        <w:drawing>
          <wp:anchor distT="0" distB="0" distL="114300" distR="114300" simplePos="0" relativeHeight="251668480" behindDoc="0" locked="0" layoutInCell="1" allowOverlap="1" wp14:anchorId="5CAC09AC" wp14:editId="4EFBF1D6">
            <wp:simplePos x="0" y="0"/>
            <wp:positionH relativeFrom="column">
              <wp:posOffset>-685800</wp:posOffset>
            </wp:positionH>
            <wp:positionV relativeFrom="paragraph">
              <wp:posOffset>589280</wp:posOffset>
            </wp:positionV>
            <wp:extent cx="3665220" cy="4886960"/>
            <wp:effectExtent l="0" t="0" r="508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65220" cy="4886960"/>
                    </a:xfrm>
                    <a:prstGeom prst="rect">
                      <a:avLst/>
                    </a:prstGeom>
                  </pic:spPr>
                </pic:pic>
              </a:graphicData>
            </a:graphic>
            <wp14:sizeRelH relativeFrom="margin">
              <wp14:pctWidth>0</wp14:pctWidth>
            </wp14:sizeRelH>
            <wp14:sizeRelV relativeFrom="margin">
              <wp14:pctHeight>0</wp14:pctHeight>
            </wp14:sizeRelV>
          </wp:anchor>
        </w:drawing>
      </w:r>
      <w:r w:rsidR="00881F9A">
        <w:rPr>
          <w:b/>
          <w:bCs/>
        </w:rPr>
        <w:t>NOTES</w:t>
      </w:r>
      <w:r w:rsidR="005B1339">
        <w:rPr>
          <w:b/>
          <w:bCs/>
        </w:rPr>
        <w:t xml:space="preserve">: </w:t>
      </w:r>
      <w:r w:rsidR="00EB5EE2">
        <w:rPr>
          <w:b/>
          <w:bCs/>
        </w:rPr>
        <w:t>CREATING</w:t>
      </w:r>
      <w:r w:rsidR="00AB5054">
        <w:rPr>
          <w:b/>
          <w:bCs/>
        </w:rPr>
        <w:t xml:space="preserve"> THE FIRST NOTE</w:t>
      </w:r>
    </w:p>
    <w:p w14:paraId="120466AA" w14:textId="77777777" w:rsidR="00F102BE" w:rsidRDefault="00A93B64" w:rsidP="007A7CCE">
      <w:r>
        <w:rPr>
          <w:noProof/>
        </w:rPr>
        <w:drawing>
          <wp:anchor distT="0" distB="0" distL="114300" distR="114300" simplePos="0" relativeHeight="251669504" behindDoc="0" locked="0" layoutInCell="1" allowOverlap="1" wp14:anchorId="32797D3A" wp14:editId="79C5F5C8">
            <wp:simplePos x="0" y="0"/>
            <wp:positionH relativeFrom="column">
              <wp:posOffset>2794000</wp:posOffset>
            </wp:positionH>
            <wp:positionV relativeFrom="paragraph">
              <wp:posOffset>170815</wp:posOffset>
            </wp:positionV>
            <wp:extent cx="3832860" cy="511048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32860" cy="5110480"/>
                    </a:xfrm>
                    <a:prstGeom prst="rect">
                      <a:avLst/>
                    </a:prstGeom>
                  </pic:spPr>
                </pic:pic>
              </a:graphicData>
            </a:graphic>
            <wp14:sizeRelH relativeFrom="margin">
              <wp14:pctWidth>0</wp14:pctWidth>
            </wp14:sizeRelH>
            <wp14:sizeRelV relativeFrom="margin">
              <wp14:pctHeight>0</wp14:pctHeight>
            </wp14:sizeRelV>
          </wp:anchor>
        </w:drawing>
      </w:r>
    </w:p>
    <w:p w14:paraId="4DE34E44" w14:textId="77777777" w:rsidR="00837ED1" w:rsidRDefault="00F102BE" w:rsidP="007A7CCE">
      <w:r>
        <w:t>After</w:t>
      </w:r>
      <w:r w:rsidR="00837ED1">
        <w:t xml:space="preserve"> filling in the data in the title field (which will represent the title of the first record</w:t>
      </w:r>
      <w:r w:rsidR="00C83FA5">
        <w:t>) enter the data text in the next field</w:t>
      </w:r>
      <w:r w:rsidR="00B76C21">
        <w:t>. There are two text areas available in this section of the database</w:t>
      </w:r>
      <w:r w:rsidR="00737AAF">
        <w:t>. The second text data area is optional but rec</w:t>
      </w:r>
      <w:r w:rsidR="00A54518">
        <w:t>ommended. You are given the option to create it and label its section title in preferences</w:t>
      </w:r>
      <w:r w:rsidR="005C1837">
        <w:t xml:space="preserve">. At this point, tap on </w:t>
      </w:r>
      <w:r w:rsidR="008F2C6A">
        <w:t xml:space="preserve">the </w:t>
      </w:r>
      <w:r w:rsidR="00082972">
        <w:t>‘</w:t>
      </w:r>
      <w:r w:rsidR="00F57BA3">
        <w:t>Create</w:t>
      </w:r>
      <w:r w:rsidR="00F65A5B">
        <w:t xml:space="preserve"> </w:t>
      </w:r>
      <w:r w:rsidR="00572050">
        <w:t>N</w:t>
      </w:r>
      <w:r w:rsidR="00F65A5B">
        <w:t xml:space="preserve">ew </w:t>
      </w:r>
      <w:r w:rsidR="00572050">
        <w:t>N</w:t>
      </w:r>
      <w:r w:rsidR="00F65A5B">
        <w:t>ote</w:t>
      </w:r>
      <w:r w:rsidR="00572050">
        <w:t>’</w:t>
      </w:r>
      <w:r w:rsidR="00F65A5B">
        <w:t xml:space="preserve"> button. </w:t>
      </w:r>
      <w:r w:rsidR="003E3978">
        <w:t>The first record</w:t>
      </w:r>
      <w:r w:rsidR="00881261">
        <w:t xml:space="preserve"> now appears in its default </w:t>
      </w:r>
      <w:proofErr w:type="spellStart"/>
      <w:r w:rsidR="00881261">
        <w:t>colour</w:t>
      </w:r>
      <w:proofErr w:type="spellEnd"/>
      <w:r w:rsidR="00881261">
        <w:t xml:space="preserve"> yellow.</w:t>
      </w:r>
    </w:p>
    <w:p w14:paraId="243E5D9F" w14:textId="77777777" w:rsidR="00CA3CF0" w:rsidRDefault="00075E04" w:rsidP="007A7CCE">
      <w:r>
        <w:rPr>
          <w:noProof/>
        </w:rPr>
        <w:lastRenderedPageBreak/>
        <w:drawing>
          <wp:anchor distT="0" distB="0" distL="114300" distR="114300" simplePos="0" relativeHeight="251671552" behindDoc="0" locked="0" layoutInCell="1" allowOverlap="1" wp14:anchorId="3A72E015" wp14:editId="640B6B28">
            <wp:simplePos x="0" y="0"/>
            <wp:positionH relativeFrom="column">
              <wp:posOffset>3260425</wp:posOffset>
            </wp:positionH>
            <wp:positionV relativeFrom="paragraph">
              <wp:posOffset>1130868</wp:posOffset>
            </wp:positionV>
            <wp:extent cx="2895600" cy="386207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5600" cy="3862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51ABC18" wp14:editId="0DAEA10A">
            <wp:simplePos x="0" y="0"/>
            <wp:positionH relativeFrom="column">
              <wp:posOffset>-204470</wp:posOffset>
            </wp:positionH>
            <wp:positionV relativeFrom="paragraph">
              <wp:posOffset>1130233</wp:posOffset>
            </wp:positionV>
            <wp:extent cx="3004185" cy="4006215"/>
            <wp:effectExtent l="0" t="0" r="571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4185" cy="4006215"/>
                    </a:xfrm>
                    <a:prstGeom prst="rect">
                      <a:avLst/>
                    </a:prstGeom>
                  </pic:spPr>
                </pic:pic>
              </a:graphicData>
            </a:graphic>
            <wp14:sizeRelH relativeFrom="margin">
              <wp14:pctWidth>0</wp14:pctWidth>
            </wp14:sizeRelH>
            <wp14:sizeRelV relativeFrom="margin">
              <wp14:pctHeight>0</wp14:pctHeight>
            </wp14:sizeRelV>
          </wp:anchor>
        </w:drawing>
      </w:r>
      <w:r w:rsidR="00722584">
        <w:t>Now open PREFERENCES again to create the second data field</w:t>
      </w:r>
      <w:r w:rsidR="000A0BCA">
        <w:t xml:space="preserve">. Tap the ADD FIELD/LABEL button which brings up </w:t>
      </w:r>
      <w:r w:rsidR="00DC51CC">
        <w:t xml:space="preserve">a new miniwindow </w:t>
      </w:r>
      <w:r w:rsidR="000F2EDA">
        <w:t>with a text input element in which you enter the title for the second data field</w:t>
      </w:r>
      <w:r w:rsidR="0098436E">
        <w:t>. In this case we entered DECODER as the title.</w:t>
      </w:r>
    </w:p>
    <w:p w14:paraId="079A6B37" w14:textId="77777777" w:rsidR="00FD2FF8" w:rsidRDefault="00FD2FF8" w:rsidP="007A7CCE"/>
    <w:p w14:paraId="4A0FD746" w14:textId="77777777" w:rsidR="00FD2FF8" w:rsidRDefault="000D0145" w:rsidP="007A7CCE">
      <w:r>
        <w:t>After entering the title for the second data field, tapping DONE</w:t>
      </w:r>
      <w:r w:rsidR="000A33DE">
        <w:t xml:space="preserve"> returns you to the </w:t>
      </w:r>
      <w:proofErr w:type="spellStart"/>
      <w:r w:rsidR="000A33DE">
        <w:t>DOUGIEBASE</w:t>
      </w:r>
      <w:proofErr w:type="spellEnd"/>
      <w:r w:rsidR="000A33DE">
        <w:t xml:space="preserve"> home screen (NOTES)</w:t>
      </w:r>
      <w:r w:rsidR="00D04202">
        <w:t xml:space="preserve">. </w:t>
      </w:r>
      <w:r w:rsidR="005A75EC">
        <w:t>To enter data into the second data field, in this instance labelled DECODER, tap the EDIT button</w:t>
      </w:r>
      <w:r w:rsidR="0043558D">
        <w:t xml:space="preserve"> in the options menu at the bottom of the note entry. </w:t>
      </w:r>
      <w:r w:rsidR="008D2C60">
        <w:t xml:space="preserve">This brings up the EDIT NOTES window in which you enter </w:t>
      </w:r>
      <w:r w:rsidR="00006989">
        <w:t xml:space="preserve">or edit </w:t>
      </w:r>
      <w:r w:rsidR="008D2C60">
        <w:t xml:space="preserve">the text data </w:t>
      </w:r>
      <w:r w:rsidR="00080029">
        <w:t xml:space="preserve">in the first and second </w:t>
      </w:r>
      <w:r w:rsidR="00BA6D11">
        <w:t>data field</w:t>
      </w:r>
      <w:r w:rsidR="00844AEB">
        <w:t>s</w:t>
      </w:r>
      <w:r w:rsidR="00BA6D11">
        <w:t>. See the EDIT NOTES chapter for more details.</w:t>
      </w:r>
      <w:r w:rsidR="00775C89">
        <w:t xml:space="preserve"> </w:t>
      </w:r>
      <w:r w:rsidR="000F6854">
        <w:t xml:space="preserve">Tap the </w:t>
      </w:r>
      <w:r w:rsidR="00370E77">
        <w:t xml:space="preserve">EDIT FIELD DECODER button to </w:t>
      </w:r>
      <w:r w:rsidR="00712C40">
        <w:t xml:space="preserve">get to the edit window of the second data field. </w:t>
      </w:r>
      <w:r w:rsidR="00775C89">
        <w:t>After entering the text data into the second</w:t>
      </w:r>
      <w:r w:rsidR="009D62EC">
        <w:t xml:space="preserve"> data field tap COMMIT</w:t>
      </w:r>
      <w:r w:rsidR="00A9330A">
        <w:t xml:space="preserve"> </w:t>
      </w:r>
      <w:r w:rsidR="009D62EC">
        <w:t>CHANGES</w:t>
      </w:r>
      <w:r w:rsidR="00A9330A">
        <w:t>, to return to the first data field window</w:t>
      </w:r>
      <w:r w:rsidR="007B766A">
        <w:t>.</w:t>
      </w:r>
      <w:r w:rsidR="00A9330A">
        <w:t xml:space="preserve"> </w:t>
      </w:r>
      <w:r w:rsidR="005B7282">
        <w:t>Now</w:t>
      </w:r>
      <w:r w:rsidR="00A9330A">
        <w:t xml:space="preserve"> tap SAVE</w:t>
      </w:r>
      <w:r w:rsidR="00A80A15">
        <w:t xml:space="preserve"> CHANGES to finalize the data entry for both data fields.</w:t>
      </w:r>
      <w:r w:rsidR="00544664">
        <w:t xml:space="preserve"> To visualize the second data field, go to </w:t>
      </w:r>
      <w:r w:rsidR="00544664">
        <w:lastRenderedPageBreak/>
        <w:t xml:space="preserve">PREFERENCES and tap SHOW EXTRA FIELD. This button then reverts </w:t>
      </w:r>
      <w:r w:rsidR="002518A4">
        <w:rPr>
          <w:noProof/>
        </w:rPr>
        <w:drawing>
          <wp:anchor distT="0" distB="0" distL="114300" distR="114300" simplePos="0" relativeHeight="251674624" behindDoc="0" locked="0" layoutInCell="1" allowOverlap="1" wp14:anchorId="7F64B892" wp14:editId="5609C53B">
            <wp:simplePos x="0" y="0"/>
            <wp:positionH relativeFrom="column">
              <wp:posOffset>2983230</wp:posOffset>
            </wp:positionH>
            <wp:positionV relativeFrom="paragraph">
              <wp:posOffset>492760</wp:posOffset>
            </wp:positionV>
            <wp:extent cx="2766695" cy="3689985"/>
            <wp:effectExtent l="0" t="0" r="1905"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695" cy="3689985"/>
                    </a:xfrm>
                    <a:prstGeom prst="rect">
                      <a:avLst/>
                    </a:prstGeom>
                  </pic:spPr>
                </pic:pic>
              </a:graphicData>
            </a:graphic>
            <wp14:sizeRelH relativeFrom="margin">
              <wp14:pctWidth>0</wp14:pctWidth>
            </wp14:sizeRelH>
            <wp14:sizeRelV relativeFrom="margin">
              <wp14:pctHeight>0</wp14:pctHeight>
            </wp14:sizeRelV>
          </wp:anchor>
        </w:drawing>
      </w:r>
      <w:r w:rsidR="00C53A0D">
        <w:rPr>
          <w:noProof/>
        </w:rPr>
        <w:drawing>
          <wp:anchor distT="0" distB="0" distL="114300" distR="114300" simplePos="0" relativeHeight="251672576" behindDoc="0" locked="0" layoutInCell="1" allowOverlap="1" wp14:anchorId="4FE03C94" wp14:editId="6880D2EE">
            <wp:simplePos x="0" y="0"/>
            <wp:positionH relativeFrom="column">
              <wp:posOffset>-349250</wp:posOffset>
            </wp:positionH>
            <wp:positionV relativeFrom="paragraph">
              <wp:posOffset>492760</wp:posOffset>
            </wp:positionV>
            <wp:extent cx="2778760" cy="3705225"/>
            <wp:effectExtent l="0" t="0" r="254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8760" cy="3705225"/>
                    </a:xfrm>
                    <a:prstGeom prst="rect">
                      <a:avLst/>
                    </a:prstGeom>
                  </pic:spPr>
                </pic:pic>
              </a:graphicData>
            </a:graphic>
            <wp14:sizeRelH relativeFrom="margin">
              <wp14:pctWidth>0</wp14:pctWidth>
            </wp14:sizeRelH>
            <wp14:sizeRelV relativeFrom="margin">
              <wp14:pctHeight>0</wp14:pctHeight>
            </wp14:sizeRelV>
          </wp:anchor>
        </w:drawing>
      </w:r>
      <w:r w:rsidR="00544664">
        <w:t>to HIDE</w:t>
      </w:r>
      <w:r w:rsidR="004F2862">
        <w:t xml:space="preserve"> EXTRA FIELD.</w:t>
      </w:r>
    </w:p>
    <w:p w14:paraId="5CC27E68" w14:textId="77777777" w:rsidR="002C4B29" w:rsidRDefault="00705159" w:rsidP="007A7CCE">
      <w:r>
        <w:rPr>
          <w:noProof/>
        </w:rPr>
        <w:drawing>
          <wp:anchor distT="0" distB="0" distL="114300" distR="114300" simplePos="0" relativeHeight="251676672" behindDoc="0" locked="0" layoutInCell="1" allowOverlap="1" wp14:anchorId="3128D425" wp14:editId="065F6790">
            <wp:simplePos x="0" y="0"/>
            <wp:positionH relativeFrom="column">
              <wp:posOffset>3188335</wp:posOffset>
            </wp:positionH>
            <wp:positionV relativeFrom="paragraph">
              <wp:posOffset>4384675</wp:posOffset>
            </wp:positionV>
            <wp:extent cx="2092960" cy="2790825"/>
            <wp:effectExtent l="0" t="0" r="254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2960" cy="2790825"/>
                    </a:xfrm>
                    <a:prstGeom prst="rect">
                      <a:avLst/>
                    </a:prstGeom>
                  </pic:spPr>
                </pic:pic>
              </a:graphicData>
            </a:graphic>
            <wp14:sizeRelH relativeFrom="margin">
              <wp14:pctWidth>0</wp14:pctWidth>
            </wp14:sizeRelH>
            <wp14:sizeRelV relativeFrom="margin">
              <wp14:pctHeight>0</wp14:pctHeight>
            </wp14:sizeRelV>
          </wp:anchor>
        </w:drawing>
      </w:r>
      <w:r w:rsidR="00022804">
        <w:rPr>
          <w:noProof/>
        </w:rPr>
        <w:drawing>
          <wp:anchor distT="0" distB="0" distL="114300" distR="114300" simplePos="0" relativeHeight="251675648" behindDoc="0" locked="0" layoutInCell="1" allowOverlap="1" wp14:anchorId="1514A3CE" wp14:editId="53DCDAEB">
            <wp:simplePos x="0" y="0"/>
            <wp:positionH relativeFrom="column">
              <wp:posOffset>-168910</wp:posOffset>
            </wp:positionH>
            <wp:positionV relativeFrom="paragraph">
              <wp:posOffset>4336415</wp:posOffset>
            </wp:positionV>
            <wp:extent cx="2201545" cy="29356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01545" cy="2935605"/>
                    </a:xfrm>
                    <a:prstGeom prst="rect">
                      <a:avLst/>
                    </a:prstGeom>
                  </pic:spPr>
                </pic:pic>
              </a:graphicData>
            </a:graphic>
            <wp14:sizeRelH relativeFrom="margin">
              <wp14:pctWidth>0</wp14:pctWidth>
            </wp14:sizeRelH>
            <wp14:sizeRelV relativeFrom="margin">
              <wp14:pctHeight>0</wp14:pctHeight>
            </wp14:sizeRelV>
          </wp:anchor>
        </w:drawing>
      </w:r>
      <w:r w:rsidR="0000765C">
        <w:t xml:space="preserve">Whenever you see a </w:t>
      </w:r>
      <w:r w:rsidR="002F26E2">
        <w:t>SAVE button</w:t>
      </w:r>
      <w:r w:rsidR="0000765C">
        <w:t xml:space="preserve"> highlighted in YELLO</w:t>
      </w:r>
      <w:r w:rsidR="00235C7A">
        <w:t>W</w:t>
      </w:r>
      <w:r w:rsidR="0000765C">
        <w:t xml:space="preserve"> in </w:t>
      </w:r>
      <w:proofErr w:type="spellStart"/>
      <w:r w:rsidR="0000765C">
        <w:t>DOUGIEBASE</w:t>
      </w:r>
      <w:proofErr w:type="spellEnd"/>
      <w:r w:rsidR="0000765C">
        <w:t xml:space="preserve"> it means you have to SAVE before going on to next steps. </w:t>
      </w:r>
      <w:r w:rsidR="00235C7A">
        <w:t xml:space="preserve">Similarly </w:t>
      </w:r>
      <w:r w:rsidR="00CE01EB">
        <w:t xml:space="preserve">a GREEN </w:t>
      </w:r>
      <w:r w:rsidR="00235C7A">
        <w:t>button with a RED border means ATTENTION…</w:t>
      </w:r>
      <w:r w:rsidR="00702002">
        <w:t>this is the next step.</w:t>
      </w:r>
      <w:r w:rsidR="006C7AF2">
        <w:t xml:space="preserve"> After entering data into the second </w:t>
      </w:r>
      <w:r w:rsidR="006C7AF2">
        <w:lastRenderedPageBreak/>
        <w:t>field data input window tap COMMIT</w:t>
      </w:r>
      <w:r w:rsidR="006B2741">
        <w:t xml:space="preserve"> CHANGES, returning to the first </w:t>
      </w:r>
      <w:r w:rsidR="005E4376">
        <w:rPr>
          <w:noProof/>
        </w:rPr>
        <w:drawing>
          <wp:anchor distT="0" distB="0" distL="114300" distR="114300" simplePos="0" relativeHeight="251677696" behindDoc="0" locked="0" layoutInCell="1" allowOverlap="1" wp14:anchorId="5AC75557" wp14:editId="2C21E0FE">
            <wp:simplePos x="0" y="0"/>
            <wp:positionH relativeFrom="column">
              <wp:posOffset>-313055</wp:posOffset>
            </wp:positionH>
            <wp:positionV relativeFrom="paragraph">
              <wp:posOffset>1190625</wp:posOffset>
            </wp:positionV>
            <wp:extent cx="2941320" cy="3921125"/>
            <wp:effectExtent l="0" t="0" r="508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1320" cy="3921125"/>
                    </a:xfrm>
                    <a:prstGeom prst="rect">
                      <a:avLst/>
                    </a:prstGeom>
                  </pic:spPr>
                </pic:pic>
              </a:graphicData>
            </a:graphic>
            <wp14:sizeRelH relativeFrom="margin">
              <wp14:pctWidth>0</wp14:pctWidth>
            </wp14:sizeRelH>
            <wp14:sizeRelV relativeFrom="margin">
              <wp14:pctHeight>0</wp14:pctHeight>
            </wp14:sizeRelV>
          </wp:anchor>
        </w:drawing>
      </w:r>
      <w:r w:rsidR="005E4376">
        <w:rPr>
          <w:noProof/>
        </w:rPr>
        <w:drawing>
          <wp:anchor distT="0" distB="0" distL="114300" distR="114300" simplePos="0" relativeHeight="251678720" behindDoc="0" locked="0" layoutInCell="1" allowOverlap="1" wp14:anchorId="2AC149D0" wp14:editId="54398CB9">
            <wp:simplePos x="0" y="0"/>
            <wp:positionH relativeFrom="column">
              <wp:posOffset>3055620</wp:posOffset>
            </wp:positionH>
            <wp:positionV relativeFrom="paragraph">
              <wp:posOffset>1299042</wp:posOffset>
            </wp:positionV>
            <wp:extent cx="2858770" cy="38131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8770" cy="3813175"/>
                    </a:xfrm>
                    <a:prstGeom prst="rect">
                      <a:avLst/>
                    </a:prstGeom>
                  </pic:spPr>
                </pic:pic>
              </a:graphicData>
            </a:graphic>
            <wp14:sizeRelH relativeFrom="margin">
              <wp14:pctWidth>0</wp14:pctWidth>
            </wp14:sizeRelH>
            <wp14:sizeRelV relativeFrom="margin">
              <wp14:pctHeight>0</wp14:pctHeight>
            </wp14:sizeRelV>
          </wp:anchor>
        </w:drawing>
      </w:r>
      <w:r w:rsidR="006B2741">
        <w:t xml:space="preserve">data field EDIT window. Tap SAVE CHANGES </w:t>
      </w:r>
      <w:r w:rsidR="00640EAC">
        <w:t>(</w:t>
      </w:r>
      <w:r w:rsidR="00D91516">
        <w:t>highlighted</w:t>
      </w:r>
      <w:r w:rsidR="006B2741">
        <w:t xml:space="preserve"> in GREEN</w:t>
      </w:r>
      <w:r w:rsidR="00014F09">
        <w:t xml:space="preserve"> </w:t>
      </w:r>
      <w:r w:rsidR="006B2741">
        <w:t>with RED border</w:t>
      </w:r>
      <w:r w:rsidR="00640EAC">
        <w:t>)</w:t>
      </w:r>
      <w:r w:rsidR="006B2741">
        <w:t xml:space="preserve"> to finalize the data entry for the first record of</w:t>
      </w:r>
      <w:r w:rsidR="00014F09">
        <w:t xml:space="preserve"> the</w:t>
      </w:r>
      <w:r w:rsidR="006B2741">
        <w:t xml:space="preserve"> NOTES</w:t>
      </w:r>
      <w:r w:rsidR="00014F09">
        <w:t xml:space="preserve"> section.</w:t>
      </w:r>
    </w:p>
    <w:p w14:paraId="2C783DCA" w14:textId="77777777" w:rsidR="008D662D" w:rsidRDefault="008D662D" w:rsidP="007A7CCE">
      <w:r>
        <w:t xml:space="preserve">After saving you are returned to the HOME SCREEN. To visualize the second data field return to PREFERENCES and tap SHOW EXTRA FIELD. Then you see the first Note of the first record entered in the </w:t>
      </w:r>
      <w:r w:rsidR="00222776">
        <w:t xml:space="preserve">NOTES </w:t>
      </w:r>
      <w:r>
        <w:t xml:space="preserve">section. Don’t like the </w:t>
      </w:r>
      <w:proofErr w:type="spellStart"/>
      <w:r>
        <w:t>colour</w:t>
      </w:r>
      <w:proofErr w:type="spellEnd"/>
      <w:r>
        <w:t xml:space="preserve"> scheme? No problem. Return to PREFERENCES and tap the CHANGE </w:t>
      </w:r>
      <w:proofErr w:type="spellStart"/>
      <w:r>
        <w:t>COLOURS</w:t>
      </w:r>
      <w:proofErr w:type="spellEnd"/>
      <w:r>
        <w:t xml:space="preserve"> button. See the chapter on PREFERENCES for more details</w:t>
      </w:r>
    </w:p>
    <w:p w14:paraId="1BE73857" w14:textId="77777777" w:rsidR="0087311F" w:rsidRDefault="00485B4B" w:rsidP="007A7CCE">
      <w:r>
        <w:rPr>
          <w:noProof/>
        </w:rPr>
        <w:lastRenderedPageBreak/>
        <w:drawing>
          <wp:anchor distT="0" distB="0" distL="114300" distR="114300" simplePos="0" relativeHeight="251680768" behindDoc="0" locked="0" layoutInCell="1" allowOverlap="1" wp14:anchorId="3ED87F15" wp14:editId="1290155C">
            <wp:simplePos x="0" y="0"/>
            <wp:positionH relativeFrom="column">
              <wp:posOffset>3429000</wp:posOffset>
            </wp:positionH>
            <wp:positionV relativeFrom="paragraph">
              <wp:posOffset>59690</wp:posOffset>
            </wp:positionV>
            <wp:extent cx="2778760" cy="3705225"/>
            <wp:effectExtent l="0" t="0" r="254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78760" cy="3705225"/>
                    </a:xfrm>
                    <a:prstGeom prst="rect">
                      <a:avLst/>
                    </a:prstGeom>
                  </pic:spPr>
                </pic:pic>
              </a:graphicData>
            </a:graphic>
            <wp14:sizeRelH relativeFrom="margin">
              <wp14:pctWidth>0</wp14:pctWidth>
            </wp14:sizeRelH>
            <wp14:sizeRelV relativeFrom="margin">
              <wp14:pctHeight>0</wp14:pctHeight>
            </wp14:sizeRelV>
          </wp:anchor>
        </w:drawing>
      </w:r>
      <w:r w:rsidR="00F3571B">
        <w:rPr>
          <w:noProof/>
        </w:rPr>
        <w:drawing>
          <wp:anchor distT="0" distB="0" distL="114300" distR="114300" simplePos="0" relativeHeight="251679744" behindDoc="0" locked="0" layoutInCell="1" allowOverlap="1" wp14:anchorId="3C901DE6" wp14:editId="7FD7D239">
            <wp:simplePos x="0" y="0"/>
            <wp:positionH relativeFrom="column">
              <wp:posOffset>-216802</wp:posOffset>
            </wp:positionH>
            <wp:positionV relativeFrom="paragraph">
              <wp:posOffset>401</wp:posOffset>
            </wp:positionV>
            <wp:extent cx="2823845" cy="376555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3845" cy="3765550"/>
                    </a:xfrm>
                    <a:prstGeom prst="rect">
                      <a:avLst/>
                    </a:prstGeom>
                  </pic:spPr>
                </pic:pic>
              </a:graphicData>
            </a:graphic>
            <wp14:sizeRelH relativeFrom="margin">
              <wp14:pctWidth>0</wp14:pctWidth>
            </wp14:sizeRelH>
            <wp14:sizeRelV relativeFrom="margin">
              <wp14:pctHeight>0</wp14:pctHeight>
            </wp14:sizeRelV>
          </wp:anchor>
        </w:drawing>
      </w:r>
      <w:r w:rsidR="008619EA">
        <w:t>.</w:t>
      </w:r>
    </w:p>
    <w:p w14:paraId="10691FCD" w14:textId="77777777" w:rsidR="00196556" w:rsidRDefault="00196556" w:rsidP="007A7CCE">
      <w:r>
        <w:t xml:space="preserve">At this stage you have created your first database and entered its first note or record. </w:t>
      </w:r>
      <w:r w:rsidR="001E019B">
        <w:t xml:space="preserve">Use the PREFERENCES SCREEN to alter the </w:t>
      </w:r>
      <w:proofErr w:type="spellStart"/>
      <w:r w:rsidR="001E019B">
        <w:t>colour</w:t>
      </w:r>
      <w:proofErr w:type="spellEnd"/>
      <w:r w:rsidR="001E019B">
        <w:t xml:space="preserve"> scheme</w:t>
      </w:r>
      <w:r w:rsidR="00C7525F">
        <w:t xml:space="preserve">, edit the </w:t>
      </w:r>
      <w:r w:rsidR="001964AB">
        <w:t>database</w:t>
      </w:r>
      <w:r w:rsidR="00C7525F">
        <w:t xml:space="preserve"> title, show the date and </w:t>
      </w:r>
      <w:r w:rsidR="00AD6927">
        <w:t>change some other settings. See the chapter called PREFERENCES</w:t>
      </w:r>
      <w:r w:rsidR="005F3797">
        <w:t>.</w:t>
      </w:r>
    </w:p>
    <w:p w14:paraId="2BF5A5CF" w14:textId="77777777" w:rsidR="005F3797" w:rsidRDefault="005F3797" w:rsidP="007A7CCE"/>
    <w:p w14:paraId="09E6C1BB" w14:textId="77777777" w:rsidR="005F3797" w:rsidRDefault="005F3797" w:rsidP="007A7CCE">
      <w:r>
        <w:t xml:space="preserve">We will next discuss editing changes in notes, </w:t>
      </w:r>
      <w:r w:rsidR="00074674">
        <w:t>and creating a table for your database.</w:t>
      </w:r>
    </w:p>
    <w:p w14:paraId="74A2DA01" w14:textId="77777777" w:rsidR="00E742D9" w:rsidRDefault="00E742D9" w:rsidP="007A7CCE"/>
    <w:p w14:paraId="2692459C" w14:textId="77777777" w:rsidR="00E742D9" w:rsidRDefault="00E742D9" w:rsidP="007A7CCE"/>
    <w:p w14:paraId="54854537" w14:textId="77777777" w:rsidR="00E742D9" w:rsidRDefault="00E742D9" w:rsidP="007A7CCE"/>
    <w:p w14:paraId="17BD3D21" w14:textId="77777777" w:rsidR="00E742D9" w:rsidRDefault="00E742D9" w:rsidP="007A7CCE"/>
    <w:p w14:paraId="51DECEEA" w14:textId="77777777" w:rsidR="00E742D9" w:rsidRDefault="00E742D9" w:rsidP="007A7CCE"/>
    <w:p w14:paraId="6BB4BC20" w14:textId="77777777" w:rsidR="00E742D9" w:rsidRDefault="00FD127A" w:rsidP="00FD127A">
      <w:pPr>
        <w:pStyle w:val="Heading2"/>
      </w:pPr>
      <w:r>
        <w:lastRenderedPageBreak/>
        <w:t>Preferences</w:t>
      </w:r>
    </w:p>
    <w:p w14:paraId="0FA1FEA8" w14:textId="77777777" w:rsidR="00FD127A" w:rsidRDefault="008A6BDE" w:rsidP="00FD127A">
      <w:r>
        <w:rPr>
          <w:noProof/>
        </w:rPr>
        <w:drawing>
          <wp:anchor distT="0" distB="0" distL="114300" distR="114300" simplePos="0" relativeHeight="251682816" behindDoc="0" locked="0" layoutInCell="1" allowOverlap="1" wp14:anchorId="15A8D476" wp14:editId="08EB812C">
            <wp:simplePos x="0" y="0"/>
            <wp:positionH relativeFrom="column">
              <wp:posOffset>3276600</wp:posOffset>
            </wp:positionH>
            <wp:positionV relativeFrom="paragraph">
              <wp:posOffset>368300</wp:posOffset>
            </wp:positionV>
            <wp:extent cx="2925445" cy="39014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25445" cy="3901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DC72157" wp14:editId="6B56F4D3">
            <wp:simplePos x="0" y="0"/>
            <wp:positionH relativeFrom="column">
              <wp:posOffset>5080</wp:posOffset>
            </wp:positionH>
            <wp:positionV relativeFrom="paragraph">
              <wp:posOffset>367665</wp:posOffset>
            </wp:positionV>
            <wp:extent cx="2997200" cy="3996055"/>
            <wp:effectExtent l="0" t="0" r="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7200" cy="3996055"/>
                    </a:xfrm>
                    <a:prstGeom prst="rect">
                      <a:avLst/>
                    </a:prstGeom>
                  </pic:spPr>
                </pic:pic>
              </a:graphicData>
            </a:graphic>
            <wp14:sizeRelH relativeFrom="margin">
              <wp14:pctWidth>0</wp14:pctWidth>
            </wp14:sizeRelH>
            <wp14:sizeRelV relativeFrom="margin">
              <wp14:pctHeight>0</wp14:pctHeight>
            </wp14:sizeRelV>
          </wp:anchor>
        </w:drawing>
      </w:r>
    </w:p>
    <w:p w14:paraId="54B31D37" w14:textId="77777777" w:rsidR="00FD127A" w:rsidRDefault="00C9366A" w:rsidP="00FD127A">
      <w:r>
        <w:t>Many settings can be changed in PREFERENCES</w:t>
      </w:r>
      <w:r w:rsidR="00794F10">
        <w:t>.</w:t>
      </w:r>
      <w:r w:rsidR="00594607">
        <w:t xml:space="preserve"> The database can be renamed. The title of the second data field</w:t>
      </w:r>
      <w:r w:rsidR="000D6CD4">
        <w:t xml:space="preserve"> (in this example ‘DECODER’)</w:t>
      </w:r>
      <w:r w:rsidR="00594607">
        <w:t xml:space="preserve"> can be renamed</w:t>
      </w:r>
      <w:r w:rsidR="000D6CD4">
        <w:t>.</w:t>
      </w:r>
      <w:r w:rsidR="007E5C7F">
        <w:t xml:space="preserve"> You can SHOW or HIDE the date, the second </w:t>
      </w:r>
      <w:r w:rsidR="00E95807">
        <w:t>data field, and the SCROLL buttons.</w:t>
      </w:r>
      <w:r w:rsidR="00AB6B8E">
        <w:t xml:space="preserve"> </w:t>
      </w:r>
      <w:r w:rsidR="00A87C98">
        <w:t xml:space="preserve">When the record list gets long it might be convenient to ‘shorten the list by hiding the extra field. </w:t>
      </w:r>
      <w:r w:rsidR="008D21AA">
        <w:t xml:space="preserve">Tap SHOW EXTRA FIELD when you want to visualize it again. </w:t>
      </w:r>
      <w:r w:rsidR="00800D4E">
        <w:t xml:space="preserve">The top and bottom </w:t>
      </w:r>
      <w:r w:rsidR="0045226D">
        <w:t>SCROLL buttons</w:t>
      </w:r>
      <w:r w:rsidR="00800D4E">
        <w:t xml:space="preserve"> are convenient for navigating, but can be hidden here if they temporarily obscure view.</w:t>
      </w:r>
      <w:r w:rsidR="00971772">
        <w:t xml:space="preserve"> There is an option to change whether the time is shown with the date when editing the date in the table. See chapter on TABLE EDIT. </w:t>
      </w:r>
      <w:r w:rsidR="00CF56E2">
        <w:t xml:space="preserve">In PREFERENCES you can alter whether SEARCH </w:t>
      </w:r>
      <w:r w:rsidR="00DA3CD8">
        <w:t>is case sensitive or not. (Move the slider bar to</w:t>
      </w:r>
      <w:r w:rsidR="00E118DC">
        <w:t xml:space="preserve"> the right to make SEARCH case sensitive</w:t>
      </w:r>
      <w:r w:rsidR="00A06998">
        <w:t>)</w:t>
      </w:r>
      <w:r w:rsidR="00E118DC">
        <w:t xml:space="preserve">. </w:t>
      </w:r>
      <w:r w:rsidR="00EF57D4">
        <w:t xml:space="preserve">The text and the background </w:t>
      </w:r>
      <w:proofErr w:type="spellStart"/>
      <w:r w:rsidR="00EF57D4">
        <w:t>colour</w:t>
      </w:r>
      <w:proofErr w:type="spellEnd"/>
      <w:r w:rsidR="00EF57D4">
        <w:t xml:space="preserve"> of the display can be changed by tapping </w:t>
      </w:r>
      <w:r w:rsidR="00E201CD">
        <w:t xml:space="preserve">Change Background </w:t>
      </w:r>
      <w:proofErr w:type="spellStart"/>
      <w:r w:rsidR="00E201CD">
        <w:t>Colour</w:t>
      </w:r>
      <w:proofErr w:type="spellEnd"/>
      <w:r w:rsidR="001323B8">
        <w:t xml:space="preserve"> and Date Color buttons.</w:t>
      </w:r>
    </w:p>
    <w:p w14:paraId="7674AAEF" w14:textId="77777777" w:rsidR="001323B8" w:rsidRDefault="007A4C88" w:rsidP="007A4C88">
      <w:pPr>
        <w:pStyle w:val="Heading2"/>
      </w:pPr>
      <w:r>
        <w:lastRenderedPageBreak/>
        <w:t xml:space="preserve">Changing </w:t>
      </w:r>
      <w:proofErr w:type="spellStart"/>
      <w:r>
        <w:t>colours</w:t>
      </w:r>
      <w:proofErr w:type="spellEnd"/>
    </w:p>
    <w:p w14:paraId="74CE7880" w14:textId="77777777" w:rsidR="00401CD7" w:rsidRDefault="00031E37" w:rsidP="00401CD7">
      <w:r>
        <w:rPr>
          <w:noProof/>
        </w:rPr>
        <w:drawing>
          <wp:anchor distT="0" distB="0" distL="114300" distR="114300" simplePos="0" relativeHeight="251686912" behindDoc="0" locked="0" layoutInCell="1" allowOverlap="1" wp14:anchorId="01FB23EA" wp14:editId="1A9D72CB">
            <wp:simplePos x="0" y="0"/>
            <wp:positionH relativeFrom="column">
              <wp:posOffset>-248920</wp:posOffset>
            </wp:positionH>
            <wp:positionV relativeFrom="paragraph">
              <wp:posOffset>5636895</wp:posOffset>
            </wp:positionV>
            <wp:extent cx="1534160" cy="2045547"/>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34160" cy="2045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2549A4BA" wp14:editId="154128EC">
            <wp:simplePos x="0" y="0"/>
            <wp:positionH relativeFrom="column">
              <wp:posOffset>1386840</wp:posOffset>
            </wp:positionH>
            <wp:positionV relativeFrom="paragraph">
              <wp:posOffset>5651500</wp:posOffset>
            </wp:positionV>
            <wp:extent cx="1531620" cy="2042160"/>
            <wp:effectExtent l="0" t="0" r="508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31620" cy="2042160"/>
                    </a:xfrm>
                    <a:prstGeom prst="rect">
                      <a:avLst/>
                    </a:prstGeom>
                  </pic:spPr>
                </pic:pic>
              </a:graphicData>
            </a:graphic>
            <wp14:sizeRelH relativeFrom="margin">
              <wp14:pctWidth>0</wp14:pctWidth>
            </wp14:sizeRelH>
            <wp14:sizeRelV relativeFrom="margin">
              <wp14:pctHeight>0</wp14:pctHeight>
            </wp14:sizeRelV>
          </wp:anchor>
        </w:drawing>
      </w:r>
      <w:r w:rsidR="003033CA">
        <w:rPr>
          <w:noProof/>
        </w:rPr>
        <w:drawing>
          <wp:anchor distT="0" distB="0" distL="114300" distR="114300" simplePos="0" relativeHeight="251687936" behindDoc="0" locked="0" layoutInCell="1" allowOverlap="1" wp14:anchorId="7FCBA5CB" wp14:editId="42A46890">
            <wp:simplePos x="0" y="0"/>
            <wp:positionH relativeFrom="column">
              <wp:posOffset>3053080</wp:posOffset>
            </wp:positionH>
            <wp:positionV relativeFrom="paragraph">
              <wp:posOffset>5722620</wp:posOffset>
            </wp:positionV>
            <wp:extent cx="1493520" cy="1991360"/>
            <wp:effectExtent l="0" t="0" r="508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93520" cy="1991360"/>
                    </a:xfrm>
                    <a:prstGeom prst="rect">
                      <a:avLst/>
                    </a:prstGeom>
                  </pic:spPr>
                </pic:pic>
              </a:graphicData>
            </a:graphic>
            <wp14:sizeRelH relativeFrom="margin">
              <wp14:pctWidth>0</wp14:pctWidth>
            </wp14:sizeRelH>
            <wp14:sizeRelV relativeFrom="margin">
              <wp14:pctHeight>0</wp14:pctHeight>
            </wp14:sizeRelV>
          </wp:anchor>
        </w:drawing>
      </w:r>
      <w:r w:rsidR="00EB03BF">
        <w:rPr>
          <w:noProof/>
        </w:rPr>
        <w:drawing>
          <wp:anchor distT="0" distB="0" distL="114300" distR="114300" simplePos="0" relativeHeight="251688960" behindDoc="0" locked="0" layoutInCell="1" allowOverlap="1" wp14:anchorId="384C340E" wp14:editId="5E75CB76">
            <wp:simplePos x="0" y="0"/>
            <wp:positionH relativeFrom="column">
              <wp:posOffset>4688840</wp:posOffset>
            </wp:positionH>
            <wp:positionV relativeFrom="paragraph">
              <wp:posOffset>5719201</wp:posOffset>
            </wp:positionV>
            <wp:extent cx="1473070" cy="1963664"/>
            <wp:effectExtent l="0" t="0" r="635"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73191" cy="1963825"/>
                    </a:xfrm>
                    <a:prstGeom prst="rect">
                      <a:avLst/>
                    </a:prstGeom>
                  </pic:spPr>
                </pic:pic>
              </a:graphicData>
            </a:graphic>
            <wp14:sizeRelH relativeFrom="margin">
              <wp14:pctWidth>0</wp14:pctWidth>
            </wp14:sizeRelH>
            <wp14:sizeRelV relativeFrom="margin">
              <wp14:pctHeight>0</wp14:pctHeight>
            </wp14:sizeRelV>
          </wp:anchor>
        </w:drawing>
      </w:r>
      <w:r w:rsidR="00AD5E4D">
        <w:rPr>
          <w:noProof/>
        </w:rPr>
        <w:drawing>
          <wp:anchor distT="0" distB="0" distL="114300" distR="114300" simplePos="0" relativeHeight="251683840" behindDoc="0" locked="0" layoutInCell="1" allowOverlap="1" wp14:anchorId="680B478E" wp14:editId="13C4FCB0">
            <wp:simplePos x="0" y="0"/>
            <wp:positionH relativeFrom="column">
              <wp:posOffset>-370840</wp:posOffset>
            </wp:positionH>
            <wp:positionV relativeFrom="paragraph">
              <wp:posOffset>1506220</wp:posOffset>
            </wp:positionV>
            <wp:extent cx="3037840" cy="40500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37840" cy="4050030"/>
                    </a:xfrm>
                    <a:prstGeom prst="rect">
                      <a:avLst/>
                    </a:prstGeom>
                  </pic:spPr>
                </pic:pic>
              </a:graphicData>
            </a:graphic>
            <wp14:sizeRelH relativeFrom="margin">
              <wp14:pctWidth>0</wp14:pctWidth>
            </wp14:sizeRelH>
            <wp14:sizeRelV relativeFrom="margin">
              <wp14:pctHeight>0</wp14:pctHeight>
            </wp14:sizeRelV>
          </wp:anchor>
        </w:drawing>
      </w:r>
      <w:r w:rsidR="00AD5E4D">
        <w:rPr>
          <w:noProof/>
        </w:rPr>
        <w:drawing>
          <wp:anchor distT="0" distB="0" distL="114300" distR="114300" simplePos="0" relativeHeight="251684864" behindDoc="0" locked="0" layoutInCell="1" allowOverlap="1" wp14:anchorId="071EA736" wp14:editId="3E0169BB">
            <wp:simplePos x="0" y="0"/>
            <wp:positionH relativeFrom="column">
              <wp:posOffset>3332480</wp:posOffset>
            </wp:positionH>
            <wp:positionV relativeFrom="paragraph">
              <wp:posOffset>1455420</wp:posOffset>
            </wp:positionV>
            <wp:extent cx="3075305" cy="4100830"/>
            <wp:effectExtent l="0" t="0" r="0" b="12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75305" cy="4100830"/>
                    </a:xfrm>
                    <a:prstGeom prst="rect">
                      <a:avLst/>
                    </a:prstGeom>
                  </pic:spPr>
                </pic:pic>
              </a:graphicData>
            </a:graphic>
            <wp14:sizeRelH relativeFrom="margin">
              <wp14:pctWidth>0</wp14:pctWidth>
            </wp14:sizeRelH>
            <wp14:sizeRelV relativeFrom="margin">
              <wp14:pctHeight>0</wp14:pctHeight>
            </wp14:sizeRelV>
          </wp:anchor>
        </w:drawing>
      </w:r>
      <w:r w:rsidR="000B155C">
        <w:t xml:space="preserve">You can choose </w:t>
      </w:r>
      <w:r w:rsidR="00B2733D">
        <w:t xml:space="preserve">the background </w:t>
      </w:r>
      <w:proofErr w:type="spellStart"/>
      <w:r w:rsidR="00B2733D">
        <w:t>colours</w:t>
      </w:r>
      <w:proofErr w:type="spellEnd"/>
      <w:r w:rsidR="00B2733D">
        <w:t xml:space="preserve"> of the notes screen, background of the record titled, and have different background </w:t>
      </w:r>
      <w:proofErr w:type="spellStart"/>
      <w:r w:rsidR="00B2733D">
        <w:t>colours</w:t>
      </w:r>
      <w:proofErr w:type="spellEnd"/>
      <w:r w:rsidR="00B2733D">
        <w:t xml:space="preserve"> of </w:t>
      </w:r>
      <w:r w:rsidR="00D168F7">
        <w:t xml:space="preserve">both data fields. Tapping on the upper right corner of the notes widow randomly sets </w:t>
      </w:r>
      <w:proofErr w:type="spellStart"/>
      <w:r w:rsidR="00D168F7">
        <w:t>colour</w:t>
      </w:r>
      <w:proofErr w:type="spellEnd"/>
      <w:r w:rsidR="00D168F7">
        <w:t xml:space="preserve"> with each tap. </w:t>
      </w:r>
      <w:r w:rsidR="0003367B">
        <w:t xml:space="preserve">Random </w:t>
      </w:r>
      <w:proofErr w:type="spellStart"/>
      <w:r w:rsidR="0003367B">
        <w:t>colour</w:t>
      </w:r>
      <w:proofErr w:type="spellEnd"/>
      <w:r w:rsidR="0003367B">
        <w:t xml:space="preserve"> </w:t>
      </w:r>
      <w:r w:rsidR="00F7129B">
        <w:t>choices</w:t>
      </w:r>
      <w:r w:rsidR="0003367B">
        <w:t xml:space="preserve"> also appear with each tap of the data background </w:t>
      </w:r>
      <w:r w:rsidR="007B3FB6">
        <w:t xml:space="preserve">and title fields. The text </w:t>
      </w:r>
      <w:proofErr w:type="spellStart"/>
      <w:r w:rsidR="007B3FB6">
        <w:t>colour</w:t>
      </w:r>
      <w:proofErr w:type="spellEnd"/>
      <w:r w:rsidR="007B3FB6">
        <w:t xml:space="preserve"> can be altered separately.</w:t>
      </w:r>
      <w:r w:rsidR="00E30684">
        <w:t xml:space="preserve"> See examples below.</w:t>
      </w:r>
    </w:p>
    <w:p w14:paraId="2FF1B313" w14:textId="77777777" w:rsidR="00333814" w:rsidRDefault="00031810" w:rsidP="00702B8F">
      <w:pPr>
        <w:pStyle w:val="Heading2"/>
      </w:pPr>
      <w:r>
        <w:rPr>
          <w:noProof/>
        </w:rPr>
        <w:lastRenderedPageBreak/>
        <w:drawing>
          <wp:anchor distT="0" distB="0" distL="114300" distR="114300" simplePos="0" relativeHeight="251692032" behindDoc="0" locked="0" layoutInCell="1" allowOverlap="1" wp14:anchorId="5741FDBA" wp14:editId="19AFBDC3">
            <wp:simplePos x="0" y="0"/>
            <wp:positionH relativeFrom="column">
              <wp:posOffset>5080</wp:posOffset>
            </wp:positionH>
            <wp:positionV relativeFrom="paragraph">
              <wp:posOffset>436880</wp:posOffset>
            </wp:positionV>
            <wp:extent cx="3952240" cy="5269230"/>
            <wp:effectExtent l="0" t="0" r="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2240" cy="5269230"/>
                    </a:xfrm>
                    <a:prstGeom prst="rect">
                      <a:avLst/>
                    </a:prstGeom>
                  </pic:spPr>
                </pic:pic>
              </a:graphicData>
            </a:graphic>
            <wp14:sizeRelH relativeFrom="margin">
              <wp14:pctWidth>0</wp14:pctWidth>
            </wp14:sizeRelH>
            <wp14:sizeRelV relativeFrom="margin">
              <wp14:pctHeight>0</wp14:pctHeight>
            </wp14:sizeRelV>
          </wp:anchor>
        </w:drawing>
      </w:r>
      <w:r w:rsidR="00702B8F">
        <w:t>A word about the scroll buttons</w:t>
      </w:r>
    </w:p>
    <w:p w14:paraId="666F9B05" w14:textId="77777777" w:rsidR="00FB5830" w:rsidRPr="00FB5830" w:rsidRDefault="00FB5830" w:rsidP="00FB5830"/>
    <w:p w14:paraId="629AF4B8" w14:textId="77777777" w:rsidR="00A64434" w:rsidRDefault="000E2251" w:rsidP="00401CD7">
      <w:r>
        <w:t>TOP and  BOTTOM scroll buttons do the obvious.</w:t>
      </w:r>
      <w:r w:rsidR="00DB4F81">
        <w:t xml:space="preserve"> They will appear when scrolling is initiated</w:t>
      </w:r>
      <w:r w:rsidR="00E87594">
        <w:t xml:space="preserve"> and immediately take you to the top or bottom of the record list</w:t>
      </w:r>
      <w:r w:rsidR="00DB4F81">
        <w:t>. If they get in the way the user can disable them in PREFERENCES us</w:t>
      </w:r>
      <w:r w:rsidR="007B3462">
        <w:t xml:space="preserve">ing the HIDE/SHOW scroll button. The smaller grey SCROLL button at top left scrolls the screen </w:t>
      </w:r>
      <w:r w:rsidR="00C84161">
        <w:t xml:space="preserve">down </w:t>
      </w:r>
      <w:r w:rsidR="007B3462">
        <w:t>record by record</w:t>
      </w:r>
      <w:r w:rsidR="00C84161">
        <w:t xml:space="preserve">. </w:t>
      </w:r>
      <w:r w:rsidR="00DC4709">
        <w:t xml:space="preserve">Tapping the </w:t>
      </w:r>
      <w:r w:rsidR="00032624">
        <w:t>New/Change DataBase button, brings up the list of databases currently in the browser’s memory</w:t>
      </w:r>
      <w:r w:rsidR="00905636">
        <w:t xml:space="preserve"> cache. Double-tapping on the filename will </w:t>
      </w:r>
      <w:r w:rsidR="00253A33">
        <w:t>up</w:t>
      </w:r>
      <w:r w:rsidR="00905636">
        <w:t>load</w:t>
      </w:r>
      <w:r w:rsidR="00253A33">
        <w:t xml:space="preserve"> that database. See chapter on </w:t>
      </w:r>
      <w:r w:rsidR="00425BAF">
        <w:t>managing database files.</w:t>
      </w:r>
    </w:p>
    <w:p w14:paraId="6DAB11E1" w14:textId="77777777" w:rsidR="00017CED" w:rsidRDefault="007268C8" w:rsidP="007268C8">
      <w:pPr>
        <w:pStyle w:val="Heading2"/>
      </w:pPr>
      <w:r>
        <w:lastRenderedPageBreak/>
        <w:t>Add note (Record)</w:t>
      </w:r>
    </w:p>
    <w:p w14:paraId="56D9D92D" w14:textId="77777777" w:rsidR="00C565E0" w:rsidRDefault="009F70C6" w:rsidP="00C565E0">
      <w:r>
        <w:rPr>
          <w:noProof/>
        </w:rPr>
        <w:drawing>
          <wp:anchor distT="0" distB="0" distL="114300" distR="114300" simplePos="0" relativeHeight="251693056" behindDoc="0" locked="0" layoutInCell="1" allowOverlap="1" wp14:anchorId="060F989E" wp14:editId="1F5E9069">
            <wp:simplePos x="0" y="0"/>
            <wp:positionH relativeFrom="column">
              <wp:posOffset>330200</wp:posOffset>
            </wp:positionH>
            <wp:positionV relativeFrom="paragraph">
              <wp:posOffset>1170940</wp:posOffset>
            </wp:positionV>
            <wp:extent cx="4745990" cy="6329045"/>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45990" cy="63290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569EA">
        <w:t>DougieBase</w:t>
      </w:r>
      <w:proofErr w:type="spellEnd"/>
      <w:r w:rsidR="00E569EA">
        <w:t xml:space="preserve"> has two main sections. A </w:t>
      </w:r>
      <w:r w:rsidR="00F9169E">
        <w:t>N</w:t>
      </w:r>
      <w:r w:rsidR="00E569EA">
        <w:t>otes section and a Table section</w:t>
      </w:r>
      <w:r w:rsidR="00840F4C">
        <w:t>.</w:t>
      </w:r>
      <w:r w:rsidR="002941D3">
        <w:t xml:space="preserve"> The opening screen shows the </w:t>
      </w:r>
      <w:r w:rsidR="00624B42">
        <w:t>Add Note button in ‘Attention</w:t>
      </w:r>
      <w:r w:rsidR="002724AD">
        <w:t xml:space="preserve">’ mode, as this is the first step </w:t>
      </w:r>
      <w:r w:rsidR="006E47EA">
        <w:t xml:space="preserve">in using </w:t>
      </w:r>
      <w:proofErr w:type="spellStart"/>
      <w:r w:rsidR="006E47EA">
        <w:t>DougieBase</w:t>
      </w:r>
      <w:proofErr w:type="spellEnd"/>
      <w:r w:rsidR="006E47EA">
        <w:t>. Tapping on the Add Note button brings up the</w:t>
      </w:r>
      <w:r w:rsidR="000E4EC9">
        <w:t xml:space="preserve"> </w:t>
      </w:r>
      <w:r w:rsidR="00C13E8D">
        <w:t>’Enter a new Record and note</w:t>
      </w:r>
      <w:r w:rsidR="00560D05">
        <w:t>’</w:t>
      </w:r>
      <w:r w:rsidR="00C13E8D">
        <w:t xml:space="preserve"> window.</w:t>
      </w:r>
    </w:p>
    <w:p w14:paraId="7E6D77AC" w14:textId="77777777" w:rsidR="00560D05" w:rsidRDefault="00560D05" w:rsidP="00C565E0"/>
    <w:p w14:paraId="48950A01" w14:textId="77777777" w:rsidR="00CF6654" w:rsidRDefault="00B677F8" w:rsidP="00B677F8">
      <w:pPr>
        <w:pStyle w:val="Heading3"/>
        <w:rPr>
          <w:color w:val="000000" w:themeColor="text1"/>
        </w:rPr>
      </w:pPr>
      <w:r w:rsidRPr="00B677F8">
        <w:rPr>
          <w:color w:val="000000" w:themeColor="text1"/>
        </w:rPr>
        <w:lastRenderedPageBreak/>
        <w:t>Create a  new record or note</w:t>
      </w:r>
    </w:p>
    <w:p w14:paraId="18ADA068" w14:textId="77777777" w:rsidR="00724E13" w:rsidRDefault="00A62DDE" w:rsidP="00A62DDE">
      <w:r>
        <w:t xml:space="preserve">The first line of the </w:t>
      </w:r>
      <w:r w:rsidR="00F51B34">
        <w:t>record is the Record Title</w:t>
      </w:r>
      <w:r w:rsidR="000910BB">
        <w:t xml:space="preserve">. Its text is entered in the Record Title input </w:t>
      </w:r>
      <w:r w:rsidR="00D17CC9">
        <w:t xml:space="preserve">element. This can be edited at any time (see Edit) and its background </w:t>
      </w:r>
      <w:proofErr w:type="spellStart"/>
      <w:r w:rsidR="00D17CC9">
        <w:t>colour</w:t>
      </w:r>
      <w:proofErr w:type="spellEnd"/>
      <w:r w:rsidR="00D17CC9">
        <w:t xml:space="preserve"> can be changed at anytime using Preferences</w:t>
      </w:r>
      <w:r w:rsidR="00E56431">
        <w:t>. The second segment of a record is the first data field of the record</w:t>
      </w:r>
      <w:r w:rsidR="00DB7E75">
        <w:t>. It</w:t>
      </w:r>
      <w:r w:rsidR="00723F72">
        <w:t>’</w:t>
      </w:r>
      <w:r w:rsidR="00DB7E75">
        <w:t xml:space="preserve">s text is entered in the </w:t>
      </w:r>
      <w:r w:rsidR="00F96732">
        <w:t>‘Notes text</w:t>
      </w:r>
      <w:r w:rsidR="00366DD6">
        <w:t>’</w:t>
      </w:r>
      <w:r w:rsidR="00F96732">
        <w:t xml:space="preserve"> input window. As with the title field, the background </w:t>
      </w:r>
      <w:proofErr w:type="spellStart"/>
      <w:r w:rsidR="00F96732">
        <w:t>colour</w:t>
      </w:r>
      <w:proofErr w:type="spellEnd"/>
      <w:r w:rsidR="00F96732">
        <w:t xml:space="preserve"> of</w:t>
      </w:r>
      <w:r w:rsidR="00C6649C">
        <w:t xml:space="preserve"> the first data field can be changed in Preferences, and its text content edited</w:t>
      </w:r>
      <w:r w:rsidR="00D30011">
        <w:t xml:space="preserve"> by tapping </w:t>
      </w:r>
      <w:r w:rsidR="009763D0">
        <w:t xml:space="preserve">the Edit </w:t>
      </w:r>
      <w:r w:rsidR="00D30011">
        <w:t>button</w:t>
      </w:r>
      <w:r w:rsidR="00CC2EC2">
        <w:t xml:space="preserve"> that shows in the Notes Options buttons at the bottom of each record</w:t>
      </w:r>
      <w:r w:rsidR="004A40FC">
        <w:t>. (See Alter note</w:t>
      </w:r>
      <w:r w:rsidR="00337F4B">
        <w:t>s options)</w:t>
      </w:r>
      <w:r w:rsidR="00FD71A7">
        <w:t xml:space="preserve">. </w:t>
      </w:r>
    </w:p>
    <w:p w14:paraId="57EF79AA" w14:textId="77777777" w:rsidR="00724E13" w:rsidRPr="00DB54C3" w:rsidRDefault="00DB54C3" w:rsidP="00DB54C3">
      <w:pPr>
        <w:pStyle w:val="Heading3"/>
        <w:rPr>
          <w:color w:val="000000" w:themeColor="text1"/>
        </w:rPr>
      </w:pPr>
      <w:r w:rsidRPr="00DB54C3">
        <w:rPr>
          <w:color w:val="000000" w:themeColor="text1"/>
        </w:rPr>
        <w:t xml:space="preserve">The second notes data field  </w:t>
      </w:r>
    </w:p>
    <w:p w14:paraId="191B5E54" w14:textId="77777777" w:rsidR="00A62DDE" w:rsidRDefault="00FD71A7" w:rsidP="00A62DDE">
      <w:r>
        <w:t xml:space="preserve">The third segment of </w:t>
      </w:r>
      <w:r w:rsidR="00E84A80">
        <w:t xml:space="preserve">a record is the second data field </w:t>
      </w:r>
      <w:r w:rsidR="00E977BC">
        <w:t xml:space="preserve">of the record. This field can be made to appear or not </w:t>
      </w:r>
      <w:r w:rsidR="00690851">
        <w:t xml:space="preserve">show by tapping the </w:t>
      </w:r>
      <w:r w:rsidR="00617962">
        <w:t>‘Hide-Show Extra Field</w:t>
      </w:r>
      <w:r w:rsidR="009622B5">
        <w:t>’</w:t>
      </w:r>
      <w:r w:rsidR="00617962">
        <w:t xml:space="preserve"> button in Preferences</w:t>
      </w:r>
      <w:r w:rsidR="00831C8D">
        <w:t>.</w:t>
      </w:r>
      <w:r w:rsidR="009622B5">
        <w:t xml:space="preserve"> You are given the opportunity to create this second field at the time you create </w:t>
      </w:r>
      <w:r w:rsidR="004A06C3">
        <w:t>the first</w:t>
      </w:r>
      <w:r w:rsidR="009622B5">
        <w:t xml:space="preserve"> </w:t>
      </w:r>
      <w:r w:rsidR="007C5D5C">
        <w:t>record</w:t>
      </w:r>
      <w:r w:rsidR="00793CA4">
        <w:t xml:space="preserve"> when initiating </w:t>
      </w:r>
      <w:r w:rsidR="00396C77">
        <w:t>the database.</w:t>
      </w:r>
      <w:r w:rsidR="007C5D5C" w:rsidRPr="007C5D5C">
        <w:t xml:space="preserve"> </w:t>
      </w:r>
      <w:r w:rsidR="00F20970">
        <w:t>It is recommended</w:t>
      </w:r>
      <w:r w:rsidR="00955851">
        <w:t xml:space="preserve"> to do this. At the time of creating your first record</w:t>
      </w:r>
      <w:r w:rsidR="005B53AD">
        <w:t xml:space="preserve"> you</w:t>
      </w:r>
      <w:r w:rsidR="007C5D5C">
        <w:t xml:space="preserve"> open PREFERENCES again to create the second data field. </w:t>
      </w:r>
      <w:r w:rsidR="005B53AD">
        <w:t>(</w:t>
      </w:r>
      <w:r w:rsidR="007C5D5C">
        <w:t>Tap the ADD FIELD/LABEL button which brings up a new miniwindow with a text input element in which you enter the title for the second data field</w:t>
      </w:r>
      <w:r w:rsidR="009D7831">
        <w:t>….see chapter re Creating a New Database</w:t>
      </w:r>
      <w:r w:rsidR="00B874AC">
        <w:t xml:space="preserve">). </w:t>
      </w:r>
      <w:r w:rsidR="00BF5633">
        <w:t xml:space="preserve">It is always a good idea when creating a database to give thought to whether you need the extra field or not. </w:t>
      </w:r>
      <w:r w:rsidR="00E00BFF">
        <w:t>It is recommended to create the second field when first initiating your database</w:t>
      </w:r>
      <w:r w:rsidR="008B6D65">
        <w:t xml:space="preserve"> so it is there when you need it. </w:t>
      </w:r>
      <w:r w:rsidR="00F9330A">
        <w:t>It can always be ‘shown’ or ‘hidden’ via Preferences.</w:t>
      </w:r>
      <w:r w:rsidR="000C4D6D">
        <w:t xml:space="preserve"> </w:t>
      </w:r>
      <w:r w:rsidR="001B682A">
        <w:t xml:space="preserve">Should you create your initial </w:t>
      </w:r>
      <w:r w:rsidR="002D693F">
        <w:t xml:space="preserve">database with only a single data field in </w:t>
      </w:r>
      <w:r w:rsidR="00DE74F5">
        <w:t>N</w:t>
      </w:r>
      <w:r w:rsidR="002D693F">
        <w:t xml:space="preserve">otes, you will need to </w:t>
      </w:r>
      <w:r w:rsidR="00DE74F5">
        <w:t>re-</w:t>
      </w:r>
      <w:r w:rsidR="002D693F">
        <w:t xml:space="preserve">create a new database should you </w:t>
      </w:r>
      <w:r w:rsidR="009C36E9">
        <w:t xml:space="preserve">later </w:t>
      </w:r>
      <w:r w:rsidR="00DE74F5">
        <w:t xml:space="preserve">decide </w:t>
      </w:r>
      <w:r w:rsidR="009C36E9">
        <w:t>you need the second data field in Notes.</w:t>
      </w:r>
      <w:r w:rsidR="000277D5">
        <w:t xml:space="preserve"> You will notice that the first time you create a database, Preferences wil</w:t>
      </w:r>
      <w:r w:rsidR="00185747">
        <w:t>l have a button titled</w:t>
      </w:r>
      <w:r w:rsidR="00FD697A">
        <w:t xml:space="preserve"> ‘Add/Relabel Field</w:t>
      </w:r>
      <w:r w:rsidR="002324CD">
        <w:t>’. It is in ‘attention’ mode….green with red border</w:t>
      </w:r>
      <w:r w:rsidR="00376747">
        <w:t xml:space="preserve">. </w:t>
      </w:r>
      <w:r w:rsidR="00E91145">
        <w:t>(The ‘Show</w:t>
      </w:r>
      <w:r w:rsidR="00B943E2">
        <w:t xml:space="preserve"> Extra Field’ button is disabled). </w:t>
      </w:r>
      <w:r w:rsidR="00376747">
        <w:t xml:space="preserve">This is the button you tap to create the second data field in notes when you are first creating the </w:t>
      </w:r>
      <w:r w:rsidR="00376747">
        <w:lastRenderedPageBreak/>
        <w:t xml:space="preserve">database. </w:t>
      </w:r>
      <w:r w:rsidR="00C83EF1">
        <w:t>After creation of the database, the label on this button in Preferences changes to ‘</w:t>
      </w:r>
      <w:r w:rsidR="00406EEE">
        <w:t>Relabel Field</w:t>
      </w:r>
      <w:r w:rsidR="00F10F4A">
        <w:t xml:space="preserve">’ and turns to </w:t>
      </w:r>
      <w:r w:rsidR="00A0669F">
        <w:t>Ready mode..yellow with red border.</w:t>
      </w:r>
      <w:r w:rsidR="00F5679F">
        <w:t xml:space="preserve"> This allows you to edit the title or label of the second data field</w:t>
      </w:r>
      <w:r w:rsidR="004813FD">
        <w:t xml:space="preserve">. </w:t>
      </w:r>
      <w:r w:rsidR="00197D94">
        <w:t xml:space="preserve">You will also notice that when entering a new record, the label you enter here is used by </w:t>
      </w:r>
      <w:proofErr w:type="spellStart"/>
      <w:r w:rsidR="00197D94">
        <w:t>DougieBase</w:t>
      </w:r>
      <w:proofErr w:type="spellEnd"/>
      <w:r w:rsidR="00197D94">
        <w:t xml:space="preserve"> to reference the </w:t>
      </w:r>
      <w:r w:rsidR="002178A4">
        <w:t>input element for entering or editing the text for this field.</w:t>
      </w:r>
    </w:p>
    <w:p w14:paraId="49FE81C0" w14:textId="77777777" w:rsidR="00D16C9E" w:rsidRDefault="00D16C9E" w:rsidP="00D16C9E">
      <w:pPr>
        <w:pStyle w:val="Heading3"/>
        <w:rPr>
          <w:color w:val="000000" w:themeColor="text1"/>
        </w:rPr>
      </w:pPr>
      <w:r w:rsidRPr="00BA4C5E">
        <w:rPr>
          <w:color w:val="000000" w:themeColor="text1"/>
        </w:rPr>
        <w:t>Add Date</w:t>
      </w:r>
    </w:p>
    <w:p w14:paraId="43C4764C" w14:textId="77777777" w:rsidR="00BA4C5E" w:rsidRDefault="00BA4C5E" w:rsidP="00BA4C5E">
      <w:r>
        <w:t>When creating a new record there is an option to add the date of the record creation</w:t>
      </w:r>
      <w:r w:rsidR="00ED229C">
        <w:t xml:space="preserve">. Tap the ADD DATE button in the </w:t>
      </w:r>
      <w:r w:rsidR="00E33E95">
        <w:t xml:space="preserve">Enter a New Record window. This places the creation date in the same line as the </w:t>
      </w:r>
      <w:r w:rsidR="00F477F7">
        <w:t xml:space="preserve">Record Title. Note that when </w:t>
      </w:r>
      <w:proofErr w:type="spellStart"/>
      <w:r w:rsidR="00F477F7">
        <w:t>DougieBase</w:t>
      </w:r>
      <w:proofErr w:type="spellEnd"/>
      <w:r w:rsidR="00F477F7">
        <w:t xml:space="preserve"> </w:t>
      </w:r>
      <w:r w:rsidR="00135BD1">
        <w:t>generates the table</w:t>
      </w:r>
      <w:r w:rsidR="0018426D">
        <w:t xml:space="preserve"> the date is automatically entered into the second ‘Fixed’ field of the table</w:t>
      </w:r>
      <w:r w:rsidR="007D1B20">
        <w:t>, regardless of whether you have entered the date in the Notes section</w:t>
      </w:r>
      <w:r w:rsidR="00D11D78">
        <w:t xml:space="preserve">. (See documentation on </w:t>
      </w:r>
      <w:proofErr w:type="spellStart"/>
      <w:r w:rsidR="00C82804">
        <w:t>DougieBase</w:t>
      </w:r>
      <w:proofErr w:type="spellEnd"/>
      <w:r w:rsidR="00C82804">
        <w:t xml:space="preserve"> Table for more information).</w:t>
      </w:r>
    </w:p>
    <w:p w14:paraId="62FB0964" w14:textId="77777777" w:rsidR="00C82804" w:rsidRPr="00035913" w:rsidRDefault="00814E02" w:rsidP="00814E02">
      <w:pPr>
        <w:pStyle w:val="Heading3"/>
        <w:rPr>
          <w:color w:val="000000" w:themeColor="text1"/>
        </w:rPr>
      </w:pPr>
      <w:r w:rsidRPr="00035913">
        <w:rPr>
          <w:color w:val="000000" w:themeColor="text1"/>
        </w:rPr>
        <w:t xml:space="preserve">The Colon ‘:’ </w:t>
      </w:r>
      <w:r w:rsidR="008930A2" w:rsidRPr="00035913">
        <w:rPr>
          <w:color w:val="000000" w:themeColor="text1"/>
        </w:rPr>
        <w:t>delimiter</w:t>
      </w:r>
    </w:p>
    <w:p w14:paraId="53A41B9E" w14:textId="77777777" w:rsidR="008930A2" w:rsidRDefault="008930A2" w:rsidP="008930A2">
      <w:r>
        <w:t xml:space="preserve">As </w:t>
      </w:r>
      <w:proofErr w:type="spellStart"/>
      <w:r>
        <w:t>DougieBase</w:t>
      </w:r>
      <w:proofErr w:type="spellEnd"/>
      <w:r>
        <w:t xml:space="preserve"> </w:t>
      </w:r>
      <w:r w:rsidR="001B2AA7">
        <w:t xml:space="preserve">automatically generates a table for the data entered in notes, there is close interaction between the Notes section and the Table section of </w:t>
      </w:r>
      <w:r w:rsidR="00F42792">
        <w:t xml:space="preserve">the database. In order to have the capability of limiting the amount of text entered automatically into a table cell, </w:t>
      </w:r>
      <w:proofErr w:type="spellStart"/>
      <w:r w:rsidR="00F42792">
        <w:t>DougieBase</w:t>
      </w:r>
      <w:proofErr w:type="spellEnd"/>
      <w:r w:rsidR="00F42792">
        <w:t xml:space="preserve"> uses a </w:t>
      </w:r>
      <w:r w:rsidR="000725A5">
        <w:t>colon character to ‘trim off’ text entered in notes so that it does not appear in the</w:t>
      </w:r>
      <w:r w:rsidR="008D3F36">
        <w:t xml:space="preserve"> corresponding </w:t>
      </w:r>
      <w:r w:rsidR="000725A5">
        <w:t>table</w:t>
      </w:r>
      <w:r w:rsidR="008D3F36">
        <w:t xml:space="preserve"> data cell. </w:t>
      </w:r>
      <w:r w:rsidR="009E1F42">
        <w:t xml:space="preserve">Any text that follows a colon in the notes data entry is excluded from the </w:t>
      </w:r>
      <w:r w:rsidR="00A42F62">
        <w:t>text</w:t>
      </w:r>
      <w:r w:rsidR="000E1A37">
        <w:t xml:space="preserve"> </w:t>
      </w:r>
      <w:proofErr w:type="spellStart"/>
      <w:r w:rsidR="000E1A37">
        <w:t>DougieBase</w:t>
      </w:r>
      <w:proofErr w:type="spellEnd"/>
      <w:r w:rsidR="000E1A37">
        <w:t xml:space="preserve"> </w:t>
      </w:r>
      <w:r w:rsidR="00A42F62">
        <w:t>enter</w:t>
      </w:r>
      <w:r w:rsidR="000E1A37">
        <w:t xml:space="preserve">s </w:t>
      </w:r>
      <w:r w:rsidR="00A42F62">
        <w:t xml:space="preserve">into the table cell. </w:t>
      </w:r>
      <w:proofErr w:type="spellStart"/>
      <w:r w:rsidR="00A42F62">
        <w:t>DougieBase</w:t>
      </w:r>
      <w:proofErr w:type="spellEnd"/>
      <w:r w:rsidR="00A42F62">
        <w:t xml:space="preserve"> will only include the text preceding the colon character </w:t>
      </w:r>
      <w:r w:rsidR="009344D8">
        <w:t xml:space="preserve">entered in notes to put in the tables’s data cell. </w:t>
      </w:r>
      <w:r w:rsidR="00787EEE">
        <w:t xml:space="preserve">If no colon </w:t>
      </w:r>
      <w:r w:rsidR="00EA55B6">
        <w:t xml:space="preserve">is </w:t>
      </w:r>
      <w:r w:rsidR="00787EEE">
        <w:t xml:space="preserve">entered in the notes data entry, all text </w:t>
      </w:r>
      <w:r w:rsidR="000C5E94">
        <w:t xml:space="preserve">entered </w:t>
      </w:r>
      <w:r w:rsidR="00787EEE">
        <w:t>in notes will be entered in the table data cell</w:t>
      </w:r>
      <w:r w:rsidR="000C5E94">
        <w:t xml:space="preserve">. With the colon </w:t>
      </w:r>
      <w:r w:rsidR="005E3242">
        <w:t>inserted in the note</w:t>
      </w:r>
      <w:r w:rsidR="000C5E94">
        <w:t xml:space="preserve">, all text entered in notes following the colon is </w:t>
      </w:r>
      <w:r w:rsidR="006644E9">
        <w:t xml:space="preserve">not </w:t>
      </w:r>
      <w:r w:rsidR="005E3242">
        <w:t xml:space="preserve">shown </w:t>
      </w:r>
      <w:r w:rsidR="006644E9">
        <w:t xml:space="preserve"> in the table cell.</w:t>
      </w:r>
      <w:r w:rsidR="0091289D">
        <w:t xml:space="preserve"> </w:t>
      </w:r>
      <w:proofErr w:type="spellStart"/>
      <w:r w:rsidR="0091289D">
        <w:t>DougieBase</w:t>
      </w:r>
      <w:proofErr w:type="spellEnd"/>
      <w:r w:rsidR="0091289D">
        <w:t xml:space="preserve"> uses only the text preceding the colon to put into the table.</w:t>
      </w:r>
    </w:p>
    <w:p w14:paraId="59C45184" w14:textId="77777777" w:rsidR="000D1819" w:rsidRDefault="000D1819" w:rsidP="008930A2"/>
    <w:p w14:paraId="5B781BFA" w14:textId="77777777" w:rsidR="00040406" w:rsidRDefault="00040406" w:rsidP="00040406">
      <w:pPr>
        <w:pStyle w:val="Heading3"/>
        <w:rPr>
          <w:color w:val="000000" w:themeColor="text1"/>
        </w:rPr>
      </w:pPr>
      <w:r w:rsidRPr="0081675D">
        <w:rPr>
          <w:color w:val="000000" w:themeColor="text1"/>
        </w:rPr>
        <w:lastRenderedPageBreak/>
        <w:t>Note options</w:t>
      </w:r>
    </w:p>
    <w:p w14:paraId="29D63CA9" w14:textId="77777777" w:rsidR="008C284E" w:rsidRDefault="00F546C2" w:rsidP="00B62F24">
      <w:r>
        <w:rPr>
          <w:noProof/>
        </w:rPr>
        <w:drawing>
          <wp:anchor distT="0" distB="0" distL="114300" distR="114300" simplePos="0" relativeHeight="251694080" behindDoc="0" locked="0" layoutInCell="1" allowOverlap="1" wp14:anchorId="09D6C9AA" wp14:editId="1003371B">
            <wp:simplePos x="0" y="0"/>
            <wp:positionH relativeFrom="column">
              <wp:posOffset>-217593</wp:posOffset>
            </wp:positionH>
            <wp:positionV relativeFrom="paragraph">
              <wp:posOffset>506095</wp:posOffset>
            </wp:positionV>
            <wp:extent cx="2159000" cy="2878455"/>
            <wp:effectExtent l="0" t="0" r="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59000" cy="2878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6665D10F" wp14:editId="6B122CE0">
            <wp:simplePos x="0" y="0"/>
            <wp:positionH relativeFrom="column">
              <wp:posOffset>2009422</wp:posOffset>
            </wp:positionH>
            <wp:positionV relativeFrom="paragraph">
              <wp:posOffset>511810</wp:posOffset>
            </wp:positionV>
            <wp:extent cx="2099310" cy="279971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99310" cy="2799715"/>
                    </a:xfrm>
                    <a:prstGeom prst="rect">
                      <a:avLst/>
                    </a:prstGeom>
                  </pic:spPr>
                </pic:pic>
              </a:graphicData>
            </a:graphic>
            <wp14:sizeRelH relativeFrom="margin">
              <wp14:pctWidth>0</wp14:pctWidth>
            </wp14:sizeRelH>
            <wp14:sizeRelV relativeFrom="margin">
              <wp14:pctHeight>0</wp14:pctHeight>
            </wp14:sizeRelV>
          </wp:anchor>
        </w:drawing>
      </w:r>
      <w:r w:rsidR="001B0636">
        <w:rPr>
          <w:noProof/>
        </w:rPr>
        <w:drawing>
          <wp:anchor distT="0" distB="0" distL="114300" distR="114300" simplePos="0" relativeHeight="251696128" behindDoc="0" locked="0" layoutInCell="1" allowOverlap="1" wp14:anchorId="335073F4" wp14:editId="307D24BE">
            <wp:simplePos x="0" y="0"/>
            <wp:positionH relativeFrom="column">
              <wp:posOffset>4263884</wp:posOffset>
            </wp:positionH>
            <wp:positionV relativeFrom="paragraph">
              <wp:posOffset>509940</wp:posOffset>
            </wp:positionV>
            <wp:extent cx="2065796" cy="2754148"/>
            <wp:effectExtent l="0" t="0" r="4445"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65796" cy="2754148"/>
                    </a:xfrm>
                    <a:prstGeom prst="rect">
                      <a:avLst/>
                    </a:prstGeom>
                  </pic:spPr>
                </pic:pic>
              </a:graphicData>
            </a:graphic>
            <wp14:sizeRelH relativeFrom="margin">
              <wp14:pctWidth>0</wp14:pctWidth>
            </wp14:sizeRelH>
            <wp14:sizeRelV relativeFrom="margin">
              <wp14:pctHeight>0</wp14:pctHeight>
            </wp14:sizeRelV>
          </wp:anchor>
        </w:drawing>
      </w:r>
      <w:r w:rsidR="00853118">
        <w:t>At the bottom of each record are three buttons allowing the record to be altered</w:t>
      </w:r>
      <w:r w:rsidR="004D4100">
        <w:t>. These are DELETE, EDIT, and VIEW</w:t>
      </w:r>
      <w:r w:rsidR="001D2067">
        <w:t xml:space="preserve"> Entire Note.</w:t>
      </w:r>
    </w:p>
    <w:p w14:paraId="1AE1D605" w14:textId="77777777" w:rsidR="00B62F24" w:rsidRDefault="00B62F24" w:rsidP="00B62F24"/>
    <w:p w14:paraId="64DC4140" w14:textId="77777777" w:rsidR="00587877" w:rsidRDefault="006A4DC0" w:rsidP="006A4DC0">
      <w:pPr>
        <w:pStyle w:val="Heading4"/>
      </w:pPr>
      <w:r>
        <w:t>Delete Record</w:t>
      </w:r>
    </w:p>
    <w:p w14:paraId="70C0205E" w14:textId="77777777" w:rsidR="006A4DC0" w:rsidRDefault="00AC7009" w:rsidP="006A4DC0">
      <w:r>
        <w:t xml:space="preserve">Tapping the DELETE button brings up the </w:t>
      </w:r>
      <w:r w:rsidR="009B3811">
        <w:t>‘Delete Existing Record with Title:</w:t>
      </w:r>
      <w:r w:rsidR="00804DD6">
        <w:t xml:space="preserve"> A CANCEL Button allows you to change your mind</w:t>
      </w:r>
      <w:r w:rsidR="006504A2">
        <w:t xml:space="preserve"> but be sure after this point as a record deletion is irr</w:t>
      </w:r>
      <w:r w:rsidR="0011698C">
        <w:t>eversible unless you have previously backed up the database</w:t>
      </w:r>
      <w:r w:rsidR="0017605F">
        <w:t>. (See database backup).</w:t>
      </w:r>
    </w:p>
    <w:p w14:paraId="15A6BA7A" w14:textId="77777777" w:rsidR="0017605F" w:rsidRDefault="0017605F" w:rsidP="006A4DC0">
      <w:r>
        <w:t>The record deletion is done in two steps. First delete the record from Notes</w:t>
      </w:r>
      <w:r w:rsidR="006919CE">
        <w:t xml:space="preserve">. Tap OK DELETE. The </w:t>
      </w:r>
      <w:r w:rsidR="00076118">
        <w:t xml:space="preserve">Delete from Table button is disabled at this point because </w:t>
      </w:r>
      <w:proofErr w:type="spellStart"/>
      <w:r w:rsidR="00076118">
        <w:t>DougieBase</w:t>
      </w:r>
      <w:proofErr w:type="spellEnd"/>
      <w:r w:rsidR="00076118">
        <w:t xml:space="preserve"> requires this process to be done in strict order.</w:t>
      </w:r>
      <w:r w:rsidR="00E74B3F">
        <w:t xml:space="preserve"> After deleting the record from Notes tap</w:t>
      </w:r>
      <w:r w:rsidR="00A95BBB">
        <w:t xml:space="preserve"> Delete from Table which has now been enabled.</w:t>
      </w:r>
      <w:r w:rsidR="00374B29">
        <w:t xml:space="preserve"> </w:t>
      </w:r>
      <w:proofErr w:type="spellStart"/>
      <w:r w:rsidR="00374B29">
        <w:t>DougieBase</w:t>
      </w:r>
      <w:proofErr w:type="spellEnd"/>
      <w:r w:rsidR="00374B29">
        <w:t xml:space="preserve"> then automatically</w:t>
      </w:r>
      <w:r w:rsidR="00977E99">
        <w:t xml:space="preserve"> saves the new Table array and the notes records</w:t>
      </w:r>
      <w:r w:rsidR="00FA7B50">
        <w:t>, and returns to the Notes window, showing that the record has been deleted</w:t>
      </w:r>
      <w:r w:rsidR="00AF0CB0">
        <w:t>. If you are deleting a record but have not as yet initialized or viewed the Table do so prior to deleting a record</w:t>
      </w:r>
      <w:r w:rsidR="007F29C5">
        <w:t xml:space="preserve">. This instance would only occur should you try to </w:t>
      </w:r>
      <w:r w:rsidR="007F29C5">
        <w:lastRenderedPageBreak/>
        <w:t>delete a record on the first time creating the database, without ever having viewed the table.</w:t>
      </w:r>
    </w:p>
    <w:p w14:paraId="384C8568" w14:textId="77777777" w:rsidR="00452BB9" w:rsidRDefault="00A769D1" w:rsidP="00A769D1">
      <w:pPr>
        <w:pStyle w:val="Heading4"/>
      </w:pPr>
      <w:r>
        <w:t>EDIT</w:t>
      </w:r>
    </w:p>
    <w:p w14:paraId="6AA6AB43" w14:textId="77777777" w:rsidR="00A769D1" w:rsidRDefault="00A769D1" w:rsidP="00A769D1">
      <w:pPr>
        <w:rPr>
          <w:i/>
          <w:iCs/>
        </w:rPr>
      </w:pPr>
      <w:r>
        <w:t xml:space="preserve">Tapping EDIT allows you to make changes to the text entries in the </w:t>
      </w:r>
      <w:r w:rsidR="009A1BD2">
        <w:t>two</w:t>
      </w:r>
      <w:r w:rsidR="00CF11E1">
        <w:t xml:space="preserve"> data fields</w:t>
      </w:r>
      <w:r w:rsidR="009A1BD2">
        <w:t xml:space="preserve"> of the Notes section.</w:t>
      </w:r>
      <w:r w:rsidR="009A094B">
        <w:t xml:space="preserve"> The edit window for the first data field</w:t>
      </w:r>
      <w:r w:rsidR="00717F90">
        <w:t xml:space="preserve"> appears. To edit the second data field tap the button ‘</w:t>
      </w:r>
      <w:r w:rsidR="001073F6">
        <w:t>Edit field:</w:t>
      </w:r>
      <w:r w:rsidR="00330C36">
        <w:rPr>
          <w:i/>
          <w:iCs/>
        </w:rPr>
        <w:t>field name</w:t>
      </w:r>
      <w:r w:rsidR="00F45321">
        <w:rPr>
          <w:i/>
          <w:iCs/>
        </w:rPr>
        <w:t>’.</w:t>
      </w:r>
    </w:p>
    <w:p w14:paraId="17052A4B" w14:textId="77777777" w:rsidR="004737AA" w:rsidRDefault="00FE199F" w:rsidP="00A769D1">
      <w:pPr>
        <w:rPr>
          <w:b/>
          <w:bCs/>
        </w:rPr>
      </w:pPr>
      <w:r>
        <w:rPr>
          <w:noProof/>
        </w:rPr>
        <w:drawing>
          <wp:anchor distT="0" distB="0" distL="114300" distR="114300" simplePos="0" relativeHeight="251701248" behindDoc="0" locked="0" layoutInCell="1" allowOverlap="1" wp14:anchorId="4BF76357" wp14:editId="6CAAE408">
            <wp:simplePos x="0" y="0"/>
            <wp:positionH relativeFrom="column">
              <wp:posOffset>2785110</wp:posOffset>
            </wp:positionH>
            <wp:positionV relativeFrom="paragraph">
              <wp:posOffset>319617</wp:posOffset>
            </wp:positionV>
            <wp:extent cx="3589020" cy="4707255"/>
            <wp:effectExtent l="0" t="0" r="5080"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89020" cy="4707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72FB0888" wp14:editId="23832C8A">
            <wp:simplePos x="0" y="0"/>
            <wp:positionH relativeFrom="column">
              <wp:posOffset>-868891</wp:posOffset>
            </wp:positionH>
            <wp:positionV relativeFrom="paragraph">
              <wp:posOffset>319617</wp:posOffset>
            </wp:positionV>
            <wp:extent cx="3529965" cy="4707255"/>
            <wp:effectExtent l="0" t="0" r="635" b="444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9965" cy="4707255"/>
                    </a:xfrm>
                    <a:prstGeom prst="rect">
                      <a:avLst/>
                    </a:prstGeom>
                  </pic:spPr>
                </pic:pic>
              </a:graphicData>
            </a:graphic>
            <wp14:sizeRelH relativeFrom="margin">
              <wp14:pctWidth>0</wp14:pctWidth>
            </wp14:sizeRelH>
            <wp14:sizeRelV relativeFrom="margin">
              <wp14:pctHeight>0</wp14:pctHeight>
            </wp14:sizeRelV>
          </wp:anchor>
        </w:drawing>
      </w:r>
      <w:r>
        <w:rPr>
          <w:b/>
          <w:bCs/>
        </w:rPr>
        <w:t>FIRST DATA FIELD</w:t>
      </w:r>
      <w:r w:rsidR="00830F6C">
        <w:rPr>
          <w:b/>
          <w:bCs/>
        </w:rPr>
        <w:t xml:space="preserve">                              SECOND DATA FIELD</w:t>
      </w:r>
    </w:p>
    <w:p w14:paraId="3C3449E0" w14:textId="77777777" w:rsidR="00C61B3E" w:rsidRDefault="00C61B3E" w:rsidP="00A769D1">
      <w:pPr>
        <w:rPr>
          <w:b/>
          <w:bCs/>
        </w:rPr>
      </w:pPr>
    </w:p>
    <w:p w14:paraId="3D02ECEB" w14:textId="77777777" w:rsidR="00C61B3E" w:rsidRDefault="00A74EDA" w:rsidP="00A769D1">
      <w:r>
        <w:rPr>
          <w:noProof/>
        </w:rPr>
        <w:lastRenderedPageBreak/>
        <w:drawing>
          <wp:anchor distT="0" distB="0" distL="114300" distR="114300" simplePos="0" relativeHeight="251702272" behindDoc="0" locked="0" layoutInCell="1" allowOverlap="1" wp14:anchorId="7A506998" wp14:editId="79EFE6A6">
            <wp:simplePos x="0" y="0"/>
            <wp:positionH relativeFrom="column">
              <wp:posOffset>-67733</wp:posOffset>
            </wp:positionH>
            <wp:positionV relativeFrom="paragraph">
              <wp:posOffset>866775</wp:posOffset>
            </wp:positionV>
            <wp:extent cx="5486400" cy="518414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5184140"/>
                    </a:xfrm>
                    <a:prstGeom prst="rect">
                      <a:avLst/>
                    </a:prstGeom>
                  </pic:spPr>
                </pic:pic>
              </a:graphicData>
            </a:graphic>
          </wp:anchor>
        </w:drawing>
      </w:r>
      <w:r w:rsidR="00FF31CC">
        <w:t>After making the edits to the second data field tap ‘Commit</w:t>
      </w:r>
      <w:r w:rsidR="0023383F">
        <w:t xml:space="preserve"> Changes’ then tap ‘Save Changes’ to finalize</w:t>
      </w:r>
      <w:r w:rsidR="00C91043">
        <w:t>. You are returned to the Notes window where you will see your edits saved.</w:t>
      </w:r>
    </w:p>
    <w:p w14:paraId="3447C558" w14:textId="77777777" w:rsidR="008270F2" w:rsidRDefault="008270F2" w:rsidP="00A769D1"/>
    <w:p w14:paraId="406A8FDE" w14:textId="77777777" w:rsidR="00076FB0" w:rsidRDefault="008A489C" w:rsidP="00076FB0">
      <w:pPr>
        <w:pStyle w:val="Heading4"/>
      </w:pPr>
      <w:r>
        <w:t>View Entire Note</w:t>
      </w:r>
    </w:p>
    <w:p w14:paraId="531E1BC0" w14:textId="3F108790" w:rsidR="008A489C" w:rsidRDefault="008D1A64" w:rsidP="008A489C">
      <w:r>
        <w:t xml:space="preserve">The View Entire Note button is provided to </w:t>
      </w:r>
      <w:r w:rsidR="00982814">
        <w:t xml:space="preserve">facilitate easy viewing of a long data entry in the Notes section. The data fields will hold </w:t>
      </w:r>
      <w:r w:rsidR="004301D1">
        <w:t xml:space="preserve">an </w:t>
      </w:r>
      <w:r w:rsidR="00982814">
        <w:t xml:space="preserve">unlimited </w:t>
      </w:r>
      <w:r w:rsidR="004301D1">
        <w:t xml:space="preserve">amount of text, and if larger than the viewing field, scroll bars appear to </w:t>
      </w:r>
      <w:r w:rsidR="005C2B46">
        <w:t xml:space="preserve">allow scrolling of the entire data entry. When you tap on View Entire Note, a separate ‘reading’ window appears with slightly </w:t>
      </w:r>
      <w:r w:rsidR="005C2B46">
        <w:lastRenderedPageBreak/>
        <w:t>larger text</w:t>
      </w:r>
      <w:r w:rsidR="00F40BBB">
        <w:t xml:space="preserve">, and an overall larger field of view. Tapping on the viewing window toggles between the data in the first field and the data n the second </w:t>
      </w:r>
      <w:r w:rsidR="00984AA1">
        <w:t xml:space="preserve">notes data field. From here you can ext back to the Notes screen, or you can go to the Search Table function. </w:t>
      </w:r>
      <w:r w:rsidR="00616A5F">
        <w:t>From the Search Table screen, you can</w:t>
      </w:r>
      <w:r w:rsidR="0097079E">
        <w:t xml:space="preserve"> return to this </w:t>
      </w:r>
      <w:r w:rsidR="008B3532">
        <w:t xml:space="preserve">View screen by double tapping on the </w:t>
      </w:r>
      <w:r w:rsidR="000E0DF9">
        <w:t xml:space="preserve">record name that will appear in the search records list of the </w:t>
      </w:r>
      <w:r w:rsidR="002C5497">
        <w:t xml:space="preserve">Search Table function. This will be more clear after reading the </w:t>
      </w:r>
      <w:r w:rsidR="00B11B8A">
        <w:rPr>
          <w:noProof/>
        </w:rPr>
        <w:drawing>
          <wp:anchor distT="0" distB="0" distL="114300" distR="114300" simplePos="0" relativeHeight="251703296" behindDoc="0" locked="0" layoutInCell="1" allowOverlap="1" wp14:anchorId="03706705" wp14:editId="0A2CCFE9">
            <wp:simplePos x="0" y="0"/>
            <wp:positionH relativeFrom="column">
              <wp:posOffset>541020</wp:posOffset>
            </wp:positionH>
            <wp:positionV relativeFrom="paragraph">
              <wp:posOffset>2115185</wp:posOffset>
            </wp:positionV>
            <wp:extent cx="4206240" cy="556514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06240" cy="5565140"/>
                    </a:xfrm>
                    <a:prstGeom prst="rect">
                      <a:avLst/>
                    </a:prstGeom>
                  </pic:spPr>
                </pic:pic>
              </a:graphicData>
            </a:graphic>
            <wp14:sizeRelH relativeFrom="margin">
              <wp14:pctWidth>0</wp14:pctWidth>
            </wp14:sizeRelH>
            <wp14:sizeRelV relativeFrom="margin">
              <wp14:pctHeight>0</wp14:pctHeight>
            </wp14:sizeRelV>
          </wp:anchor>
        </w:drawing>
      </w:r>
      <w:r w:rsidR="002C5497">
        <w:t xml:space="preserve">documentation </w:t>
      </w:r>
      <w:r w:rsidR="007A6FFC">
        <w:t xml:space="preserve">in the Search Table </w:t>
      </w:r>
      <w:r w:rsidR="00AE6D14">
        <w:t>(</w:t>
      </w:r>
      <w:r w:rsidR="00A116AE">
        <w:t xml:space="preserve">See </w:t>
      </w:r>
      <w:r w:rsidR="007A6FFC">
        <w:t>chapter</w:t>
      </w:r>
      <w:r w:rsidR="00A116AE">
        <w:t>2)</w:t>
      </w:r>
    </w:p>
    <w:p w14:paraId="782D6C8F" w14:textId="01AAB492" w:rsidR="00A116AE" w:rsidRDefault="00A116AE" w:rsidP="008A489C"/>
    <w:p w14:paraId="0CDDFA04" w14:textId="534D4D2C" w:rsidR="00A116AE" w:rsidRPr="00E15075" w:rsidRDefault="007D4C14" w:rsidP="008A489C">
      <w:pPr>
        <w:rPr>
          <w:b/>
          <w:bCs/>
          <w:sz w:val="28"/>
          <w:szCs w:val="28"/>
        </w:rPr>
      </w:pPr>
      <w:r w:rsidRPr="00E15075">
        <w:rPr>
          <w:b/>
          <w:bCs/>
          <w:sz w:val="28"/>
          <w:szCs w:val="28"/>
        </w:rPr>
        <w:lastRenderedPageBreak/>
        <w:t xml:space="preserve">Continue to </w:t>
      </w:r>
      <w:proofErr w:type="spellStart"/>
      <w:r w:rsidRPr="00E15075">
        <w:rPr>
          <w:b/>
          <w:bCs/>
          <w:sz w:val="28"/>
          <w:szCs w:val="28"/>
        </w:rPr>
        <w:t>DougieBase</w:t>
      </w:r>
      <w:proofErr w:type="spellEnd"/>
      <w:r w:rsidRPr="00E15075">
        <w:rPr>
          <w:b/>
          <w:bCs/>
          <w:sz w:val="28"/>
          <w:szCs w:val="28"/>
        </w:rPr>
        <w:t xml:space="preserve"> Chapter 2 for documentation of </w:t>
      </w:r>
      <w:proofErr w:type="spellStart"/>
      <w:r w:rsidR="00E179F8" w:rsidRPr="00E15075">
        <w:rPr>
          <w:b/>
          <w:bCs/>
          <w:sz w:val="28"/>
          <w:szCs w:val="28"/>
        </w:rPr>
        <w:t>DougieBase</w:t>
      </w:r>
      <w:proofErr w:type="spellEnd"/>
      <w:r w:rsidR="00E179F8" w:rsidRPr="00E15075">
        <w:rPr>
          <w:b/>
          <w:bCs/>
          <w:sz w:val="28"/>
          <w:szCs w:val="28"/>
        </w:rPr>
        <w:t xml:space="preserve"> Tables.</w:t>
      </w:r>
    </w:p>
    <w:p w14:paraId="451B885D" w14:textId="77777777" w:rsidR="00C14FBA" w:rsidRDefault="00C14FBA" w:rsidP="008A489C"/>
    <w:p w14:paraId="30C1E72C" w14:textId="77777777" w:rsidR="00212A22" w:rsidRDefault="00212A22" w:rsidP="004A4BCD">
      <w:pPr>
        <w:rPr>
          <w:b/>
          <w:bCs/>
          <w:sz w:val="28"/>
          <w:szCs w:val="28"/>
        </w:rPr>
      </w:pPr>
    </w:p>
    <w:sectPr w:rsidR="00212A22">
      <w:footerReference w:type="default" r:id="rId51"/>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40FAA" w14:textId="77777777" w:rsidR="000E514D" w:rsidRDefault="000E514D">
      <w:pPr>
        <w:spacing w:after="0" w:line="240" w:lineRule="auto"/>
      </w:pPr>
      <w:r>
        <w:separator/>
      </w:r>
    </w:p>
  </w:endnote>
  <w:endnote w:type="continuationSeparator" w:id="0">
    <w:p w14:paraId="76310462" w14:textId="77777777" w:rsidR="000E514D" w:rsidRDefault="000E5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ppleSystemUIFont">
    <w:altName w:val="Cambria"/>
    <w:panose1 w:val="020B0604020202020204"/>
    <w:charset w:val="00"/>
    <w:family w:val="roman"/>
    <w:pitch w:val="default"/>
  </w:font>
  <w:font w:name=".SFUI-Bol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2812083"/>
      <w:docPartObj>
        <w:docPartGallery w:val="Page Numbers (Bottom of Page)"/>
        <w:docPartUnique/>
      </w:docPartObj>
    </w:sdtPr>
    <w:sdtEndPr>
      <w:rPr>
        <w:rStyle w:val="PageNumber"/>
      </w:rPr>
    </w:sdtEndPr>
    <w:sdtContent>
      <w:p w14:paraId="747E9159" w14:textId="77777777" w:rsidR="00310874" w:rsidRDefault="00310874" w:rsidP="00C20C22">
        <w:pPr>
          <w:pStyle w:val="Footer"/>
          <w:framePr w:wrap="none" w:vAnchor="text" w:hAnchor="margin" w:xAlign="center"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sdtContent>
  </w:sdt>
  <w:sdt>
    <w:sdtPr>
      <w:rPr>
        <w:rStyle w:val="PageNumber"/>
      </w:rPr>
      <w:id w:val="-1215503094"/>
      <w:docPartObj>
        <w:docPartGallery w:val="Page Numbers (Bottom of Page)"/>
        <w:docPartUnique/>
      </w:docPartObj>
    </w:sdtPr>
    <w:sdtEndPr>
      <w:rPr>
        <w:rStyle w:val="PageNumber"/>
      </w:rPr>
    </w:sdtEndPr>
    <w:sdtContent>
      <w:p w14:paraId="369AE856" w14:textId="77777777" w:rsidR="009162A0" w:rsidRDefault="009162A0" w:rsidP="00C20C22">
        <w:pPr>
          <w:pStyle w:val="Footer"/>
          <w:framePr w:wrap="none" w:vAnchor="text" w:hAnchor="margin" w:xAlign="right"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sdtContent>
  </w:sdt>
  <w:sdt>
    <w:sdtPr>
      <w:rPr>
        <w:rStyle w:val="PageNumber"/>
      </w:rPr>
      <w:id w:val="-1288812687"/>
      <w:docPartObj>
        <w:docPartGallery w:val="Page Numbers (Bottom of Page)"/>
        <w:docPartUnique/>
      </w:docPartObj>
    </w:sdtPr>
    <w:sdtEndPr>
      <w:rPr>
        <w:rStyle w:val="PageNumber"/>
      </w:rPr>
    </w:sdtEndPr>
    <w:sdtContent>
      <w:p w14:paraId="6FCFFF62" w14:textId="77777777" w:rsidR="00F20760" w:rsidRDefault="00F20760" w:rsidP="009162A0">
        <w:pPr>
          <w:pStyle w:val="Footer"/>
          <w:framePr w:wrap="none" w:vAnchor="text" w:hAnchor="margin" w:xAlign="right" w:y="1"/>
          <w:ind w:right="36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sdtContent>
  </w:sdt>
  <w:p w14:paraId="19855222" w14:textId="77777777" w:rsidR="001102BB" w:rsidRDefault="001102BB" w:rsidP="00F207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2AD58" w14:textId="77777777" w:rsidR="00310874" w:rsidRDefault="00310874" w:rsidP="00C20C22">
    <w:pPr>
      <w:pStyle w:val="Footer"/>
      <w:framePr w:wrap="none" w:vAnchor="text" w:hAnchor="margin" w:xAlign="center" w:y="1"/>
      <w:rPr>
        <w:rStyle w:val="PageNumber"/>
      </w:rPr>
    </w:pPr>
    <w:r>
      <w:rPr>
        <w:rStyle w:val="PageNumber"/>
      </w:rPr>
      <w:t xml:space="preserve">                                             </w:t>
    </w:r>
    <w:sdt>
      <w:sdtPr>
        <w:rPr>
          <w:rStyle w:val="PageNumber"/>
        </w:rPr>
        <w:id w:val="1536164863"/>
        <w:docPartObj>
          <w:docPartGallery w:val="Page Numbers (Bottom of Page)"/>
          <w:docPartUnique/>
        </w:docPartObj>
      </w:sdtPr>
      <w:sdtEndPr>
        <w:rPr>
          <w:rStyle w:val="PageNumber"/>
        </w:rPr>
      </w:sdtEndPr>
      <w:sdtContent>
        <w:r w:rsidRPr="00CE1A8D">
          <w:rPr>
            <w:rStyle w:val="PageNumber"/>
            <w:color w:val="000000" w:themeColor="text1"/>
            <w:sz w:val="20"/>
            <w:szCs w:val="20"/>
          </w:rPr>
          <w:t xml:space="preserve">Page </w:t>
        </w:r>
        <w:r w:rsidRPr="00CE1A8D">
          <w:rPr>
            <w:rStyle w:val="PageNumber"/>
            <w:color w:val="000000" w:themeColor="text1"/>
            <w:sz w:val="20"/>
            <w:szCs w:val="20"/>
          </w:rPr>
          <w:fldChar w:fldCharType="begin"/>
        </w:r>
        <w:r w:rsidRPr="00CE1A8D">
          <w:rPr>
            <w:rStyle w:val="PageNumber"/>
            <w:color w:val="000000" w:themeColor="text1"/>
            <w:sz w:val="20"/>
            <w:szCs w:val="20"/>
          </w:rPr>
          <w:instrText xml:space="preserve"> PAGE </w:instrText>
        </w:r>
        <w:r w:rsidRPr="00CE1A8D">
          <w:rPr>
            <w:rStyle w:val="PageNumber"/>
            <w:color w:val="000000" w:themeColor="text1"/>
            <w:sz w:val="20"/>
            <w:szCs w:val="20"/>
          </w:rPr>
          <w:fldChar w:fldCharType="separate"/>
        </w:r>
        <w:r w:rsidRPr="00CE1A8D">
          <w:rPr>
            <w:rStyle w:val="PageNumber"/>
            <w:noProof/>
            <w:color w:val="000000" w:themeColor="text1"/>
            <w:sz w:val="20"/>
            <w:szCs w:val="20"/>
          </w:rPr>
          <w:t>2</w:t>
        </w:r>
        <w:r w:rsidRPr="00CE1A8D">
          <w:rPr>
            <w:rStyle w:val="PageNumber"/>
            <w:color w:val="000000" w:themeColor="text1"/>
            <w:sz w:val="20"/>
            <w:szCs w:val="20"/>
          </w:rPr>
          <w:fldChar w:fldCharType="end"/>
        </w:r>
        <w:r w:rsidRPr="00CE1A8D">
          <w:rPr>
            <w:rStyle w:val="PageNumber"/>
            <w:color w:val="000000" w:themeColor="text1"/>
            <w:sz w:val="20"/>
            <w:szCs w:val="20"/>
          </w:rPr>
          <w:t xml:space="preserve"> of </w:t>
        </w:r>
        <w:r w:rsidRPr="00CE1A8D">
          <w:rPr>
            <w:rStyle w:val="PageNumber"/>
            <w:color w:val="000000" w:themeColor="text1"/>
            <w:sz w:val="20"/>
            <w:szCs w:val="20"/>
          </w:rPr>
          <w:fldChar w:fldCharType="begin"/>
        </w:r>
        <w:r w:rsidRPr="00CE1A8D">
          <w:rPr>
            <w:rStyle w:val="PageNumber"/>
            <w:color w:val="000000" w:themeColor="text1"/>
            <w:sz w:val="20"/>
            <w:szCs w:val="20"/>
          </w:rPr>
          <w:instrText xml:space="preserve"> NUMPAGES </w:instrText>
        </w:r>
        <w:r w:rsidRPr="00CE1A8D">
          <w:rPr>
            <w:rStyle w:val="PageNumber"/>
            <w:color w:val="000000" w:themeColor="text1"/>
            <w:sz w:val="20"/>
            <w:szCs w:val="20"/>
          </w:rPr>
          <w:fldChar w:fldCharType="separate"/>
        </w:r>
        <w:r w:rsidRPr="00CE1A8D">
          <w:rPr>
            <w:rStyle w:val="PageNumber"/>
            <w:noProof/>
            <w:color w:val="000000" w:themeColor="text1"/>
            <w:sz w:val="20"/>
            <w:szCs w:val="20"/>
          </w:rPr>
          <w:t>14</w:t>
        </w:r>
        <w:r w:rsidRPr="00CE1A8D">
          <w:rPr>
            <w:rStyle w:val="PageNumber"/>
            <w:color w:val="000000" w:themeColor="text1"/>
            <w:sz w:val="20"/>
            <w:szCs w:val="20"/>
          </w:rPr>
          <w:fldChar w:fldCharType="end"/>
        </w:r>
      </w:sdtContent>
    </w:sdt>
  </w:p>
  <w:p w14:paraId="2520CB95" w14:textId="77777777" w:rsidR="004B0D6B" w:rsidRDefault="001102BB" w:rsidP="00984B91">
    <w:pPr>
      <w:pStyle w:val="Footer"/>
      <w:framePr w:wrap="none" w:vAnchor="text" w:hAnchor="margin" w:xAlign="right" w:y="1"/>
      <w:rPr>
        <w:noProof/>
      </w:rPr>
    </w:pPr>
    <w:r>
      <w:rPr>
        <w:noProof/>
      </w:rPr>
      <w:t xml:space="preserve"> </w:t>
    </w:r>
  </w:p>
  <w:p w14:paraId="762ED8F6" w14:textId="77777777" w:rsidR="00C22334" w:rsidRDefault="001102BB" w:rsidP="00F20760">
    <w:pPr>
      <w:pStyle w:val="Footer"/>
      <w:ind w:right="360"/>
    </w:pPr>
    <w:r w:rsidRPr="00B23040">
      <w:rPr>
        <w:noProof/>
        <w:color w:val="000000" w:themeColor="text1"/>
      </w:rPr>
      <w:t>DOUGIEBASE</w:t>
    </w:r>
    <w:r>
      <w:rPr>
        <w:noProof/>
      </w:rPr>
      <w:t xml:space="preserve"> </w:t>
    </w:r>
    <w:r w:rsidR="009162A0">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4D53A" w14:textId="77777777" w:rsidR="000E514D" w:rsidRDefault="000E514D">
      <w:pPr>
        <w:spacing w:after="0" w:line="240" w:lineRule="auto"/>
      </w:pPr>
      <w:r>
        <w:separator/>
      </w:r>
    </w:p>
  </w:footnote>
  <w:footnote w:type="continuationSeparator" w:id="0">
    <w:p w14:paraId="51B44E03" w14:textId="77777777" w:rsidR="000E514D" w:rsidRDefault="000E5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8A584B"/>
    <w:multiLevelType w:val="hybridMultilevel"/>
    <w:tmpl w:val="11CC0A6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533BD"/>
    <w:multiLevelType w:val="hybridMultilevel"/>
    <w:tmpl w:val="0B844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77852"/>
    <w:multiLevelType w:val="hybridMultilevel"/>
    <w:tmpl w:val="496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A74F70"/>
    <w:multiLevelType w:val="hybridMultilevel"/>
    <w:tmpl w:val="7A848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2"/>
  </w:num>
  <w:num w:numId="4">
    <w:abstractNumId w:val="12"/>
  </w:num>
  <w:num w:numId="5">
    <w:abstractNumId w:val="12"/>
  </w:num>
  <w:num w:numId="6">
    <w:abstractNumId w:val="8"/>
  </w:num>
  <w:num w:numId="7">
    <w:abstractNumId w:val="16"/>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4"/>
  </w:num>
  <w:num w:numId="17">
    <w:abstractNumId w:val="10"/>
  </w:num>
  <w:num w:numId="18">
    <w:abstractNumId w:val="15"/>
  </w:num>
  <w:num w:numId="19">
    <w:abstractNumId w:val="11"/>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AC5"/>
    <w:rsid w:val="00002C77"/>
    <w:rsid w:val="000040D7"/>
    <w:rsid w:val="0000501B"/>
    <w:rsid w:val="00006989"/>
    <w:rsid w:val="0000765C"/>
    <w:rsid w:val="00007B58"/>
    <w:rsid w:val="00010009"/>
    <w:rsid w:val="00010722"/>
    <w:rsid w:val="00011C60"/>
    <w:rsid w:val="00012F3F"/>
    <w:rsid w:val="0001376E"/>
    <w:rsid w:val="00014F09"/>
    <w:rsid w:val="00015CA0"/>
    <w:rsid w:val="0001758D"/>
    <w:rsid w:val="00017CED"/>
    <w:rsid w:val="00020DC7"/>
    <w:rsid w:val="00022804"/>
    <w:rsid w:val="0002350B"/>
    <w:rsid w:val="00024E76"/>
    <w:rsid w:val="000254D6"/>
    <w:rsid w:val="000277D5"/>
    <w:rsid w:val="00030C9A"/>
    <w:rsid w:val="000311FF"/>
    <w:rsid w:val="00031584"/>
    <w:rsid w:val="00031810"/>
    <w:rsid w:val="00031E37"/>
    <w:rsid w:val="00032624"/>
    <w:rsid w:val="0003367B"/>
    <w:rsid w:val="0003388F"/>
    <w:rsid w:val="00034EA2"/>
    <w:rsid w:val="00035913"/>
    <w:rsid w:val="00035CC5"/>
    <w:rsid w:val="00040406"/>
    <w:rsid w:val="00042A8B"/>
    <w:rsid w:val="00042BCF"/>
    <w:rsid w:val="00042E7D"/>
    <w:rsid w:val="000434E8"/>
    <w:rsid w:val="00043F97"/>
    <w:rsid w:val="0004760D"/>
    <w:rsid w:val="00047E80"/>
    <w:rsid w:val="000500AB"/>
    <w:rsid w:val="00050550"/>
    <w:rsid w:val="000518E7"/>
    <w:rsid w:val="0005273D"/>
    <w:rsid w:val="00052DBB"/>
    <w:rsid w:val="00057897"/>
    <w:rsid w:val="000632A9"/>
    <w:rsid w:val="00064BFB"/>
    <w:rsid w:val="00064C4A"/>
    <w:rsid w:val="000666B6"/>
    <w:rsid w:val="000668E6"/>
    <w:rsid w:val="00067CDD"/>
    <w:rsid w:val="000714AF"/>
    <w:rsid w:val="000715BB"/>
    <w:rsid w:val="000725A5"/>
    <w:rsid w:val="00073B5F"/>
    <w:rsid w:val="00074674"/>
    <w:rsid w:val="00075299"/>
    <w:rsid w:val="00075468"/>
    <w:rsid w:val="00075E04"/>
    <w:rsid w:val="00076118"/>
    <w:rsid w:val="00076FB0"/>
    <w:rsid w:val="000775CF"/>
    <w:rsid w:val="00080029"/>
    <w:rsid w:val="00082972"/>
    <w:rsid w:val="000910BB"/>
    <w:rsid w:val="000929DE"/>
    <w:rsid w:val="00092C79"/>
    <w:rsid w:val="00093835"/>
    <w:rsid w:val="00094EBD"/>
    <w:rsid w:val="00095318"/>
    <w:rsid w:val="000A0BCA"/>
    <w:rsid w:val="000A1366"/>
    <w:rsid w:val="000A2052"/>
    <w:rsid w:val="000A3249"/>
    <w:rsid w:val="000A33DE"/>
    <w:rsid w:val="000B0E2E"/>
    <w:rsid w:val="000B155C"/>
    <w:rsid w:val="000B1886"/>
    <w:rsid w:val="000B5C8A"/>
    <w:rsid w:val="000C00D2"/>
    <w:rsid w:val="000C0B1F"/>
    <w:rsid w:val="000C1551"/>
    <w:rsid w:val="000C211A"/>
    <w:rsid w:val="000C4D6D"/>
    <w:rsid w:val="000C5E76"/>
    <w:rsid w:val="000C5E94"/>
    <w:rsid w:val="000C614C"/>
    <w:rsid w:val="000C719B"/>
    <w:rsid w:val="000D0145"/>
    <w:rsid w:val="000D1819"/>
    <w:rsid w:val="000D241E"/>
    <w:rsid w:val="000D3EAC"/>
    <w:rsid w:val="000D4902"/>
    <w:rsid w:val="000D4D56"/>
    <w:rsid w:val="000D6A2F"/>
    <w:rsid w:val="000D6CD4"/>
    <w:rsid w:val="000E0458"/>
    <w:rsid w:val="000E0DF9"/>
    <w:rsid w:val="000E1A37"/>
    <w:rsid w:val="000E2251"/>
    <w:rsid w:val="000E2D07"/>
    <w:rsid w:val="000E4EC9"/>
    <w:rsid w:val="000E514D"/>
    <w:rsid w:val="000E5D3F"/>
    <w:rsid w:val="000E7E2C"/>
    <w:rsid w:val="000F0740"/>
    <w:rsid w:val="000F2119"/>
    <w:rsid w:val="000F2EDA"/>
    <w:rsid w:val="000F33F3"/>
    <w:rsid w:val="000F5E81"/>
    <w:rsid w:val="000F6854"/>
    <w:rsid w:val="000F7730"/>
    <w:rsid w:val="001001B9"/>
    <w:rsid w:val="001027ED"/>
    <w:rsid w:val="00103932"/>
    <w:rsid w:val="0010423B"/>
    <w:rsid w:val="00105646"/>
    <w:rsid w:val="0010667C"/>
    <w:rsid w:val="00106FDC"/>
    <w:rsid w:val="001073F6"/>
    <w:rsid w:val="0010765F"/>
    <w:rsid w:val="001102BB"/>
    <w:rsid w:val="0011698C"/>
    <w:rsid w:val="0011738D"/>
    <w:rsid w:val="0012208A"/>
    <w:rsid w:val="0012377F"/>
    <w:rsid w:val="00124BAE"/>
    <w:rsid w:val="00125F0E"/>
    <w:rsid w:val="00126A45"/>
    <w:rsid w:val="001323B8"/>
    <w:rsid w:val="0013485F"/>
    <w:rsid w:val="00134EEF"/>
    <w:rsid w:val="00135BD1"/>
    <w:rsid w:val="00136B00"/>
    <w:rsid w:val="0014105A"/>
    <w:rsid w:val="001410A4"/>
    <w:rsid w:val="001416B1"/>
    <w:rsid w:val="00145ED2"/>
    <w:rsid w:val="00147B7D"/>
    <w:rsid w:val="0015259D"/>
    <w:rsid w:val="00156744"/>
    <w:rsid w:val="00161302"/>
    <w:rsid w:val="001624BC"/>
    <w:rsid w:val="00163617"/>
    <w:rsid w:val="001671CD"/>
    <w:rsid w:val="001678CF"/>
    <w:rsid w:val="00171763"/>
    <w:rsid w:val="00172E47"/>
    <w:rsid w:val="00173224"/>
    <w:rsid w:val="00173F26"/>
    <w:rsid w:val="00174990"/>
    <w:rsid w:val="00175688"/>
    <w:rsid w:val="0017605F"/>
    <w:rsid w:val="00176439"/>
    <w:rsid w:val="00180245"/>
    <w:rsid w:val="00180AFD"/>
    <w:rsid w:val="0018144C"/>
    <w:rsid w:val="00182F40"/>
    <w:rsid w:val="0018426D"/>
    <w:rsid w:val="001843E5"/>
    <w:rsid w:val="00185747"/>
    <w:rsid w:val="00187517"/>
    <w:rsid w:val="00192B0C"/>
    <w:rsid w:val="00195F3E"/>
    <w:rsid w:val="001964AB"/>
    <w:rsid w:val="00196556"/>
    <w:rsid w:val="00197D94"/>
    <w:rsid w:val="001A03AC"/>
    <w:rsid w:val="001A1904"/>
    <w:rsid w:val="001A1F2B"/>
    <w:rsid w:val="001A2960"/>
    <w:rsid w:val="001A343D"/>
    <w:rsid w:val="001A379A"/>
    <w:rsid w:val="001A420B"/>
    <w:rsid w:val="001A576F"/>
    <w:rsid w:val="001A73A6"/>
    <w:rsid w:val="001B0636"/>
    <w:rsid w:val="001B1057"/>
    <w:rsid w:val="001B2AA7"/>
    <w:rsid w:val="001B3803"/>
    <w:rsid w:val="001B5E7C"/>
    <w:rsid w:val="001B682A"/>
    <w:rsid w:val="001B788E"/>
    <w:rsid w:val="001C0A48"/>
    <w:rsid w:val="001C1B72"/>
    <w:rsid w:val="001C2203"/>
    <w:rsid w:val="001C3973"/>
    <w:rsid w:val="001C58EE"/>
    <w:rsid w:val="001C773B"/>
    <w:rsid w:val="001D18CA"/>
    <w:rsid w:val="001D2067"/>
    <w:rsid w:val="001D30CA"/>
    <w:rsid w:val="001D4229"/>
    <w:rsid w:val="001D48CC"/>
    <w:rsid w:val="001D7790"/>
    <w:rsid w:val="001E019B"/>
    <w:rsid w:val="001E0FAC"/>
    <w:rsid w:val="001E10E0"/>
    <w:rsid w:val="001E15A3"/>
    <w:rsid w:val="001E200E"/>
    <w:rsid w:val="001E2D8B"/>
    <w:rsid w:val="001E377E"/>
    <w:rsid w:val="001E3FBB"/>
    <w:rsid w:val="001E504C"/>
    <w:rsid w:val="001E6B4F"/>
    <w:rsid w:val="001E769D"/>
    <w:rsid w:val="001F06F0"/>
    <w:rsid w:val="001F1804"/>
    <w:rsid w:val="001F1D00"/>
    <w:rsid w:val="001F2D69"/>
    <w:rsid w:val="001F5AB5"/>
    <w:rsid w:val="001F6DCE"/>
    <w:rsid w:val="00201199"/>
    <w:rsid w:val="00204F3C"/>
    <w:rsid w:val="002072B6"/>
    <w:rsid w:val="00212A22"/>
    <w:rsid w:val="0021516F"/>
    <w:rsid w:val="00215D28"/>
    <w:rsid w:val="00215EA1"/>
    <w:rsid w:val="002178A4"/>
    <w:rsid w:val="00220BF5"/>
    <w:rsid w:val="00220F70"/>
    <w:rsid w:val="00221489"/>
    <w:rsid w:val="002216A2"/>
    <w:rsid w:val="00221772"/>
    <w:rsid w:val="00221F12"/>
    <w:rsid w:val="00222594"/>
    <w:rsid w:val="00222776"/>
    <w:rsid w:val="002243CA"/>
    <w:rsid w:val="00225391"/>
    <w:rsid w:val="0022542C"/>
    <w:rsid w:val="00225613"/>
    <w:rsid w:val="00225CE1"/>
    <w:rsid w:val="002301D3"/>
    <w:rsid w:val="002317D1"/>
    <w:rsid w:val="002324CD"/>
    <w:rsid w:val="002326DB"/>
    <w:rsid w:val="0023383F"/>
    <w:rsid w:val="00234B56"/>
    <w:rsid w:val="00235C7A"/>
    <w:rsid w:val="00235FFD"/>
    <w:rsid w:val="00236B9B"/>
    <w:rsid w:val="002404CB"/>
    <w:rsid w:val="00240B2F"/>
    <w:rsid w:val="00240B46"/>
    <w:rsid w:val="00240B57"/>
    <w:rsid w:val="0024322E"/>
    <w:rsid w:val="00243AFC"/>
    <w:rsid w:val="00243C1A"/>
    <w:rsid w:val="00244F23"/>
    <w:rsid w:val="00250E54"/>
    <w:rsid w:val="002518A4"/>
    <w:rsid w:val="00251FE8"/>
    <w:rsid w:val="00252065"/>
    <w:rsid w:val="002520C3"/>
    <w:rsid w:val="00253A33"/>
    <w:rsid w:val="002570DA"/>
    <w:rsid w:val="00257E7F"/>
    <w:rsid w:val="00261931"/>
    <w:rsid w:val="0026426D"/>
    <w:rsid w:val="00264733"/>
    <w:rsid w:val="00264BC1"/>
    <w:rsid w:val="00265675"/>
    <w:rsid w:val="00266856"/>
    <w:rsid w:val="00266DA9"/>
    <w:rsid w:val="002724AD"/>
    <w:rsid w:val="00272CF0"/>
    <w:rsid w:val="00274958"/>
    <w:rsid w:val="00275269"/>
    <w:rsid w:val="00277AED"/>
    <w:rsid w:val="002805DA"/>
    <w:rsid w:val="00281A05"/>
    <w:rsid w:val="00285F8A"/>
    <w:rsid w:val="002861A4"/>
    <w:rsid w:val="002870F6"/>
    <w:rsid w:val="0028774D"/>
    <w:rsid w:val="002941D3"/>
    <w:rsid w:val="0029436F"/>
    <w:rsid w:val="00295C68"/>
    <w:rsid w:val="002A133E"/>
    <w:rsid w:val="002A1414"/>
    <w:rsid w:val="002A1A1E"/>
    <w:rsid w:val="002A3924"/>
    <w:rsid w:val="002A78D5"/>
    <w:rsid w:val="002B0696"/>
    <w:rsid w:val="002B085D"/>
    <w:rsid w:val="002B2025"/>
    <w:rsid w:val="002B245A"/>
    <w:rsid w:val="002B2F62"/>
    <w:rsid w:val="002B5310"/>
    <w:rsid w:val="002B6047"/>
    <w:rsid w:val="002C1A1E"/>
    <w:rsid w:val="002C35AC"/>
    <w:rsid w:val="002C3801"/>
    <w:rsid w:val="002C3BEA"/>
    <w:rsid w:val="002C4B29"/>
    <w:rsid w:val="002C5497"/>
    <w:rsid w:val="002C6F48"/>
    <w:rsid w:val="002C71D5"/>
    <w:rsid w:val="002D07FF"/>
    <w:rsid w:val="002D3C07"/>
    <w:rsid w:val="002D562B"/>
    <w:rsid w:val="002D693F"/>
    <w:rsid w:val="002D7011"/>
    <w:rsid w:val="002D717D"/>
    <w:rsid w:val="002D75DF"/>
    <w:rsid w:val="002E1FC3"/>
    <w:rsid w:val="002E3005"/>
    <w:rsid w:val="002E67C9"/>
    <w:rsid w:val="002E68B3"/>
    <w:rsid w:val="002E6A42"/>
    <w:rsid w:val="002F10D1"/>
    <w:rsid w:val="002F1AD7"/>
    <w:rsid w:val="002F26E2"/>
    <w:rsid w:val="002F4E65"/>
    <w:rsid w:val="002F6777"/>
    <w:rsid w:val="003027C3"/>
    <w:rsid w:val="00302ABB"/>
    <w:rsid w:val="003033CA"/>
    <w:rsid w:val="00303EBD"/>
    <w:rsid w:val="003044F8"/>
    <w:rsid w:val="00304541"/>
    <w:rsid w:val="00306202"/>
    <w:rsid w:val="00307AD2"/>
    <w:rsid w:val="00310874"/>
    <w:rsid w:val="003145DF"/>
    <w:rsid w:val="00314901"/>
    <w:rsid w:val="003151FD"/>
    <w:rsid w:val="003171EA"/>
    <w:rsid w:val="00320440"/>
    <w:rsid w:val="00320C88"/>
    <w:rsid w:val="00321EA0"/>
    <w:rsid w:val="00323190"/>
    <w:rsid w:val="00323E8A"/>
    <w:rsid w:val="003240D5"/>
    <w:rsid w:val="0032436A"/>
    <w:rsid w:val="00324713"/>
    <w:rsid w:val="0032491F"/>
    <w:rsid w:val="003269B4"/>
    <w:rsid w:val="00330C36"/>
    <w:rsid w:val="0033100C"/>
    <w:rsid w:val="00331399"/>
    <w:rsid w:val="00331406"/>
    <w:rsid w:val="00332983"/>
    <w:rsid w:val="00333814"/>
    <w:rsid w:val="003346D3"/>
    <w:rsid w:val="00334A65"/>
    <w:rsid w:val="00335A0B"/>
    <w:rsid w:val="00337591"/>
    <w:rsid w:val="00337F4B"/>
    <w:rsid w:val="00340BD9"/>
    <w:rsid w:val="003444E8"/>
    <w:rsid w:val="00347405"/>
    <w:rsid w:val="00347BFA"/>
    <w:rsid w:val="00350D04"/>
    <w:rsid w:val="00350FF6"/>
    <w:rsid w:val="00351C1F"/>
    <w:rsid w:val="00353225"/>
    <w:rsid w:val="00356B49"/>
    <w:rsid w:val="00356E36"/>
    <w:rsid w:val="003578E9"/>
    <w:rsid w:val="00360D75"/>
    <w:rsid w:val="0036199D"/>
    <w:rsid w:val="00361C24"/>
    <w:rsid w:val="003637CA"/>
    <w:rsid w:val="00366186"/>
    <w:rsid w:val="00366DD6"/>
    <w:rsid w:val="003679A5"/>
    <w:rsid w:val="00370E77"/>
    <w:rsid w:val="00372EFE"/>
    <w:rsid w:val="00373E3A"/>
    <w:rsid w:val="00374B29"/>
    <w:rsid w:val="00376747"/>
    <w:rsid w:val="0038026F"/>
    <w:rsid w:val="00380A10"/>
    <w:rsid w:val="003811EF"/>
    <w:rsid w:val="00387447"/>
    <w:rsid w:val="00387D75"/>
    <w:rsid w:val="00396485"/>
    <w:rsid w:val="00396C77"/>
    <w:rsid w:val="00396DE2"/>
    <w:rsid w:val="00397B4A"/>
    <w:rsid w:val="003A0B29"/>
    <w:rsid w:val="003A2AD4"/>
    <w:rsid w:val="003A36A1"/>
    <w:rsid w:val="003A4A09"/>
    <w:rsid w:val="003A4D6D"/>
    <w:rsid w:val="003A7B17"/>
    <w:rsid w:val="003B2C9A"/>
    <w:rsid w:val="003B4F36"/>
    <w:rsid w:val="003B61A8"/>
    <w:rsid w:val="003B6496"/>
    <w:rsid w:val="003B6E89"/>
    <w:rsid w:val="003B6FD9"/>
    <w:rsid w:val="003B72A3"/>
    <w:rsid w:val="003C15F7"/>
    <w:rsid w:val="003C2AC9"/>
    <w:rsid w:val="003C46EB"/>
    <w:rsid w:val="003C7753"/>
    <w:rsid w:val="003D152C"/>
    <w:rsid w:val="003D5A9F"/>
    <w:rsid w:val="003D5ACE"/>
    <w:rsid w:val="003D6AB5"/>
    <w:rsid w:val="003E1F22"/>
    <w:rsid w:val="003E2EDD"/>
    <w:rsid w:val="003E3978"/>
    <w:rsid w:val="003E4481"/>
    <w:rsid w:val="003F09D0"/>
    <w:rsid w:val="003F3F80"/>
    <w:rsid w:val="003F43AD"/>
    <w:rsid w:val="003F4B0A"/>
    <w:rsid w:val="0040014F"/>
    <w:rsid w:val="0040017F"/>
    <w:rsid w:val="00401CD7"/>
    <w:rsid w:val="00403636"/>
    <w:rsid w:val="00403857"/>
    <w:rsid w:val="00406792"/>
    <w:rsid w:val="00406EB1"/>
    <w:rsid w:val="00406EEE"/>
    <w:rsid w:val="00407565"/>
    <w:rsid w:val="00407978"/>
    <w:rsid w:val="00410A60"/>
    <w:rsid w:val="00411D30"/>
    <w:rsid w:val="0041305F"/>
    <w:rsid w:val="00416757"/>
    <w:rsid w:val="004217FF"/>
    <w:rsid w:val="00421F79"/>
    <w:rsid w:val="004226AB"/>
    <w:rsid w:val="00425BAF"/>
    <w:rsid w:val="00426096"/>
    <w:rsid w:val="004268E9"/>
    <w:rsid w:val="004301D1"/>
    <w:rsid w:val="00433881"/>
    <w:rsid w:val="0043558D"/>
    <w:rsid w:val="004356C5"/>
    <w:rsid w:val="0043661D"/>
    <w:rsid w:val="00437074"/>
    <w:rsid w:val="004375E5"/>
    <w:rsid w:val="004378D3"/>
    <w:rsid w:val="00437F05"/>
    <w:rsid w:val="0044060F"/>
    <w:rsid w:val="004417E5"/>
    <w:rsid w:val="004444E3"/>
    <w:rsid w:val="0044504E"/>
    <w:rsid w:val="00446F47"/>
    <w:rsid w:val="00451617"/>
    <w:rsid w:val="00451A70"/>
    <w:rsid w:val="00452154"/>
    <w:rsid w:val="0045226D"/>
    <w:rsid w:val="00452BB9"/>
    <w:rsid w:val="0045341C"/>
    <w:rsid w:val="00454B0E"/>
    <w:rsid w:val="004567A2"/>
    <w:rsid w:val="00456E86"/>
    <w:rsid w:val="00456FEE"/>
    <w:rsid w:val="004707AE"/>
    <w:rsid w:val="004713AB"/>
    <w:rsid w:val="004737AA"/>
    <w:rsid w:val="004813FD"/>
    <w:rsid w:val="00482A8F"/>
    <w:rsid w:val="004853FB"/>
    <w:rsid w:val="00485B4B"/>
    <w:rsid w:val="00485E1C"/>
    <w:rsid w:val="004869E8"/>
    <w:rsid w:val="00487087"/>
    <w:rsid w:val="00490E7D"/>
    <w:rsid w:val="004A0527"/>
    <w:rsid w:val="004A06C3"/>
    <w:rsid w:val="004A09DB"/>
    <w:rsid w:val="004A1154"/>
    <w:rsid w:val="004A40FC"/>
    <w:rsid w:val="004A420A"/>
    <w:rsid w:val="004A47D6"/>
    <w:rsid w:val="004A4BCD"/>
    <w:rsid w:val="004A4C73"/>
    <w:rsid w:val="004A5AC6"/>
    <w:rsid w:val="004A5B3D"/>
    <w:rsid w:val="004A7409"/>
    <w:rsid w:val="004A7681"/>
    <w:rsid w:val="004B0D6B"/>
    <w:rsid w:val="004B332D"/>
    <w:rsid w:val="004B48D5"/>
    <w:rsid w:val="004B63EC"/>
    <w:rsid w:val="004C1A73"/>
    <w:rsid w:val="004C4383"/>
    <w:rsid w:val="004C47B0"/>
    <w:rsid w:val="004C4ADF"/>
    <w:rsid w:val="004C673E"/>
    <w:rsid w:val="004D0768"/>
    <w:rsid w:val="004D30A2"/>
    <w:rsid w:val="004D4100"/>
    <w:rsid w:val="004D4521"/>
    <w:rsid w:val="004D4EFA"/>
    <w:rsid w:val="004E4BD0"/>
    <w:rsid w:val="004E5F1D"/>
    <w:rsid w:val="004E608E"/>
    <w:rsid w:val="004E6C1C"/>
    <w:rsid w:val="004E73B7"/>
    <w:rsid w:val="004E7CA7"/>
    <w:rsid w:val="004F112C"/>
    <w:rsid w:val="004F2106"/>
    <w:rsid w:val="004F2862"/>
    <w:rsid w:val="004F3A0C"/>
    <w:rsid w:val="004F7686"/>
    <w:rsid w:val="004F7751"/>
    <w:rsid w:val="004F778B"/>
    <w:rsid w:val="0050160E"/>
    <w:rsid w:val="00501B0A"/>
    <w:rsid w:val="00506986"/>
    <w:rsid w:val="00510F0C"/>
    <w:rsid w:val="00512F61"/>
    <w:rsid w:val="00513AD2"/>
    <w:rsid w:val="00515486"/>
    <w:rsid w:val="005230E8"/>
    <w:rsid w:val="005237AC"/>
    <w:rsid w:val="005245F3"/>
    <w:rsid w:val="0052503F"/>
    <w:rsid w:val="00527142"/>
    <w:rsid w:val="00531E41"/>
    <w:rsid w:val="00533790"/>
    <w:rsid w:val="00533A1A"/>
    <w:rsid w:val="0053581B"/>
    <w:rsid w:val="00535AE8"/>
    <w:rsid w:val="00536EBC"/>
    <w:rsid w:val="00537088"/>
    <w:rsid w:val="005428D0"/>
    <w:rsid w:val="00542AD4"/>
    <w:rsid w:val="00542BA9"/>
    <w:rsid w:val="00542BB3"/>
    <w:rsid w:val="00543366"/>
    <w:rsid w:val="00544664"/>
    <w:rsid w:val="00546778"/>
    <w:rsid w:val="005477FE"/>
    <w:rsid w:val="005500DC"/>
    <w:rsid w:val="00552F9F"/>
    <w:rsid w:val="00555842"/>
    <w:rsid w:val="005569C0"/>
    <w:rsid w:val="00560D05"/>
    <w:rsid w:val="00564A03"/>
    <w:rsid w:val="00565923"/>
    <w:rsid w:val="00565F7B"/>
    <w:rsid w:val="00566751"/>
    <w:rsid w:val="00567517"/>
    <w:rsid w:val="005709AA"/>
    <w:rsid w:val="00571F87"/>
    <w:rsid w:val="00572050"/>
    <w:rsid w:val="005726C5"/>
    <w:rsid w:val="00572EEA"/>
    <w:rsid w:val="005731CB"/>
    <w:rsid w:val="00575C1F"/>
    <w:rsid w:val="00576130"/>
    <w:rsid w:val="00577E19"/>
    <w:rsid w:val="00583ECA"/>
    <w:rsid w:val="005851E7"/>
    <w:rsid w:val="00585393"/>
    <w:rsid w:val="00585637"/>
    <w:rsid w:val="00587157"/>
    <w:rsid w:val="00587877"/>
    <w:rsid w:val="005900CC"/>
    <w:rsid w:val="005920AB"/>
    <w:rsid w:val="00593528"/>
    <w:rsid w:val="00593FBA"/>
    <w:rsid w:val="00594607"/>
    <w:rsid w:val="00596831"/>
    <w:rsid w:val="00597EB6"/>
    <w:rsid w:val="005A096D"/>
    <w:rsid w:val="005A147F"/>
    <w:rsid w:val="005A189A"/>
    <w:rsid w:val="005A2A72"/>
    <w:rsid w:val="005A4D44"/>
    <w:rsid w:val="005A5FF2"/>
    <w:rsid w:val="005A75EC"/>
    <w:rsid w:val="005B1339"/>
    <w:rsid w:val="005B255C"/>
    <w:rsid w:val="005B27B7"/>
    <w:rsid w:val="005B502D"/>
    <w:rsid w:val="005B53AD"/>
    <w:rsid w:val="005B7282"/>
    <w:rsid w:val="005B7300"/>
    <w:rsid w:val="005C0CDE"/>
    <w:rsid w:val="005C1837"/>
    <w:rsid w:val="005C1F6F"/>
    <w:rsid w:val="005C2B46"/>
    <w:rsid w:val="005C2F4B"/>
    <w:rsid w:val="005C3EE7"/>
    <w:rsid w:val="005C3FC3"/>
    <w:rsid w:val="005C4E82"/>
    <w:rsid w:val="005C6428"/>
    <w:rsid w:val="005C6C93"/>
    <w:rsid w:val="005D0044"/>
    <w:rsid w:val="005D0772"/>
    <w:rsid w:val="005D41A0"/>
    <w:rsid w:val="005D532B"/>
    <w:rsid w:val="005D5ABE"/>
    <w:rsid w:val="005D6C94"/>
    <w:rsid w:val="005D6FF8"/>
    <w:rsid w:val="005E032E"/>
    <w:rsid w:val="005E043A"/>
    <w:rsid w:val="005E1205"/>
    <w:rsid w:val="005E3242"/>
    <w:rsid w:val="005E4376"/>
    <w:rsid w:val="005E67A7"/>
    <w:rsid w:val="005F0706"/>
    <w:rsid w:val="005F230E"/>
    <w:rsid w:val="005F300F"/>
    <w:rsid w:val="005F3797"/>
    <w:rsid w:val="005F60DB"/>
    <w:rsid w:val="006009B3"/>
    <w:rsid w:val="00602729"/>
    <w:rsid w:val="00603F34"/>
    <w:rsid w:val="00604CA3"/>
    <w:rsid w:val="00613249"/>
    <w:rsid w:val="00613F7D"/>
    <w:rsid w:val="006149D4"/>
    <w:rsid w:val="00616A5F"/>
    <w:rsid w:val="00617768"/>
    <w:rsid w:val="00617962"/>
    <w:rsid w:val="006216CE"/>
    <w:rsid w:val="00621F8E"/>
    <w:rsid w:val="006223DD"/>
    <w:rsid w:val="006244CA"/>
    <w:rsid w:val="00624863"/>
    <w:rsid w:val="00624B42"/>
    <w:rsid w:val="00626840"/>
    <w:rsid w:val="006277F5"/>
    <w:rsid w:val="006308E0"/>
    <w:rsid w:val="00631B3D"/>
    <w:rsid w:val="0063245F"/>
    <w:rsid w:val="006325B4"/>
    <w:rsid w:val="00632F23"/>
    <w:rsid w:val="0063597A"/>
    <w:rsid w:val="00635F84"/>
    <w:rsid w:val="00636A54"/>
    <w:rsid w:val="00636B15"/>
    <w:rsid w:val="00640EAC"/>
    <w:rsid w:val="00642FEF"/>
    <w:rsid w:val="00644472"/>
    <w:rsid w:val="00645801"/>
    <w:rsid w:val="00645F0A"/>
    <w:rsid w:val="006504A2"/>
    <w:rsid w:val="00652038"/>
    <w:rsid w:val="00654A1E"/>
    <w:rsid w:val="006550D4"/>
    <w:rsid w:val="006558F9"/>
    <w:rsid w:val="00663AEB"/>
    <w:rsid w:val="006643A0"/>
    <w:rsid w:val="006644E9"/>
    <w:rsid w:val="00664C98"/>
    <w:rsid w:val="00665CAC"/>
    <w:rsid w:val="00665FD7"/>
    <w:rsid w:val="00666873"/>
    <w:rsid w:val="0066725D"/>
    <w:rsid w:val="00667F21"/>
    <w:rsid w:val="00671A29"/>
    <w:rsid w:val="0067375C"/>
    <w:rsid w:val="00673D5E"/>
    <w:rsid w:val="00674CDA"/>
    <w:rsid w:val="006764D4"/>
    <w:rsid w:val="00677024"/>
    <w:rsid w:val="00680209"/>
    <w:rsid w:val="00680BC7"/>
    <w:rsid w:val="006812F9"/>
    <w:rsid w:val="00683B31"/>
    <w:rsid w:val="00686EFF"/>
    <w:rsid w:val="0069031A"/>
    <w:rsid w:val="00690851"/>
    <w:rsid w:val="00691353"/>
    <w:rsid w:val="006919CE"/>
    <w:rsid w:val="00691D3E"/>
    <w:rsid w:val="00693C38"/>
    <w:rsid w:val="00694CFE"/>
    <w:rsid w:val="00696A20"/>
    <w:rsid w:val="006A0C0C"/>
    <w:rsid w:val="006A3071"/>
    <w:rsid w:val="006A3731"/>
    <w:rsid w:val="006A3861"/>
    <w:rsid w:val="006A455A"/>
    <w:rsid w:val="006A4DC0"/>
    <w:rsid w:val="006B10E3"/>
    <w:rsid w:val="006B190A"/>
    <w:rsid w:val="006B2741"/>
    <w:rsid w:val="006B5C68"/>
    <w:rsid w:val="006B63E0"/>
    <w:rsid w:val="006B689D"/>
    <w:rsid w:val="006C01DF"/>
    <w:rsid w:val="006C4961"/>
    <w:rsid w:val="006C5F2C"/>
    <w:rsid w:val="006C6423"/>
    <w:rsid w:val="006C723D"/>
    <w:rsid w:val="006C7AF2"/>
    <w:rsid w:val="006D1792"/>
    <w:rsid w:val="006D1D3B"/>
    <w:rsid w:val="006D36E2"/>
    <w:rsid w:val="006D4150"/>
    <w:rsid w:val="006D479E"/>
    <w:rsid w:val="006D4CA9"/>
    <w:rsid w:val="006D55A6"/>
    <w:rsid w:val="006D6224"/>
    <w:rsid w:val="006D7C98"/>
    <w:rsid w:val="006D7D77"/>
    <w:rsid w:val="006D7EE6"/>
    <w:rsid w:val="006E1436"/>
    <w:rsid w:val="006E2B79"/>
    <w:rsid w:val="006E3380"/>
    <w:rsid w:val="006E44E7"/>
    <w:rsid w:val="006E47EA"/>
    <w:rsid w:val="006E49C9"/>
    <w:rsid w:val="006E5F0F"/>
    <w:rsid w:val="006E6980"/>
    <w:rsid w:val="006F48D1"/>
    <w:rsid w:val="006F5257"/>
    <w:rsid w:val="0070075C"/>
    <w:rsid w:val="00701336"/>
    <w:rsid w:val="00702002"/>
    <w:rsid w:val="00702B8F"/>
    <w:rsid w:val="00702E01"/>
    <w:rsid w:val="00704402"/>
    <w:rsid w:val="00704DF0"/>
    <w:rsid w:val="00705159"/>
    <w:rsid w:val="007066E6"/>
    <w:rsid w:val="00710A1A"/>
    <w:rsid w:val="007115EC"/>
    <w:rsid w:val="00712C40"/>
    <w:rsid w:val="0071471F"/>
    <w:rsid w:val="007151E3"/>
    <w:rsid w:val="00716D60"/>
    <w:rsid w:val="00717BA2"/>
    <w:rsid w:val="00717F90"/>
    <w:rsid w:val="0072226F"/>
    <w:rsid w:val="00722584"/>
    <w:rsid w:val="00723E55"/>
    <w:rsid w:val="00723F72"/>
    <w:rsid w:val="007245DA"/>
    <w:rsid w:val="00724E13"/>
    <w:rsid w:val="00725346"/>
    <w:rsid w:val="00726473"/>
    <w:rsid w:val="007268C8"/>
    <w:rsid w:val="00727457"/>
    <w:rsid w:val="0072778D"/>
    <w:rsid w:val="007301DC"/>
    <w:rsid w:val="00730938"/>
    <w:rsid w:val="007323F2"/>
    <w:rsid w:val="00735C3C"/>
    <w:rsid w:val="007367FE"/>
    <w:rsid w:val="00736EE4"/>
    <w:rsid w:val="00737AAF"/>
    <w:rsid w:val="007404F8"/>
    <w:rsid w:val="007415C5"/>
    <w:rsid w:val="007417F5"/>
    <w:rsid w:val="00742E66"/>
    <w:rsid w:val="0074778B"/>
    <w:rsid w:val="007521B5"/>
    <w:rsid w:val="007532C6"/>
    <w:rsid w:val="0075392F"/>
    <w:rsid w:val="00754115"/>
    <w:rsid w:val="007614A5"/>
    <w:rsid w:val="00761538"/>
    <w:rsid w:val="00764495"/>
    <w:rsid w:val="0076651E"/>
    <w:rsid w:val="0077303C"/>
    <w:rsid w:val="007746E8"/>
    <w:rsid w:val="007749E2"/>
    <w:rsid w:val="0077586C"/>
    <w:rsid w:val="00775998"/>
    <w:rsid w:val="00775BAC"/>
    <w:rsid w:val="00775C89"/>
    <w:rsid w:val="00777E46"/>
    <w:rsid w:val="00783ED7"/>
    <w:rsid w:val="0078483A"/>
    <w:rsid w:val="00785839"/>
    <w:rsid w:val="007866C1"/>
    <w:rsid w:val="007879ED"/>
    <w:rsid w:val="00787EEE"/>
    <w:rsid w:val="00793470"/>
    <w:rsid w:val="007934D9"/>
    <w:rsid w:val="00793C87"/>
    <w:rsid w:val="00793CA4"/>
    <w:rsid w:val="00794C6A"/>
    <w:rsid w:val="00794F10"/>
    <w:rsid w:val="00795CF9"/>
    <w:rsid w:val="0079673D"/>
    <w:rsid w:val="007979AB"/>
    <w:rsid w:val="007A3B2A"/>
    <w:rsid w:val="007A4C88"/>
    <w:rsid w:val="007A4D64"/>
    <w:rsid w:val="007A4FC5"/>
    <w:rsid w:val="007A6FFC"/>
    <w:rsid w:val="007A7CCE"/>
    <w:rsid w:val="007B0F12"/>
    <w:rsid w:val="007B2427"/>
    <w:rsid w:val="007B286C"/>
    <w:rsid w:val="007B3462"/>
    <w:rsid w:val="007B3FB6"/>
    <w:rsid w:val="007B46F2"/>
    <w:rsid w:val="007B51D6"/>
    <w:rsid w:val="007B67A1"/>
    <w:rsid w:val="007B766A"/>
    <w:rsid w:val="007C007C"/>
    <w:rsid w:val="007C0388"/>
    <w:rsid w:val="007C070D"/>
    <w:rsid w:val="007C1020"/>
    <w:rsid w:val="007C328B"/>
    <w:rsid w:val="007C4DD7"/>
    <w:rsid w:val="007C5D5C"/>
    <w:rsid w:val="007C6627"/>
    <w:rsid w:val="007D056C"/>
    <w:rsid w:val="007D1B20"/>
    <w:rsid w:val="007D1FF4"/>
    <w:rsid w:val="007D2434"/>
    <w:rsid w:val="007D3DDF"/>
    <w:rsid w:val="007D4C14"/>
    <w:rsid w:val="007D4FCA"/>
    <w:rsid w:val="007D6A88"/>
    <w:rsid w:val="007E0BF6"/>
    <w:rsid w:val="007E3350"/>
    <w:rsid w:val="007E35AF"/>
    <w:rsid w:val="007E5C7F"/>
    <w:rsid w:val="007E5C8B"/>
    <w:rsid w:val="007E6991"/>
    <w:rsid w:val="007F0294"/>
    <w:rsid w:val="007F03BE"/>
    <w:rsid w:val="007F06E7"/>
    <w:rsid w:val="007F28D6"/>
    <w:rsid w:val="007F29C5"/>
    <w:rsid w:val="007F2CE7"/>
    <w:rsid w:val="007F69D3"/>
    <w:rsid w:val="008005C7"/>
    <w:rsid w:val="00800D4E"/>
    <w:rsid w:val="00802612"/>
    <w:rsid w:val="00804921"/>
    <w:rsid w:val="00804DD6"/>
    <w:rsid w:val="008054DA"/>
    <w:rsid w:val="00805696"/>
    <w:rsid w:val="0081076D"/>
    <w:rsid w:val="008108CF"/>
    <w:rsid w:val="008123CD"/>
    <w:rsid w:val="00812539"/>
    <w:rsid w:val="00813EF2"/>
    <w:rsid w:val="00814E02"/>
    <w:rsid w:val="008157FA"/>
    <w:rsid w:val="008163C2"/>
    <w:rsid w:val="0081675D"/>
    <w:rsid w:val="008167D6"/>
    <w:rsid w:val="00816D02"/>
    <w:rsid w:val="00817AAD"/>
    <w:rsid w:val="0082037F"/>
    <w:rsid w:val="00820D47"/>
    <w:rsid w:val="00822EA8"/>
    <w:rsid w:val="00826AA7"/>
    <w:rsid w:val="008270F2"/>
    <w:rsid w:val="00830236"/>
    <w:rsid w:val="00830C10"/>
    <w:rsid w:val="00830F6C"/>
    <w:rsid w:val="00831C8D"/>
    <w:rsid w:val="00836211"/>
    <w:rsid w:val="00837ED1"/>
    <w:rsid w:val="00840AA9"/>
    <w:rsid w:val="00840F4C"/>
    <w:rsid w:val="00844A2D"/>
    <w:rsid w:val="00844AEB"/>
    <w:rsid w:val="0085083E"/>
    <w:rsid w:val="00853118"/>
    <w:rsid w:val="00853FC4"/>
    <w:rsid w:val="00854804"/>
    <w:rsid w:val="00854F3B"/>
    <w:rsid w:val="00856948"/>
    <w:rsid w:val="00857805"/>
    <w:rsid w:val="00861114"/>
    <w:rsid w:val="008619EA"/>
    <w:rsid w:val="00863D64"/>
    <w:rsid w:val="0086468A"/>
    <w:rsid w:val="00864A11"/>
    <w:rsid w:val="00866F07"/>
    <w:rsid w:val="008702BC"/>
    <w:rsid w:val="00871723"/>
    <w:rsid w:val="00872313"/>
    <w:rsid w:val="0087311F"/>
    <w:rsid w:val="0087594A"/>
    <w:rsid w:val="00875DCD"/>
    <w:rsid w:val="008766EA"/>
    <w:rsid w:val="00876FFD"/>
    <w:rsid w:val="00880E12"/>
    <w:rsid w:val="00881261"/>
    <w:rsid w:val="00881F9A"/>
    <w:rsid w:val="00886C0F"/>
    <w:rsid w:val="00887806"/>
    <w:rsid w:val="00890516"/>
    <w:rsid w:val="008930A2"/>
    <w:rsid w:val="00893BB3"/>
    <w:rsid w:val="0089439B"/>
    <w:rsid w:val="008A1061"/>
    <w:rsid w:val="008A10E8"/>
    <w:rsid w:val="008A13D8"/>
    <w:rsid w:val="008A2C72"/>
    <w:rsid w:val="008A39FD"/>
    <w:rsid w:val="008A489C"/>
    <w:rsid w:val="008A4E5A"/>
    <w:rsid w:val="008A5021"/>
    <w:rsid w:val="008A6BDE"/>
    <w:rsid w:val="008A7D6A"/>
    <w:rsid w:val="008B132B"/>
    <w:rsid w:val="008B23F2"/>
    <w:rsid w:val="008B2D1F"/>
    <w:rsid w:val="008B3532"/>
    <w:rsid w:val="008B5424"/>
    <w:rsid w:val="008B6D65"/>
    <w:rsid w:val="008B7518"/>
    <w:rsid w:val="008C0EC7"/>
    <w:rsid w:val="008C1531"/>
    <w:rsid w:val="008C284E"/>
    <w:rsid w:val="008C2CD1"/>
    <w:rsid w:val="008C3A1D"/>
    <w:rsid w:val="008C5920"/>
    <w:rsid w:val="008C6481"/>
    <w:rsid w:val="008C78BE"/>
    <w:rsid w:val="008D1A64"/>
    <w:rsid w:val="008D21AA"/>
    <w:rsid w:val="008D2C60"/>
    <w:rsid w:val="008D3092"/>
    <w:rsid w:val="008D3427"/>
    <w:rsid w:val="008D3F36"/>
    <w:rsid w:val="008D4EBA"/>
    <w:rsid w:val="008D662D"/>
    <w:rsid w:val="008D789A"/>
    <w:rsid w:val="008D7B30"/>
    <w:rsid w:val="008E202A"/>
    <w:rsid w:val="008E3B10"/>
    <w:rsid w:val="008E4838"/>
    <w:rsid w:val="008E7331"/>
    <w:rsid w:val="008E7E12"/>
    <w:rsid w:val="008E7E9A"/>
    <w:rsid w:val="008F125D"/>
    <w:rsid w:val="008F29DB"/>
    <w:rsid w:val="008F2C6A"/>
    <w:rsid w:val="008F3470"/>
    <w:rsid w:val="008F5A26"/>
    <w:rsid w:val="008F5CA3"/>
    <w:rsid w:val="008F5E53"/>
    <w:rsid w:val="00900920"/>
    <w:rsid w:val="00900F6F"/>
    <w:rsid w:val="0090237B"/>
    <w:rsid w:val="00904286"/>
    <w:rsid w:val="00905636"/>
    <w:rsid w:val="00905FCB"/>
    <w:rsid w:val="009068D7"/>
    <w:rsid w:val="00907FB7"/>
    <w:rsid w:val="00910994"/>
    <w:rsid w:val="00911973"/>
    <w:rsid w:val="00911DF0"/>
    <w:rsid w:val="0091227A"/>
    <w:rsid w:val="0091289D"/>
    <w:rsid w:val="0091392D"/>
    <w:rsid w:val="009155E3"/>
    <w:rsid w:val="009162A0"/>
    <w:rsid w:val="00917373"/>
    <w:rsid w:val="009202B1"/>
    <w:rsid w:val="00920AC2"/>
    <w:rsid w:val="009212DB"/>
    <w:rsid w:val="009219E3"/>
    <w:rsid w:val="00921A41"/>
    <w:rsid w:val="009227CE"/>
    <w:rsid w:val="009233D7"/>
    <w:rsid w:val="009236E7"/>
    <w:rsid w:val="0093131D"/>
    <w:rsid w:val="00933D0C"/>
    <w:rsid w:val="009344D8"/>
    <w:rsid w:val="00935763"/>
    <w:rsid w:val="0093724B"/>
    <w:rsid w:val="00937849"/>
    <w:rsid w:val="00937871"/>
    <w:rsid w:val="00942F4A"/>
    <w:rsid w:val="009527EB"/>
    <w:rsid w:val="00952D5A"/>
    <w:rsid w:val="0095386E"/>
    <w:rsid w:val="00955851"/>
    <w:rsid w:val="00955CEB"/>
    <w:rsid w:val="0095763D"/>
    <w:rsid w:val="0096011D"/>
    <w:rsid w:val="009620EE"/>
    <w:rsid w:val="009622B5"/>
    <w:rsid w:val="00965DA1"/>
    <w:rsid w:val="0097034D"/>
    <w:rsid w:val="0097079E"/>
    <w:rsid w:val="00971772"/>
    <w:rsid w:val="00971B73"/>
    <w:rsid w:val="00972FB7"/>
    <w:rsid w:val="009732BB"/>
    <w:rsid w:val="00973D7A"/>
    <w:rsid w:val="00974A9B"/>
    <w:rsid w:val="009763D0"/>
    <w:rsid w:val="00977E99"/>
    <w:rsid w:val="0098187F"/>
    <w:rsid w:val="00982814"/>
    <w:rsid w:val="00983883"/>
    <w:rsid w:val="00983924"/>
    <w:rsid w:val="00983EC0"/>
    <w:rsid w:val="0098436E"/>
    <w:rsid w:val="009848D9"/>
    <w:rsid w:val="00984AA1"/>
    <w:rsid w:val="00984B91"/>
    <w:rsid w:val="0098655A"/>
    <w:rsid w:val="00991C0D"/>
    <w:rsid w:val="00992602"/>
    <w:rsid w:val="00993D44"/>
    <w:rsid w:val="009971C3"/>
    <w:rsid w:val="009A094B"/>
    <w:rsid w:val="009A18D0"/>
    <w:rsid w:val="009A1BD2"/>
    <w:rsid w:val="009A4EE8"/>
    <w:rsid w:val="009A7CAD"/>
    <w:rsid w:val="009A7E42"/>
    <w:rsid w:val="009B112B"/>
    <w:rsid w:val="009B34F7"/>
    <w:rsid w:val="009B3811"/>
    <w:rsid w:val="009B5B3F"/>
    <w:rsid w:val="009B79FC"/>
    <w:rsid w:val="009B7A68"/>
    <w:rsid w:val="009B7AB7"/>
    <w:rsid w:val="009C0E89"/>
    <w:rsid w:val="009C21FD"/>
    <w:rsid w:val="009C36E9"/>
    <w:rsid w:val="009C5A73"/>
    <w:rsid w:val="009C65AC"/>
    <w:rsid w:val="009D62EC"/>
    <w:rsid w:val="009D7751"/>
    <w:rsid w:val="009D7831"/>
    <w:rsid w:val="009D7EE5"/>
    <w:rsid w:val="009E1F42"/>
    <w:rsid w:val="009E25AF"/>
    <w:rsid w:val="009E33E5"/>
    <w:rsid w:val="009E3DDB"/>
    <w:rsid w:val="009E48E7"/>
    <w:rsid w:val="009E4C52"/>
    <w:rsid w:val="009E4D1E"/>
    <w:rsid w:val="009E54F8"/>
    <w:rsid w:val="009E65D7"/>
    <w:rsid w:val="009E708A"/>
    <w:rsid w:val="009E7B4B"/>
    <w:rsid w:val="009F029D"/>
    <w:rsid w:val="009F13EB"/>
    <w:rsid w:val="009F1517"/>
    <w:rsid w:val="009F51C6"/>
    <w:rsid w:val="009F70C6"/>
    <w:rsid w:val="00A027A9"/>
    <w:rsid w:val="00A03330"/>
    <w:rsid w:val="00A0669F"/>
    <w:rsid w:val="00A06998"/>
    <w:rsid w:val="00A07C14"/>
    <w:rsid w:val="00A07F73"/>
    <w:rsid w:val="00A10DCD"/>
    <w:rsid w:val="00A116AE"/>
    <w:rsid w:val="00A12F94"/>
    <w:rsid w:val="00A14634"/>
    <w:rsid w:val="00A14C5D"/>
    <w:rsid w:val="00A217AB"/>
    <w:rsid w:val="00A23E01"/>
    <w:rsid w:val="00A24DC1"/>
    <w:rsid w:val="00A256FB"/>
    <w:rsid w:val="00A26461"/>
    <w:rsid w:val="00A26953"/>
    <w:rsid w:val="00A31297"/>
    <w:rsid w:val="00A31882"/>
    <w:rsid w:val="00A3234F"/>
    <w:rsid w:val="00A34534"/>
    <w:rsid w:val="00A358C3"/>
    <w:rsid w:val="00A40315"/>
    <w:rsid w:val="00A4058E"/>
    <w:rsid w:val="00A40E6F"/>
    <w:rsid w:val="00A4102A"/>
    <w:rsid w:val="00A42F62"/>
    <w:rsid w:val="00A475ED"/>
    <w:rsid w:val="00A5023D"/>
    <w:rsid w:val="00A51C11"/>
    <w:rsid w:val="00A54518"/>
    <w:rsid w:val="00A55BD3"/>
    <w:rsid w:val="00A55F7F"/>
    <w:rsid w:val="00A57372"/>
    <w:rsid w:val="00A62555"/>
    <w:rsid w:val="00A62DDE"/>
    <w:rsid w:val="00A637F8"/>
    <w:rsid w:val="00A64434"/>
    <w:rsid w:val="00A65A52"/>
    <w:rsid w:val="00A66639"/>
    <w:rsid w:val="00A66F47"/>
    <w:rsid w:val="00A675F4"/>
    <w:rsid w:val="00A677A3"/>
    <w:rsid w:val="00A67A55"/>
    <w:rsid w:val="00A67C3C"/>
    <w:rsid w:val="00A70AE9"/>
    <w:rsid w:val="00A74EDA"/>
    <w:rsid w:val="00A751F9"/>
    <w:rsid w:val="00A769D1"/>
    <w:rsid w:val="00A80A15"/>
    <w:rsid w:val="00A839B0"/>
    <w:rsid w:val="00A83D7E"/>
    <w:rsid w:val="00A85380"/>
    <w:rsid w:val="00A8598B"/>
    <w:rsid w:val="00A85A2F"/>
    <w:rsid w:val="00A87187"/>
    <w:rsid w:val="00A87C98"/>
    <w:rsid w:val="00A92CF4"/>
    <w:rsid w:val="00A9330A"/>
    <w:rsid w:val="00A93475"/>
    <w:rsid w:val="00A93B64"/>
    <w:rsid w:val="00A95BBB"/>
    <w:rsid w:val="00A96501"/>
    <w:rsid w:val="00AA0BE6"/>
    <w:rsid w:val="00AA1967"/>
    <w:rsid w:val="00AA4F22"/>
    <w:rsid w:val="00AB054E"/>
    <w:rsid w:val="00AB0B4E"/>
    <w:rsid w:val="00AB38AF"/>
    <w:rsid w:val="00AB40C0"/>
    <w:rsid w:val="00AB5054"/>
    <w:rsid w:val="00AB69BC"/>
    <w:rsid w:val="00AB6B8E"/>
    <w:rsid w:val="00AB7411"/>
    <w:rsid w:val="00AC1DEE"/>
    <w:rsid w:val="00AC3F02"/>
    <w:rsid w:val="00AC7009"/>
    <w:rsid w:val="00AC7911"/>
    <w:rsid w:val="00AD2CAC"/>
    <w:rsid w:val="00AD5E4D"/>
    <w:rsid w:val="00AD6927"/>
    <w:rsid w:val="00AE2316"/>
    <w:rsid w:val="00AE2D8F"/>
    <w:rsid w:val="00AE368F"/>
    <w:rsid w:val="00AE636D"/>
    <w:rsid w:val="00AE6D14"/>
    <w:rsid w:val="00AE713F"/>
    <w:rsid w:val="00AE7A6D"/>
    <w:rsid w:val="00AF0498"/>
    <w:rsid w:val="00AF0CB0"/>
    <w:rsid w:val="00AF108F"/>
    <w:rsid w:val="00AF44D5"/>
    <w:rsid w:val="00AF4585"/>
    <w:rsid w:val="00AF551B"/>
    <w:rsid w:val="00AF5DAB"/>
    <w:rsid w:val="00AF5DDC"/>
    <w:rsid w:val="00AF6C86"/>
    <w:rsid w:val="00B001DB"/>
    <w:rsid w:val="00B0312A"/>
    <w:rsid w:val="00B0410B"/>
    <w:rsid w:val="00B06D56"/>
    <w:rsid w:val="00B11B8A"/>
    <w:rsid w:val="00B13BB1"/>
    <w:rsid w:val="00B13C5B"/>
    <w:rsid w:val="00B15BC4"/>
    <w:rsid w:val="00B177F3"/>
    <w:rsid w:val="00B17907"/>
    <w:rsid w:val="00B17A11"/>
    <w:rsid w:val="00B21340"/>
    <w:rsid w:val="00B23040"/>
    <w:rsid w:val="00B23CAC"/>
    <w:rsid w:val="00B23CD9"/>
    <w:rsid w:val="00B24B24"/>
    <w:rsid w:val="00B252E7"/>
    <w:rsid w:val="00B2733D"/>
    <w:rsid w:val="00B31628"/>
    <w:rsid w:val="00B33F15"/>
    <w:rsid w:val="00B34D0E"/>
    <w:rsid w:val="00B37C7B"/>
    <w:rsid w:val="00B416AD"/>
    <w:rsid w:val="00B43347"/>
    <w:rsid w:val="00B44822"/>
    <w:rsid w:val="00B4534C"/>
    <w:rsid w:val="00B46962"/>
    <w:rsid w:val="00B47C0F"/>
    <w:rsid w:val="00B5322D"/>
    <w:rsid w:val="00B53F36"/>
    <w:rsid w:val="00B544B7"/>
    <w:rsid w:val="00B54768"/>
    <w:rsid w:val="00B548FA"/>
    <w:rsid w:val="00B56E36"/>
    <w:rsid w:val="00B57000"/>
    <w:rsid w:val="00B573A2"/>
    <w:rsid w:val="00B62F24"/>
    <w:rsid w:val="00B638DD"/>
    <w:rsid w:val="00B6390C"/>
    <w:rsid w:val="00B63A7F"/>
    <w:rsid w:val="00B65C14"/>
    <w:rsid w:val="00B677F8"/>
    <w:rsid w:val="00B7276A"/>
    <w:rsid w:val="00B75749"/>
    <w:rsid w:val="00B76C21"/>
    <w:rsid w:val="00B8052D"/>
    <w:rsid w:val="00B8281A"/>
    <w:rsid w:val="00B84DD8"/>
    <w:rsid w:val="00B84E85"/>
    <w:rsid w:val="00B874AC"/>
    <w:rsid w:val="00B906A2"/>
    <w:rsid w:val="00B90E23"/>
    <w:rsid w:val="00B92A0D"/>
    <w:rsid w:val="00B943E2"/>
    <w:rsid w:val="00B9729D"/>
    <w:rsid w:val="00BA4C5E"/>
    <w:rsid w:val="00BA4E4B"/>
    <w:rsid w:val="00BA64A5"/>
    <w:rsid w:val="00BA66E0"/>
    <w:rsid w:val="00BA6D11"/>
    <w:rsid w:val="00BA79AA"/>
    <w:rsid w:val="00BA79D4"/>
    <w:rsid w:val="00BB1A08"/>
    <w:rsid w:val="00BB2383"/>
    <w:rsid w:val="00BB2CD6"/>
    <w:rsid w:val="00BB3016"/>
    <w:rsid w:val="00BB48EA"/>
    <w:rsid w:val="00BB6DEF"/>
    <w:rsid w:val="00BB707A"/>
    <w:rsid w:val="00BB72F2"/>
    <w:rsid w:val="00BC178F"/>
    <w:rsid w:val="00BC34E4"/>
    <w:rsid w:val="00BC44E3"/>
    <w:rsid w:val="00BC4AA0"/>
    <w:rsid w:val="00BC7C4B"/>
    <w:rsid w:val="00BD01FD"/>
    <w:rsid w:val="00BD3437"/>
    <w:rsid w:val="00BD5984"/>
    <w:rsid w:val="00BD6261"/>
    <w:rsid w:val="00BD67F4"/>
    <w:rsid w:val="00BD7AF5"/>
    <w:rsid w:val="00BE2833"/>
    <w:rsid w:val="00BE2AEA"/>
    <w:rsid w:val="00BF0E36"/>
    <w:rsid w:val="00BF1081"/>
    <w:rsid w:val="00BF2D67"/>
    <w:rsid w:val="00BF35D6"/>
    <w:rsid w:val="00BF5633"/>
    <w:rsid w:val="00BF63C9"/>
    <w:rsid w:val="00BF74AF"/>
    <w:rsid w:val="00C0106D"/>
    <w:rsid w:val="00C01F2B"/>
    <w:rsid w:val="00C0286C"/>
    <w:rsid w:val="00C03D59"/>
    <w:rsid w:val="00C03FFD"/>
    <w:rsid w:val="00C04242"/>
    <w:rsid w:val="00C04269"/>
    <w:rsid w:val="00C0585D"/>
    <w:rsid w:val="00C05FB5"/>
    <w:rsid w:val="00C13E8D"/>
    <w:rsid w:val="00C14FBA"/>
    <w:rsid w:val="00C163E1"/>
    <w:rsid w:val="00C17DBE"/>
    <w:rsid w:val="00C22334"/>
    <w:rsid w:val="00C2462E"/>
    <w:rsid w:val="00C25F1B"/>
    <w:rsid w:val="00C2648C"/>
    <w:rsid w:val="00C26766"/>
    <w:rsid w:val="00C276C3"/>
    <w:rsid w:val="00C32709"/>
    <w:rsid w:val="00C3465E"/>
    <w:rsid w:val="00C3525A"/>
    <w:rsid w:val="00C36ABA"/>
    <w:rsid w:val="00C379BC"/>
    <w:rsid w:val="00C42225"/>
    <w:rsid w:val="00C445A3"/>
    <w:rsid w:val="00C5188A"/>
    <w:rsid w:val="00C53A0D"/>
    <w:rsid w:val="00C5482C"/>
    <w:rsid w:val="00C54D3B"/>
    <w:rsid w:val="00C5526E"/>
    <w:rsid w:val="00C565E0"/>
    <w:rsid w:val="00C570E6"/>
    <w:rsid w:val="00C5728C"/>
    <w:rsid w:val="00C60FF3"/>
    <w:rsid w:val="00C61B3E"/>
    <w:rsid w:val="00C64204"/>
    <w:rsid w:val="00C64630"/>
    <w:rsid w:val="00C64807"/>
    <w:rsid w:val="00C6649C"/>
    <w:rsid w:val="00C667F6"/>
    <w:rsid w:val="00C66E63"/>
    <w:rsid w:val="00C67F2D"/>
    <w:rsid w:val="00C71110"/>
    <w:rsid w:val="00C7157C"/>
    <w:rsid w:val="00C716E8"/>
    <w:rsid w:val="00C74783"/>
    <w:rsid w:val="00C74884"/>
    <w:rsid w:val="00C7525F"/>
    <w:rsid w:val="00C7531C"/>
    <w:rsid w:val="00C82804"/>
    <w:rsid w:val="00C83EF1"/>
    <w:rsid w:val="00C83FA5"/>
    <w:rsid w:val="00C84161"/>
    <w:rsid w:val="00C84457"/>
    <w:rsid w:val="00C84E0E"/>
    <w:rsid w:val="00C8619A"/>
    <w:rsid w:val="00C91043"/>
    <w:rsid w:val="00C91695"/>
    <w:rsid w:val="00C91C17"/>
    <w:rsid w:val="00C91F82"/>
    <w:rsid w:val="00C91FEF"/>
    <w:rsid w:val="00C922DD"/>
    <w:rsid w:val="00C92652"/>
    <w:rsid w:val="00C9366A"/>
    <w:rsid w:val="00C960A2"/>
    <w:rsid w:val="00C96DEA"/>
    <w:rsid w:val="00C9785E"/>
    <w:rsid w:val="00CA075C"/>
    <w:rsid w:val="00CA0F6E"/>
    <w:rsid w:val="00CA1D80"/>
    <w:rsid w:val="00CA28A4"/>
    <w:rsid w:val="00CA3CF0"/>
    <w:rsid w:val="00CA6A96"/>
    <w:rsid w:val="00CB1EDA"/>
    <w:rsid w:val="00CB1EEB"/>
    <w:rsid w:val="00CB2303"/>
    <w:rsid w:val="00CB2E05"/>
    <w:rsid w:val="00CB5C98"/>
    <w:rsid w:val="00CB6FB6"/>
    <w:rsid w:val="00CB73F8"/>
    <w:rsid w:val="00CC0761"/>
    <w:rsid w:val="00CC2EC2"/>
    <w:rsid w:val="00CC4BC5"/>
    <w:rsid w:val="00CC5976"/>
    <w:rsid w:val="00CC7A69"/>
    <w:rsid w:val="00CC7F23"/>
    <w:rsid w:val="00CD2F62"/>
    <w:rsid w:val="00CD3D61"/>
    <w:rsid w:val="00CD5E7F"/>
    <w:rsid w:val="00CE01EB"/>
    <w:rsid w:val="00CE1A8D"/>
    <w:rsid w:val="00CE1C52"/>
    <w:rsid w:val="00CE2EFF"/>
    <w:rsid w:val="00CE30B6"/>
    <w:rsid w:val="00CE66F4"/>
    <w:rsid w:val="00CE7735"/>
    <w:rsid w:val="00CF11E1"/>
    <w:rsid w:val="00CF466B"/>
    <w:rsid w:val="00CF56E2"/>
    <w:rsid w:val="00CF5B0C"/>
    <w:rsid w:val="00CF6654"/>
    <w:rsid w:val="00CF6CDA"/>
    <w:rsid w:val="00CF7F92"/>
    <w:rsid w:val="00D0014A"/>
    <w:rsid w:val="00D00F1F"/>
    <w:rsid w:val="00D01C48"/>
    <w:rsid w:val="00D03534"/>
    <w:rsid w:val="00D04202"/>
    <w:rsid w:val="00D04609"/>
    <w:rsid w:val="00D046D8"/>
    <w:rsid w:val="00D066C1"/>
    <w:rsid w:val="00D07F57"/>
    <w:rsid w:val="00D1037B"/>
    <w:rsid w:val="00D107E6"/>
    <w:rsid w:val="00D11D78"/>
    <w:rsid w:val="00D13195"/>
    <w:rsid w:val="00D137F5"/>
    <w:rsid w:val="00D168F7"/>
    <w:rsid w:val="00D16C9E"/>
    <w:rsid w:val="00D1739D"/>
    <w:rsid w:val="00D17CC9"/>
    <w:rsid w:val="00D2228C"/>
    <w:rsid w:val="00D248BC"/>
    <w:rsid w:val="00D2545E"/>
    <w:rsid w:val="00D27556"/>
    <w:rsid w:val="00D30011"/>
    <w:rsid w:val="00D30793"/>
    <w:rsid w:val="00D33D68"/>
    <w:rsid w:val="00D40DB8"/>
    <w:rsid w:val="00D41771"/>
    <w:rsid w:val="00D42B89"/>
    <w:rsid w:val="00D42D22"/>
    <w:rsid w:val="00D44CF9"/>
    <w:rsid w:val="00D4549E"/>
    <w:rsid w:val="00D518F9"/>
    <w:rsid w:val="00D520EE"/>
    <w:rsid w:val="00D53122"/>
    <w:rsid w:val="00D535E8"/>
    <w:rsid w:val="00D538F9"/>
    <w:rsid w:val="00D542B4"/>
    <w:rsid w:val="00D554F7"/>
    <w:rsid w:val="00D55BC4"/>
    <w:rsid w:val="00D6143C"/>
    <w:rsid w:val="00D6206B"/>
    <w:rsid w:val="00D62FB4"/>
    <w:rsid w:val="00D64201"/>
    <w:rsid w:val="00D64D59"/>
    <w:rsid w:val="00D65236"/>
    <w:rsid w:val="00D65648"/>
    <w:rsid w:val="00D658E9"/>
    <w:rsid w:val="00D66994"/>
    <w:rsid w:val="00D6719B"/>
    <w:rsid w:val="00D67527"/>
    <w:rsid w:val="00D67720"/>
    <w:rsid w:val="00D6775B"/>
    <w:rsid w:val="00D67C47"/>
    <w:rsid w:val="00D70C72"/>
    <w:rsid w:val="00D712EB"/>
    <w:rsid w:val="00D722C0"/>
    <w:rsid w:val="00D743E0"/>
    <w:rsid w:val="00D746AD"/>
    <w:rsid w:val="00D755D6"/>
    <w:rsid w:val="00D763C1"/>
    <w:rsid w:val="00D81A3D"/>
    <w:rsid w:val="00D828EA"/>
    <w:rsid w:val="00D82C26"/>
    <w:rsid w:val="00D8427C"/>
    <w:rsid w:val="00D85FA3"/>
    <w:rsid w:val="00D86FA8"/>
    <w:rsid w:val="00D91516"/>
    <w:rsid w:val="00D935DC"/>
    <w:rsid w:val="00D9431B"/>
    <w:rsid w:val="00DA1B17"/>
    <w:rsid w:val="00DA25F8"/>
    <w:rsid w:val="00DA3CD8"/>
    <w:rsid w:val="00DA4687"/>
    <w:rsid w:val="00DA632A"/>
    <w:rsid w:val="00DA6997"/>
    <w:rsid w:val="00DB0483"/>
    <w:rsid w:val="00DB0881"/>
    <w:rsid w:val="00DB2AAE"/>
    <w:rsid w:val="00DB3728"/>
    <w:rsid w:val="00DB4F81"/>
    <w:rsid w:val="00DB54C3"/>
    <w:rsid w:val="00DB6EE8"/>
    <w:rsid w:val="00DB733F"/>
    <w:rsid w:val="00DB7CEF"/>
    <w:rsid w:val="00DB7E75"/>
    <w:rsid w:val="00DC0272"/>
    <w:rsid w:val="00DC0EF8"/>
    <w:rsid w:val="00DC2EB3"/>
    <w:rsid w:val="00DC4709"/>
    <w:rsid w:val="00DC51CC"/>
    <w:rsid w:val="00DC5BA0"/>
    <w:rsid w:val="00DC692C"/>
    <w:rsid w:val="00DD0133"/>
    <w:rsid w:val="00DD19F7"/>
    <w:rsid w:val="00DD1FEB"/>
    <w:rsid w:val="00DD26C8"/>
    <w:rsid w:val="00DD27AD"/>
    <w:rsid w:val="00DD29F9"/>
    <w:rsid w:val="00DD31B4"/>
    <w:rsid w:val="00DD580F"/>
    <w:rsid w:val="00DD6F04"/>
    <w:rsid w:val="00DE1E78"/>
    <w:rsid w:val="00DE2F12"/>
    <w:rsid w:val="00DE74F5"/>
    <w:rsid w:val="00DF463C"/>
    <w:rsid w:val="00DF76F5"/>
    <w:rsid w:val="00E00BFF"/>
    <w:rsid w:val="00E01B43"/>
    <w:rsid w:val="00E02B18"/>
    <w:rsid w:val="00E02F07"/>
    <w:rsid w:val="00E03DC1"/>
    <w:rsid w:val="00E05E62"/>
    <w:rsid w:val="00E0707C"/>
    <w:rsid w:val="00E11653"/>
    <w:rsid w:val="00E118DC"/>
    <w:rsid w:val="00E15075"/>
    <w:rsid w:val="00E1742D"/>
    <w:rsid w:val="00E179F8"/>
    <w:rsid w:val="00E201CD"/>
    <w:rsid w:val="00E2053A"/>
    <w:rsid w:val="00E20FE1"/>
    <w:rsid w:val="00E2202D"/>
    <w:rsid w:val="00E22C1F"/>
    <w:rsid w:val="00E22F23"/>
    <w:rsid w:val="00E23F83"/>
    <w:rsid w:val="00E250D5"/>
    <w:rsid w:val="00E30684"/>
    <w:rsid w:val="00E30907"/>
    <w:rsid w:val="00E31337"/>
    <w:rsid w:val="00E33E95"/>
    <w:rsid w:val="00E3415F"/>
    <w:rsid w:val="00E3502A"/>
    <w:rsid w:val="00E35624"/>
    <w:rsid w:val="00E37B9C"/>
    <w:rsid w:val="00E41316"/>
    <w:rsid w:val="00E452AF"/>
    <w:rsid w:val="00E471FA"/>
    <w:rsid w:val="00E538BC"/>
    <w:rsid w:val="00E5400A"/>
    <w:rsid w:val="00E5409D"/>
    <w:rsid w:val="00E551BF"/>
    <w:rsid w:val="00E56431"/>
    <w:rsid w:val="00E569EA"/>
    <w:rsid w:val="00E60A3C"/>
    <w:rsid w:val="00E6155F"/>
    <w:rsid w:val="00E62AFB"/>
    <w:rsid w:val="00E67C41"/>
    <w:rsid w:val="00E7326C"/>
    <w:rsid w:val="00E7377D"/>
    <w:rsid w:val="00E742D9"/>
    <w:rsid w:val="00E745BA"/>
    <w:rsid w:val="00E74B3F"/>
    <w:rsid w:val="00E76259"/>
    <w:rsid w:val="00E76EBE"/>
    <w:rsid w:val="00E81865"/>
    <w:rsid w:val="00E820EB"/>
    <w:rsid w:val="00E82868"/>
    <w:rsid w:val="00E8456B"/>
    <w:rsid w:val="00E84A80"/>
    <w:rsid w:val="00E87594"/>
    <w:rsid w:val="00E91145"/>
    <w:rsid w:val="00E9126B"/>
    <w:rsid w:val="00E912F6"/>
    <w:rsid w:val="00E9238F"/>
    <w:rsid w:val="00E932D5"/>
    <w:rsid w:val="00E94331"/>
    <w:rsid w:val="00E95807"/>
    <w:rsid w:val="00E95921"/>
    <w:rsid w:val="00E977BC"/>
    <w:rsid w:val="00EA17B5"/>
    <w:rsid w:val="00EA55B6"/>
    <w:rsid w:val="00EA6383"/>
    <w:rsid w:val="00EA6574"/>
    <w:rsid w:val="00EA6718"/>
    <w:rsid w:val="00EA68CB"/>
    <w:rsid w:val="00EA79F7"/>
    <w:rsid w:val="00EB03BF"/>
    <w:rsid w:val="00EB5EE2"/>
    <w:rsid w:val="00EB71D6"/>
    <w:rsid w:val="00EC01C1"/>
    <w:rsid w:val="00EC0C08"/>
    <w:rsid w:val="00EC1197"/>
    <w:rsid w:val="00EC6885"/>
    <w:rsid w:val="00EC6FF9"/>
    <w:rsid w:val="00EC700D"/>
    <w:rsid w:val="00EC7E69"/>
    <w:rsid w:val="00ED0A03"/>
    <w:rsid w:val="00ED1043"/>
    <w:rsid w:val="00ED229C"/>
    <w:rsid w:val="00ED4C1C"/>
    <w:rsid w:val="00ED502F"/>
    <w:rsid w:val="00ED5937"/>
    <w:rsid w:val="00EE2FEE"/>
    <w:rsid w:val="00EE3C9C"/>
    <w:rsid w:val="00EE4E99"/>
    <w:rsid w:val="00EE54D6"/>
    <w:rsid w:val="00EE5960"/>
    <w:rsid w:val="00EE5D51"/>
    <w:rsid w:val="00EE6C94"/>
    <w:rsid w:val="00EF2DA1"/>
    <w:rsid w:val="00EF4B8A"/>
    <w:rsid w:val="00EF57D4"/>
    <w:rsid w:val="00F03F2F"/>
    <w:rsid w:val="00F0716A"/>
    <w:rsid w:val="00F102BE"/>
    <w:rsid w:val="00F10F4A"/>
    <w:rsid w:val="00F11A5D"/>
    <w:rsid w:val="00F1372D"/>
    <w:rsid w:val="00F139DD"/>
    <w:rsid w:val="00F13F37"/>
    <w:rsid w:val="00F14048"/>
    <w:rsid w:val="00F16824"/>
    <w:rsid w:val="00F16AB5"/>
    <w:rsid w:val="00F16CAC"/>
    <w:rsid w:val="00F17640"/>
    <w:rsid w:val="00F20760"/>
    <w:rsid w:val="00F20970"/>
    <w:rsid w:val="00F21594"/>
    <w:rsid w:val="00F24C8B"/>
    <w:rsid w:val="00F25CBE"/>
    <w:rsid w:val="00F27ACC"/>
    <w:rsid w:val="00F314BA"/>
    <w:rsid w:val="00F321D6"/>
    <w:rsid w:val="00F34453"/>
    <w:rsid w:val="00F3544A"/>
    <w:rsid w:val="00F3571B"/>
    <w:rsid w:val="00F363F2"/>
    <w:rsid w:val="00F36B8C"/>
    <w:rsid w:val="00F37816"/>
    <w:rsid w:val="00F37B6E"/>
    <w:rsid w:val="00F37E5B"/>
    <w:rsid w:val="00F40BBB"/>
    <w:rsid w:val="00F42792"/>
    <w:rsid w:val="00F43A73"/>
    <w:rsid w:val="00F43F8F"/>
    <w:rsid w:val="00F45321"/>
    <w:rsid w:val="00F45904"/>
    <w:rsid w:val="00F477F7"/>
    <w:rsid w:val="00F5016C"/>
    <w:rsid w:val="00F50E16"/>
    <w:rsid w:val="00F51B34"/>
    <w:rsid w:val="00F53B47"/>
    <w:rsid w:val="00F546C2"/>
    <w:rsid w:val="00F565F6"/>
    <w:rsid w:val="00F5679F"/>
    <w:rsid w:val="00F57A0A"/>
    <w:rsid w:val="00F57BA3"/>
    <w:rsid w:val="00F60F47"/>
    <w:rsid w:val="00F6103F"/>
    <w:rsid w:val="00F62A42"/>
    <w:rsid w:val="00F65A5B"/>
    <w:rsid w:val="00F66EE9"/>
    <w:rsid w:val="00F7129B"/>
    <w:rsid w:val="00F71345"/>
    <w:rsid w:val="00F713EE"/>
    <w:rsid w:val="00F71BFD"/>
    <w:rsid w:val="00F73589"/>
    <w:rsid w:val="00F75934"/>
    <w:rsid w:val="00F800E5"/>
    <w:rsid w:val="00F809D6"/>
    <w:rsid w:val="00F824F7"/>
    <w:rsid w:val="00F82C3C"/>
    <w:rsid w:val="00F83162"/>
    <w:rsid w:val="00F833C3"/>
    <w:rsid w:val="00F86B8D"/>
    <w:rsid w:val="00F87D68"/>
    <w:rsid w:val="00F87DC4"/>
    <w:rsid w:val="00F87DCC"/>
    <w:rsid w:val="00F9169E"/>
    <w:rsid w:val="00F9264D"/>
    <w:rsid w:val="00F93041"/>
    <w:rsid w:val="00F9330A"/>
    <w:rsid w:val="00F96732"/>
    <w:rsid w:val="00F97AD0"/>
    <w:rsid w:val="00FA46A9"/>
    <w:rsid w:val="00FA5AC4"/>
    <w:rsid w:val="00FA652D"/>
    <w:rsid w:val="00FA7B50"/>
    <w:rsid w:val="00FB155D"/>
    <w:rsid w:val="00FB5830"/>
    <w:rsid w:val="00FB71D9"/>
    <w:rsid w:val="00FB7681"/>
    <w:rsid w:val="00FB7926"/>
    <w:rsid w:val="00FB7B9A"/>
    <w:rsid w:val="00FC0B90"/>
    <w:rsid w:val="00FC117A"/>
    <w:rsid w:val="00FC2AC5"/>
    <w:rsid w:val="00FC3752"/>
    <w:rsid w:val="00FC3B1C"/>
    <w:rsid w:val="00FC4AAC"/>
    <w:rsid w:val="00FC625A"/>
    <w:rsid w:val="00FD127A"/>
    <w:rsid w:val="00FD14B2"/>
    <w:rsid w:val="00FD2FF8"/>
    <w:rsid w:val="00FD60FA"/>
    <w:rsid w:val="00FD65C2"/>
    <w:rsid w:val="00FD697A"/>
    <w:rsid w:val="00FD71A7"/>
    <w:rsid w:val="00FD7286"/>
    <w:rsid w:val="00FD75AE"/>
    <w:rsid w:val="00FE03E3"/>
    <w:rsid w:val="00FE0A8B"/>
    <w:rsid w:val="00FE0F84"/>
    <w:rsid w:val="00FE199F"/>
    <w:rsid w:val="00FE7AC4"/>
    <w:rsid w:val="00FF0F54"/>
    <w:rsid w:val="00FF1699"/>
    <w:rsid w:val="00FF31CC"/>
    <w:rsid w:val="00FF57DB"/>
    <w:rsid w:val="00FF6C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43768"/>
  <w15:chartTrackingRefBased/>
  <w15:docId w15:val="{9631D8BB-5CA1-5843-A300-F64C292AF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noProof/>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PageNumber">
    <w:name w:val="page number"/>
    <w:basedOn w:val="DefaultParagraphFont"/>
    <w:uiPriority w:val="99"/>
    <w:semiHidden/>
    <w:unhideWhenUsed/>
    <w:rsid w:val="00FA46A9"/>
  </w:style>
  <w:style w:type="paragraph" w:customStyle="1" w:styleId="p1">
    <w:name w:val="p1"/>
    <w:basedOn w:val="Normal"/>
    <w:rsid w:val="00904286"/>
    <w:pPr>
      <w:spacing w:after="45" w:line="240" w:lineRule="auto"/>
    </w:pPr>
    <w:rPr>
      <w:rFonts w:ascii=".AppleSystemUIFont" w:eastAsiaTheme="minorEastAsia" w:hAnsi=".AppleSystemUIFont" w:cs="Times New Roman"/>
      <w:color w:val="auto"/>
      <w:sz w:val="57"/>
      <w:szCs w:val="57"/>
      <w:lang w:val="en-CA" w:eastAsia="en-US"/>
    </w:rPr>
  </w:style>
  <w:style w:type="character" w:customStyle="1" w:styleId="s1">
    <w:name w:val="s1"/>
    <w:basedOn w:val="DefaultParagraphFont"/>
    <w:rsid w:val="00904286"/>
    <w:rPr>
      <w:rFonts w:ascii=".SFUI-Bold" w:hAnsi=".SFUI-Bold" w:hint="default"/>
      <w:b/>
      <w:bCs/>
      <w:i w:val="0"/>
      <w:iCs w:val="0"/>
      <w:sz w:val="57"/>
      <w:szCs w:val="57"/>
    </w:rPr>
  </w:style>
  <w:style w:type="character" w:styleId="Hyperlink">
    <w:name w:val="Hyperlink"/>
    <w:basedOn w:val="DefaultParagraphFont"/>
    <w:uiPriority w:val="99"/>
    <w:unhideWhenUsed/>
    <w:rsid w:val="00340BD9"/>
    <w:rPr>
      <w:color w:val="B67AC3" w:themeColor="hyperlink"/>
      <w:u w:val="single"/>
    </w:rPr>
  </w:style>
  <w:style w:type="character" w:styleId="UnresolvedMention">
    <w:name w:val="Unresolved Mention"/>
    <w:basedOn w:val="DefaultParagraphFont"/>
    <w:uiPriority w:val="99"/>
    <w:semiHidden/>
    <w:unhideWhenUsed/>
    <w:rsid w:val="00340BD9"/>
    <w:rPr>
      <w:color w:val="605E5C"/>
      <w:shd w:val="clear" w:color="auto" w:fill="E1DFDD"/>
    </w:rPr>
  </w:style>
  <w:style w:type="character" w:styleId="FollowedHyperlink">
    <w:name w:val="FollowedHyperlink"/>
    <w:basedOn w:val="DefaultParagraphFont"/>
    <w:uiPriority w:val="99"/>
    <w:semiHidden/>
    <w:unhideWhenUsed/>
    <w:rsid w:val="002F6777"/>
    <w:rPr>
      <w:color w:val="6AC7C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24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settings" Target="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7b3772817A-33B3-724D-BA61-9A58F324F5F0%7dtf16392104.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CED26-0910-4819-874B-D8E2CCD421FE}">
  <ds:schemaRefs>
    <ds:schemaRef ds:uri="http://schemas.microsoft.com/office/2006/metadata/properties"/>
    <ds:schemaRef ds:uri="http://www.w3.org/2000/xmlns/"/>
    <ds:schemaRef ds:uri="498267d4-2a5a-4c72-99d3-cf7236a95ce8"/>
    <ds:schemaRef ds:uri="http://www.w3.org/2001/XMLSchema-instance"/>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 ds:uri="http://www.w3.org/2000/xmlns/"/>
  </ds:schemaRefs>
</ds:datastoreItem>
</file>

<file path=customXml/itemProps3.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0/xmlns/"/>
    <ds:schemaRef ds:uri="http://www.w3.org/2001/XMLSchema"/>
    <ds:schemaRef ds:uri="498267d4-2a5a-4c72-99d3-cf7236a95ce8"/>
  </ds:schemaRefs>
</ds:datastoreItem>
</file>

<file path=customXml/itemProps4.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5.xml><?xml version="1.0" encoding="utf-8"?>
<ds:datastoreItem xmlns:ds="http://schemas.openxmlformats.org/officeDocument/2006/customXml" ds:itemID="{19A9377F-0289-4752-BAD1-B0A5BC6E145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%7b3772817A-33B3-724D-BA61-9A58F324F5F0%7dtf16392104.dotx</Template>
  <TotalTime>14</TotalTime>
  <Pages>31</Pages>
  <Words>3256</Words>
  <Characters>18561</Characters>
  <Application>Microsoft Office Word</Application>
  <DocSecurity>0</DocSecurity>
  <Lines>154</Lines>
  <Paragraphs>43</Paragraphs>
  <ScaleCrop>false</ScaleCrop>
  <Company/>
  <LinksUpToDate>false</LinksUpToDate>
  <CharactersWithSpaces>21774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Dyer</dc:creator>
  <cp:keywords/>
  <dc:description/>
  <cp:lastModifiedBy>Doug Dyer</cp:lastModifiedBy>
  <cp:revision>17</cp:revision>
  <dcterms:created xsi:type="dcterms:W3CDTF">2021-07-23T04:37:00Z</dcterms:created>
  <dcterms:modified xsi:type="dcterms:W3CDTF">2021-07-23T04:52:00Z</dcterms:modified>
</cp:coreProperties>
</file>