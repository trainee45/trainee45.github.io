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EF948" w14:textId="77777777" w:rsidR="00C22334" w:rsidRDefault="00FC2AC5" w:rsidP="00403636">
      <w:pPr>
        <w:pStyle w:val="TOC1"/>
      </w:pPr>
      <w:r>
        <w:t>DougieBase</w:t>
      </w:r>
    </w:p>
    <w:p w14:paraId="383E2D00" w14:textId="77777777" w:rsidR="00C22334" w:rsidRDefault="003A2AD4">
      <w:pPr>
        <w:pStyle w:val="Subtitle"/>
      </w:pPr>
      <w:r>
        <w:t>A DataBase</w:t>
      </w:r>
      <w:r w:rsidR="00AF108F">
        <w:t>. A PWA</w:t>
      </w:r>
      <w:r>
        <w:t xml:space="preserve"> </w:t>
      </w:r>
      <w:r w:rsidR="00BD5984">
        <w:t>coded</w:t>
      </w:r>
      <w:r>
        <w:t xml:space="preserve"> in </w:t>
      </w:r>
      <w:r w:rsidR="00E22C1F">
        <w:t>JavaScript</w:t>
      </w:r>
      <w:r w:rsidR="00234B56">
        <w:t xml:space="preserve"> and jQuery</w:t>
      </w:r>
    </w:p>
    <w:p w14:paraId="44513DEE" w14:textId="77777777" w:rsidR="00C22334" w:rsidRDefault="003C7753">
      <w:r>
        <w:rPr>
          <w:noProof/>
          <w:lang w:eastAsia="en-US"/>
        </w:rPr>
        <w:drawing>
          <wp:inline distT="0" distB="0" distL="0" distR="0" wp14:anchorId="391AA471" wp14:editId="4E234450">
            <wp:extent cx="5486400" cy="3644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486400" cy="3644943"/>
                    </a:xfrm>
                    <a:prstGeom prst="rect">
                      <a:avLst/>
                    </a:prstGeom>
                  </pic:spPr>
                </pic:pic>
              </a:graphicData>
            </a:graphic>
          </wp:inline>
        </w:drawing>
      </w:r>
    </w:p>
    <w:p w14:paraId="7BC1A0A2" w14:textId="77777777" w:rsidR="00C22334" w:rsidRDefault="006D4150">
      <w:pPr>
        <w:pStyle w:val="Author"/>
      </w:pPr>
      <w:r>
        <w:t>Doug Dyer Victoria BC</w:t>
      </w:r>
    </w:p>
    <w:p w14:paraId="7391B1D9" w14:textId="77777777" w:rsidR="00071F9B" w:rsidRDefault="00071F9B"/>
    <w:p w14:paraId="4E3C6A80" w14:textId="0A0431B0" w:rsidR="00C22334" w:rsidRDefault="0069744F">
      <w:r>
        <w:rPr>
          <w:b/>
          <w:bCs/>
          <w:sz w:val="40"/>
          <w:szCs w:val="40"/>
        </w:rPr>
        <w:t>Chapter 2</w:t>
      </w:r>
      <w:r w:rsidR="003C7753">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7ECE8FE1" w14:textId="77777777" w:rsidR="00C22334" w:rsidRDefault="003C7753">
          <w:pPr>
            <w:pStyle w:val="TOCHeading"/>
          </w:pPr>
          <w:r>
            <w:rPr>
              <w:rStyle w:val="Emphasis"/>
            </w:rPr>
            <w:t>TAble of</w:t>
          </w:r>
          <w:r>
            <w:rPr>
              <w:rStyle w:val="Emphasis"/>
            </w:rPr>
            <w:br/>
          </w:r>
          <w:r>
            <w:t>Contents</w:t>
          </w:r>
        </w:p>
        <w:p w14:paraId="07BFCA78" w14:textId="1B6F7A22" w:rsidR="00AD5305" w:rsidRPr="00AD5305" w:rsidRDefault="00071F9B" w:rsidP="001C1B72">
          <w:pPr>
            <w:pStyle w:val="TOC1"/>
            <w:rPr>
              <w:sz w:val="40"/>
              <w:szCs w:val="40"/>
            </w:rPr>
          </w:pPr>
          <w:r>
            <w:rPr>
              <w:sz w:val="40"/>
              <w:szCs w:val="40"/>
            </w:rPr>
            <w:t>Chapter 1</w:t>
          </w:r>
        </w:p>
        <w:p w14:paraId="5572B3B5" w14:textId="607F1E71" w:rsidR="001001B9" w:rsidRDefault="003C7753" w:rsidP="001C1B72">
          <w:pPr>
            <w:pStyle w:val="TOC1"/>
          </w:pPr>
          <w:r>
            <w:fldChar w:fldCharType="begin"/>
          </w:r>
          <w:r>
            <w:instrText xml:space="preserve"> TOC \o "1-3" \u </w:instrText>
          </w:r>
          <w:r>
            <w:fldChar w:fldCharType="separate"/>
          </w:r>
          <w:r w:rsidR="001D30CA">
            <w:rPr>
              <w:iCs/>
              <w:color w:val="F75952" w:themeColor="accent1"/>
            </w:rPr>
            <w:t>Dougiebase</w:t>
          </w:r>
        </w:p>
        <w:p w14:paraId="2C650218" w14:textId="77777777" w:rsidR="00C22334" w:rsidRDefault="009E7B4B" w:rsidP="001C1B72">
          <w:pPr>
            <w:pStyle w:val="TOC1"/>
            <w:rPr>
              <w:rFonts w:asciiTheme="minorHAnsi" w:eastAsiaTheme="minorEastAsia" w:hAnsiTheme="minorHAnsi"/>
              <w:color w:val="auto"/>
              <w:sz w:val="22"/>
              <w:szCs w:val="22"/>
              <w:lang w:eastAsia="en-US"/>
            </w:rPr>
          </w:pPr>
          <w:r>
            <w:t>Introduct</w:t>
          </w:r>
          <w:r w:rsidR="009F13EB">
            <w:t xml:space="preserve">ion </w:t>
          </w:r>
          <w:r>
            <w:t xml:space="preserve"> </w:t>
          </w:r>
          <w:r w:rsidR="003C7753">
            <w:tab/>
          </w:r>
          <w:r w:rsidR="003C7753">
            <w:fldChar w:fldCharType="begin"/>
          </w:r>
          <w:r w:rsidR="003C7753">
            <w:instrText xml:space="preserve"> PAGEREF _Toc408396851 \h </w:instrText>
          </w:r>
          <w:r w:rsidR="003C7753">
            <w:fldChar w:fldCharType="separate"/>
          </w:r>
          <w:r w:rsidR="003C7753">
            <w:t>1</w:t>
          </w:r>
          <w:r w:rsidR="003C7753">
            <w:fldChar w:fldCharType="end"/>
          </w:r>
        </w:p>
        <w:p w14:paraId="3A0E164E" w14:textId="77777777" w:rsidR="00C22334" w:rsidRDefault="008C78BE">
          <w:pPr>
            <w:pStyle w:val="TOC2"/>
            <w:rPr>
              <w:rFonts w:eastAsiaTheme="minorEastAsia"/>
              <w:bCs w:val="0"/>
              <w:noProof/>
              <w:color w:val="auto"/>
              <w:sz w:val="22"/>
              <w:szCs w:val="22"/>
              <w:lang w:eastAsia="en-US"/>
            </w:rPr>
          </w:pPr>
          <w:r>
            <w:rPr>
              <w:noProof/>
            </w:rPr>
            <w:t>What can it do ?</w:t>
          </w:r>
          <w:r w:rsidR="003C7753">
            <w:rPr>
              <w:noProof/>
            </w:rPr>
            <w:tab/>
          </w:r>
          <w:r w:rsidR="003C7753">
            <w:rPr>
              <w:noProof/>
            </w:rPr>
            <w:fldChar w:fldCharType="begin"/>
          </w:r>
          <w:r w:rsidR="003C7753">
            <w:rPr>
              <w:noProof/>
            </w:rPr>
            <w:instrText xml:space="preserve"> PAGEREF _Toc408396852 \h </w:instrText>
          </w:r>
          <w:r w:rsidR="003C7753">
            <w:rPr>
              <w:noProof/>
            </w:rPr>
          </w:r>
          <w:r w:rsidR="003C7753">
            <w:rPr>
              <w:noProof/>
            </w:rPr>
            <w:fldChar w:fldCharType="separate"/>
          </w:r>
          <w:r w:rsidR="003C7753">
            <w:rPr>
              <w:noProof/>
            </w:rPr>
            <w:t>1</w:t>
          </w:r>
          <w:r w:rsidR="003C7753">
            <w:rPr>
              <w:noProof/>
            </w:rPr>
            <w:fldChar w:fldCharType="end"/>
          </w:r>
        </w:p>
        <w:p w14:paraId="497A8208" w14:textId="77777777" w:rsidR="00C22334" w:rsidRDefault="008C78BE">
          <w:pPr>
            <w:pStyle w:val="TOC2"/>
            <w:rPr>
              <w:rFonts w:eastAsiaTheme="minorEastAsia"/>
              <w:bCs w:val="0"/>
              <w:noProof/>
              <w:color w:val="auto"/>
              <w:sz w:val="22"/>
              <w:szCs w:val="22"/>
              <w:lang w:eastAsia="en-US"/>
            </w:rPr>
          </w:pPr>
          <w:r>
            <w:rPr>
              <w:noProof/>
            </w:rPr>
            <w:t xml:space="preserve">Features </w:t>
          </w:r>
          <w:r w:rsidR="003C7753">
            <w:rPr>
              <w:noProof/>
            </w:rPr>
            <w:tab/>
          </w:r>
          <w:r w:rsidR="003C7753">
            <w:rPr>
              <w:noProof/>
            </w:rPr>
            <w:fldChar w:fldCharType="begin"/>
          </w:r>
          <w:r w:rsidR="003C7753">
            <w:rPr>
              <w:noProof/>
            </w:rPr>
            <w:instrText xml:space="preserve"> PAGEREF _Toc408396853 \h </w:instrText>
          </w:r>
          <w:r w:rsidR="003C7753">
            <w:rPr>
              <w:noProof/>
            </w:rPr>
          </w:r>
          <w:r w:rsidR="003C7753">
            <w:rPr>
              <w:noProof/>
            </w:rPr>
            <w:fldChar w:fldCharType="separate"/>
          </w:r>
          <w:r w:rsidR="003C7753">
            <w:rPr>
              <w:noProof/>
            </w:rPr>
            <w:t>2</w:t>
          </w:r>
          <w:r w:rsidR="003C7753">
            <w:rPr>
              <w:noProof/>
            </w:rPr>
            <w:fldChar w:fldCharType="end"/>
          </w:r>
        </w:p>
        <w:p w14:paraId="7BDB429F" w14:textId="77777777" w:rsidR="00C22334" w:rsidRDefault="003C7753">
          <w:r>
            <w:rPr>
              <w:rFonts w:asciiTheme="majorHAnsi" w:hAnsiTheme="majorHAnsi"/>
              <w:b/>
              <w:bCs/>
              <w:caps/>
              <w:color w:val="2A2A2A" w:themeColor="text2"/>
              <w:sz w:val="28"/>
            </w:rPr>
            <w:fldChar w:fldCharType="end"/>
          </w:r>
        </w:p>
      </w:sdtContent>
    </w:sdt>
    <w:p w14:paraId="2597C62C" w14:textId="77777777" w:rsidR="00A3234F" w:rsidRDefault="00A3234F">
      <w:pPr>
        <w:rPr>
          <w:b/>
          <w:bCs/>
          <w:color w:val="000000" w:themeColor="text1"/>
        </w:rPr>
      </w:pPr>
    </w:p>
    <w:p w14:paraId="4A9A5BED" w14:textId="77777777" w:rsidR="001C1B72" w:rsidRDefault="001C1B72" w:rsidP="008B199F">
      <w:pPr>
        <w:pStyle w:val="TOC1"/>
      </w:pPr>
      <w:r>
        <w:t xml:space="preserve">Installation  </w:t>
      </w:r>
      <w:r>
        <w:tab/>
      </w:r>
      <w:r w:rsidR="004A09DB">
        <w:t xml:space="preserve"> </w:t>
      </w:r>
      <w:r w:rsidR="001D48CC">
        <w:t>3</w:t>
      </w:r>
    </w:p>
    <w:p w14:paraId="1EC57A0D" w14:textId="77777777" w:rsidR="00644472" w:rsidRDefault="00644472" w:rsidP="00644472">
      <w:r>
        <w:t>Connect to the web server</w:t>
      </w:r>
    </w:p>
    <w:p w14:paraId="18E80E3B" w14:textId="6F20AD93" w:rsidR="007F03BE" w:rsidRDefault="007F03BE" w:rsidP="00644472">
      <w:r>
        <w:t>About the Service Worker</w:t>
      </w:r>
    </w:p>
    <w:p w14:paraId="766EBFC0" w14:textId="05F9D28A" w:rsidR="00E94331" w:rsidRDefault="002243CA" w:rsidP="008F7112">
      <w:pPr>
        <w:pStyle w:val="TOC2"/>
      </w:pPr>
      <w:r>
        <w:t xml:space="preserve">Add to Home Screen </w:t>
      </w:r>
      <w:r w:rsidR="00E94331">
        <w:t xml:space="preserve">  ………….……………………………………………. </w:t>
      </w:r>
      <w:r w:rsidR="000D3EAC">
        <w:t>4</w:t>
      </w:r>
    </w:p>
    <w:p w14:paraId="53AFCD6C" w14:textId="11BF31CC" w:rsidR="002243CA" w:rsidRDefault="002243CA" w:rsidP="00644472"/>
    <w:p w14:paraId="1976A82E" w14:textId="77777777" w:rsidR="0036199D" w:rsidRDefault="0036199D" w:rsidP="004A4C73">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781EAFC5" w14:textId="77777777" w:rsidR="004A4C73" w:rsidRPr="005237AC" w:rsidRDefault="004A4C73" w:rsidP="004A4C73">
      <w:pPr>
        <w:keepNext/>
        <w:keepLines/>
        <w:spacing w:before="40" w:after="280" w:line="240" w:lineRule="auto"/>
        <w:contextualSpacing/>
        <w:outlineLvl w:val="1"/>
        <w:rPr>
          <w:rFonts w:asciiTheme="majorHAnsi" w:hAnsiTheme="majorHAnsi" w:cstheme="majorBidi"/>
          <w:b/>
          <w:caps/>
          <w:color w:val="2A2A2A" w:themeColor="text2"/>
          <w:sz w:val="28"/>
          <w:szCs w:val="26"/>
          <w:lang w:val="en-CA"/>
        </w:rPr>
      </w:pPr>
      <w:r w:rsidRPr="004A4C73">
        <w:rPr>
          <w:rFonts w:asciiTheme="majorHAnsi" w:hAnsiTheme="majorHAnsi" w:cstheme="majorBidi"/>
          <w:b/>
          <w:caps/>
          <w:color w:val="2A2A2A" w:themeColor="text2"/>
          <w:sz w:val="28"/>
          <w:szCs w:val="26"/>
        </w:rPr>
        <w:t>Initial steps to get started</w:t>
      </w:r>
      <w:r w:rsidR="006B190A">
        <w:rPr>
          <w:rFonts w:asciiTheme="majorHAnsi" w:hAnsiTheme="majorHAnsi" w:cstheme="majorBidi"/>
          <w:b/>
          <w:caps/>
          <w:color w:val="2A2A2A" w:themeColor="text2"/>
          <w:sz w:val="28"/>
          <w:szCs w:val="26"/>
        </w:rPr>
        <w:t>………………………</w:t>
      </w:r>
      <w:r w:rsidR="002B0696">
        <w:rPr>
          <w:rFonts w:asciiTheme="majorHAnsi" w:hAnsiTheme="majorHAnsi" w:cstheme="majorBidi"/>
          <w:b/>
          <w:caps/>
          <w:color w:val="2A2A2A" w:themeColor="text2"/>
          <w:sz w:val="28"/>
          <w:szCs w:val="26"/>
        </w:rPr>
        <w:t>..</w:t>
      </w:r>
      <w:r w:rsidR="005237AC">
        <w:rPr>
          <w:rFonts w:asciiTheme="majorHAnsi" w:hAnsiTheme="majorHAnsi" w:cstheme="majorBidi"/>
          <w:b/>
          <w:caps/>
          <w:color w:val="2A2A2A" w:themeColor="text2"/>
          <w:sz w:val="28"/>
          <w:szCs w:val="26"/>
        </w:rPr>
        <w:t xml:space="preserve"> </w:t>
      </w:r>
      <w:r w:rsidR="002B0696">
        <w:rPr>
          <w:rFonts w:asciiTheme="majorHAnsi" w:hAnsiTheme="majorHAnsi" w:cstheme="majorBidi"/>
          <w:b/>
          <w:caps/>
          <w:color w:val="2A2A2A" w:themeColor="text2"/>
          <w:sz w:val="28"/>
          <w:szCs w:val="26"/>
        </w:rPr>
        <w:t xml:space="preserve">   </w:t>
      </w:r>
      <w:r w:rsidR="005237AC">
        <w:rPr>
          <w:rFonts w:asciiTheme="majorHAnsi" w:hAnsiTheme="majorHAnsi" w:cstheme="majorBidi"/>
          <w:b/>
          <w:caps/>
          <w:color w:val="2A2A2A" w:themeColor="text2"/>
          <w:sz w:val="28"/>
          <w:szCs w:val="26"/>
          <w:lang w:val="en-CA"/>
        </w:rPr>
        <w:t>4</w:t>
      </w:r>
    </w:p>
    <w:p w14:paraId="4C4A0836" w14:textId="77777777" w:rsidR="00F25CBE" w:rsidRDefault="00331406" w:rsidP="004B63EC">
      <w:pPr>
        <w:pStyle w:val="TOC2"/>
      </w:pPr>
      <w:r>
        <w:t xml:space="preserve">The first window. </w:t>
      </w:r>
      <w:r w:rsidR="00CB6FB6">
        <w:t>………….</w:t>
      </w:r>
      <w:r>
        <w:t>………</w:t>
      </w:r>
      <w:r w:rsidR="004E73B7">
        <w:t>……………………………………</w:t>
      </w:r>
    </w:p>
    <w:p w14:paraId="4F29CBF8" w14:textId="77777777" w:rsidR="002A1A1E" w:rsidRDefault="004B63EC" w:rsidP="004B63EC">
      <w:r>
        <w:t>Create New DB.  …………………………………………………………</w:t>
      </w:r>
      <w:r w:rsidR="005237AC">
        <w:t xml:space="preserve">           5</w:t>
      </w:r>
    </w:p>
    <w:p w14:paraId="1182C675" w14:textId="77777777" w:rsidR="00B56E36" w:rsidRDefault="00B56E36" w:rsidP="004B63EC">
      <w:r>
        <w:t>Rename the database.     ……………………………………………          7</w:t>
      </w:r>
    </w:p>
    <w:p w14:paraId="6104366B" w14:textId="77777777" w:rsidR="0022542C" w:rsidRDefault="0022542C" w:rsidP="004B63EC">
      <w:r>
        <w:t>Create first Note/Record.   …………………………………………</w:t>
      </w:r>
      <w:r w:rsidR="00D935DC">
        <w:t xml:space="preserve"> </w:t>
      </w:r>
      <w:r>
        <w:t xml:space="preserve">        9</w:t>
      </w:r>
    </w:p>
    <w:p w14:paraId="79A87E62" w14:textId="77777777" w:rsidR="000B0E2E" w:rsidRDefault="00F1372D" w:rsidP="004B63EC">
      <w:r>
        <w:t>Create the second data field.   ……………………………………        10</w:t>
      </w:r>
    </w:p>
    <w:p w14:paraId="50057BCC" w14:textId="77777777" w:rsidR="007323F2" w:rsidRDefault="007323F2" w:rsidP="00215D28">
      <w:pPr>
        <w:pStyle w:val="TOC1"/>
      </w:pPr>
      <w:r>
        <w:t>Preferences     ………………………………………………</w:t>
      </w:r>
      <w:r w:rsidR="00454B0E">
        <w:t xml:space="preserve"> 14</w:t>
      </w:r>
    </w:p>
    <w:p w14:paraId="7D6B273C" w14:textId="77777777" w:rsidR="00215D28" w:rsidRDefault="00215D28" w:rsidP="00215D28">
      <w:pPr>
        <w:pStyle w:val="TOC2"/>
      </w:pPr>
      <w:r>
        <w:t>SHOW and HIDE options …………………………………………………</w:t>
      </w:r>
      <w:r w:rsidR="00AE368F">
        <w:t xml:space="preserve">. </w:t>
      </w:r>
      <w:r>
        <w:t xml:space="preserve">   </w:t>
      </w:r>
      <w:r w:rsidR="00C66E63">
        <w:t>1</w:t>
      </w:r>
      <w:r w:rsidR="004B48D5">
        <w:t>4</w:t>
      </w:r>
    </w:p>
    <w:p w14:paraId="12CD18BE" w14:textId="77777777" w:rsidR="00C66E63" w:rsidRDefault="00C66E63" w:rsidP="00C66E63">
      <w:r>
        <w:t xml:space="preserve">Make SEARCH </w:t>
      </w:r>
      <w:r w:rsidR="00D42B89">
        <w:t>Case Sensitive. …………………………………………    1</w:t>
      </w:r>
      <w:r w:rsidR="004B48D5">
        <w:t>4</w:t>
      </w:r>
    </w:p>
    <w:p w14:paraId="613AF2E2" w14:textId="77777777" w:rsidR="00ED5937" w:rsidRDefault="006E6980" w:rsidP="00C66E63">
      <w:r>
        <w:t>Include time in table date edit ……………………………………………</w:t>
      </w:r>
      <w:r w:rsidR="00AE368F">
        <w:t xml:space="preserve">  </w:t>
      </w:r>
      <w:r w:rsidR="007301DC">
        <w:t>1</w:t>
      </w:r>
      <w:r w:rsidR="004B48D5">
        <w:t>4</w:t>
      </w:r>
    </w:p>
    <w:p w14:paraId="2D84BB58" w14:textId="77777777" w:rsidR="002B2025" w:rsidRDefault="002B2025" w:rsidP="00C66E63">
      <w:r>
        <w:t xml:space="preserve">Change </w:t>
      </w:r>
      <w:proofErr w:type="spellStart"/>
      <w:r>
        <w:t>Colours</w:t>
      </w:r>
      <w:proofErr w:type="spellEnd"/>
      <w:r w:rsidR="007367FE">
        <w:t>. ………………………………………………………………</w:t>
      </w:r>
      <w:r w:rsidR="00702E01">
        <w:t xml:space="preserve"> </w:t>
      </w:r>
      <w:r w:rsidR="007367FE">
        <w:t xml:space="preserve">    1</w:t>
      </w:r>
      <w:r w:rsidR="00B0312A">
        <w:t>5</w:t>
      </w:r>
    </w:p>
    <w:p w14:paraId="5813E061" w14:textId="77777777" w:rsidR="00E250D5" w:rsidRDefault="00174990" w:rsidP="00C66E63">
      <w:r>
        <w:t>A word about the SCROLL buttons  …………………………………    16</w:t>
      </w:r>
    </w:p>
    <w:p w14:paraId="0D93D909" w14:textId="77777777" w:rsidR="00566751" w:rsidRDefault="004356C5" w:rsidP="00D6719B">
      <w:pPr>
        <w:pStyle w:val="TOC1"/>
      </w:pPr>
      <w:r>
        <w:t>A</w:t>
      </w:r>
      <w:r w:rsidR="00D6719B">
        <w:t>dd Note</w:t>
      </w:r>
      <w:r w:rsidR="00324713">
        <w:t xml:space="preserve">        ………………………………………………</w:t>
      </w:r>
      <w:r w:rsidR="001F1D00">
        <w:t>.   17</w:t>
      </w:r>
    </w:p>
    <w:p w14:paraId="7BF9E20B" w14:textId="77777777" w:rsidR="00A14C5D" w:rsidRDefault="00D81A3D" w:rsidP="00A14C5D">
      <w:r>
        <w:t xml:space="preserve">Create a </w:t>
      </w:r>
      <w:r w:rsidR="006A0C0C">
        <w:t xml:space="preserve"> new record</w:t>
      </w:r>
      <w:r>
        <w:t xml:space="preserve"> or note</w:t>
      </w:r>
      <w:r w:rsidR="006A0C0C">
        <w:t>…………………………………………………</w:t>
      </w:r>
      <w:r w:rsidR="002A1414">
        <w:t>1</w:t>
      </w:r>
      <w:r w:rsidR="002C71D5">
        <w:t>8</w:t>
      </w:r>
    </w:p>
    <w:p w14:paraId="3C61AD8B" w14:textId="77777777" w:rsidR="008005C7" w:rsidRDefault="008005C7" w:rsidP="00A14C5D">
      <w:r>
        <w:t>The second notes data field   …………………………………………      18</w:t>
      </w:r>
    </w:p>
    <w:p w14:paraId="0A4B768E" w14:textId="77777777" w:rsidR="009527EB" w:rsidRDefault="00AF4585" w:rsidP="00A14C5D">
      <w:r>
        <w:t>Add date</w:t>
      </w:r>
      <w:r w:rsidR="00665FD7">
        <w:t xml:space="preserve">.  </w:t>
      </w:r>
      <w:r>
        <w:t xml:space="preserve">  </w:t>
      </w:r>
      <w:r w:rsidR="00E20FE1">
        <w:t xml:space="preserve"> ……………………………………………………………………</w:t>
      </w:r>
      <w:r w:rsidR="00665FD7">
        <w:t>…….</w:t>
      </w:r>
      <w:r w:rsidR="007879ED">
        <w:t xml:space="preserve"> </w:t>
      </w:r>
      <w:r w:rsidR="00665FD7">
        <w:t>1</w:t>
      </w:r>
      <w:r w:rsidR="007879ED">
        <w:t>9</w:t>
      </w:r>
    </w:p>
    <w:p w14:paraId="0C0FDCE3" w14:textId="77777777" w:rsidR="00307AD2" w:rsidRDefault="00307AD2" w:rsidP="00A14C5D">
      <w:r>
        <w:t>The colon delimiter</w:t>
      </w:r>
      <w:r w:rsidR="00A51C11">
        <w:t xml:space="preserve">    </w:t>
      </w:r>
      <w:r w:rsidR="00971B73">
        <w:t xml:space="preserve">   ……………………………………………………….</w:t>
      </w:r>
      <w:r w:rsidR="00A51C11">
        <w:t xml:space="preserve"> </w:t>
      </w:r>
      <w:r w:rsidR="007879ED">
        <w:t xml:space="preserve"> </w:t>
      </w:r>
      <w:r w:rsidR="00A51C11">
        <w:t>1</w:t>
      </w:r>
      <w:r w:rsidR="007879ED">
        <w:t>9</w:t>
      </w:r>
    </w:p>
    <w:p w14:paraId="5799A5E3" w14:textId="77777777" w:rsidR="00E2202D" w:rsidRDefault="00EE3C9C" w:rsidP="00A14C5D">
      <w:r>
        <w:t>Note options    ……………………………………………………………….</w:t>
      </w:r>
      <w:r w:rsidR="0029436F">
        <w:t xml:space="preserve">       19</w:t>
      </w:r>
    </w:p>
    <w:p w14:paraId="3C7DE2DC" w14:textId="77777777" w:rsidR="001C2203" w:rsidRDefault="00406792" w:rsidP="00A14C5D">
      <w:r>
        <w:tab/>
        <w:t xml:space="preserve">Delete Record. </w:t>
      </w:r>
      <w:r w:rsidR="00E538BC">
        <w:t>……………………………………………………….</w:t>
      </w:r>
      <w:r w:rsidR="0070075C">
        <w:t xml:space="preserve">      20</w:t>
      </w:r>
    </w:p>
    <w:p w14:paraId="4474F341" w14:textId="77777777" w:rsidR="00E538BC" w:rsidRDefault="00E538BC" w:rsidP="00A14C5D">
      <w:r>
        <w:lastRenderedPageBreak/>
        <w:tab/>
        <w:t>Edit   ………………………………………………………………</w:t>
      </w:r>
      <w:r w:rsidR="00E745BA">
        <w:t>………</w:t>
      </w:r>
      <w:r w:rsidR="002E3005">
        <w:t xml:space="preserve"> </w:t>
      </w:r>
      <w:r w:rsidR="00347BFA">
        <w:t xml:space="preserve"> </w:t>
      </w:r>
      <w:r w:rsidR="0070075C">
        <w:t xml:space="preserve">     21</w:t>
      </w:r>
    </w:p>
    <w:p w14:paraId="55A4DC94" w14:textId="33810FC7" w:rsidR="00E745BA" w:rsidRDefault="00E745BA" w:rsidP="00A14C5D">
      <w:r>
        <w:tab/>
        <w:t>View Entire Record</w:t>
      </w:r>
      <w:r w:rsidR="00451617">
        <w:t xml:space="preserve">  ………………………………………………</w:t>
      </w:r>
      <w:r w:rsidR="0070075C">
        <w:t>.      22</w:t>
      </w:r>
    </w:p>
    <w:p w14:paraId="79470BDF" w14:textId="359F6E43" w:rsidR="00011D78" w:rsidRDefault="00011D78" w:rsidP="00A14C5D"/>
    <w:p w14:paraId="4055CABE" w14:textId="7DD17A91" w:rsidR="00011D78" w:rsidRPr="00011D78" w:rsidRDefault="00011D78" w:rsidP="00A14C5D">
      <w:pPr>
        <w:rPr>
          <w:b/>
          <w:bCs/>
          <w:sz w:val="40"/>
          <w:szCs w:val="40"/>
        </w:rPr>
      </w:pPr>
      <w:r>
        <w:rPr>
          <w:b/>
          <w:bCs/>
          <w:sz w:val="40"/>
          <w:szCs w:val="40"/>
        </w:rPr>
        <w:t>Chapter 2</w:t>
      </w:r>
    </w:p>
    <w:p w14:paraId="30AEFD0C" w14:textId="77777777" w:rsidR="005920AB" w:rsidRDefault="005920AB" w:rsidP="00A14C5D"/>
    <w:p w14:paraId="442E82AF" w14:textId="77777777" w:rsidR="005920AB" w:rsidRDefault="008B132B" w:rsidP="005920AB">
      <w:pPr>
        <w:pStyle w:val="TOC1"/>
      </w:pPr>
      <w:r>
        <w:t>The Table</w:t>
      </w:r>
      <w:r w:rsidR="00955CEB">
        <w:t xml:space="preserve">     ………………………………………………</w:t>
      </w:r>
      <w:r w:rsidR="009B5B3F">
        <w:t>….  2</w:t>
      </w:r>
      <w:r w:rsidR="00691D3E">
        <w:t>4</w:t>
      </w:r>
    </w:p>
    <w:p w14:paraId="47585ECC" w14:textId="77777777" w:rsidR="00955CEB" w:rsidRDefault="00955CEB" w:rsidP="00955CEB">
      <w:pPr>
        <w:pStyle w:val="TOC2"/>
      </w:pPr>
      <w:r>
        <w:t>Overview</w:t>
      </w:r>
      <w:r w:rsidR="00F86B8D">
        <w:t xml:space="preserve">            …………………………………………………………………….</w:t>
      </w:r>
      <w:r w:rsidR="009B5B3F">
        <w:t xml:space="preserve"> 2</w:t>
      </w:r>
      <w:r w:rsidR="00696A20">
        <w:t>4</w:t>
      </w:r>
    </w:p>
    <w:p w14:paraId="24398F2E" w14:textId="77777777" w:rsidR="00861114" w:rsidRDefault="00861114" w:rsidP="00861114"/>
    <w:p w14:paraId="4F368DBC" w14:textId="77777777" w:rsidR="00861114" w:rsidRDefault="00861114" w:rsidP="00861114">
      <w:r>
        <w:t>Creating a Table</w:t>
      </w:r>
      <w:r w:rsidR="0050160E">
        <w:t xml:space="preserve"> </w:t>
      </w:r>
      <w:r w:rsidR="00820D47">
        <w:t>…………………………………………………………………….  2</w:t>
      </w:r>
      <w:r w:rsidR="00696A20">
        <w:t>6</w:t>
      </w:r>
    </w:p>
    <w:p w14:paraId="7AE83DB6" w14:textId="77777777" w:rsidR="00820D47" w:rsidRDefault="00F75934" w:rsidP="00861114">
      <w:r>
        <w:t xml:space="preserve">The New Table </w:t>
      </w:r>
      <w:r w:rsidR="00E471FA">
        <w:t>window ………………………………………………………….</w:t>
      </w:r>
      <w:r w:rsidR="00696A20">
        <w:t xml:space="preserve">  27</w:t>
      </w:r>
    </w:p>
    <w:p w14:paraId="3A9455D8" w14:textId="77777777" w:rsidR="00A26953" w:rsidRDefault="00A26953" w:rsidP="00406EB1">
      <w:pPr>
        <w:pStyle w:val="TOC1"/>
      </w:pPr>
      <w:r w:rsidRPr="00A26953">
        <w:t>Editing a Table .. changing the layout</w:t>
      </w:r>
    </w:p>
    <w:p w14:paraId="67AE1A81" w14:textId="77777777" w:rsidR="00F800E5" w:rsidRDefault="00F800E5" w:rsidP="00F800E5">
      <w:pPr>
        <w:pStyle w:val="TOC2"/>
      </w:pPr>
      <w:r>
        <w:t>Adding a field</w:t>
      </w:r>
      <w:r w:rsidR="00631B3D">
        <w:t>. …………………………………………………………………     3</w:t>
      </w:r>
      <w:r w:rsidR="009B7AB7">
        <w:t>1</w:t>
      </w:r>
    </w:p>
    <w:p w14:paraId="1D3BBB4E" w14:textId="77777777" w:rsidR="00E60A3C" w:rsidRPr="00E60A3C" w:rsidRDefault="00CB1EDA" w:rsidP="00CC5976">
      <w:pPr>
        <w:pStyle w:val="TOC2"/>
      </w:pPr>
      <w:r>
        <w:t>E</w:t>
      </w:r>
      <w:r w:rsidR="00CC5976" w:rsidRPr="00E5400A">
        <w:t>nter data into the newly created Dynamic fields</w:t>
      </w:r>
      <w:r w:rsidR="00CC5976">
        <w:t xml:space="preserve"> ………….    33</w:t>
      </w:r>
    </w:p>
    <w:p w14:paraId="178D5D28" w14:textId="77777777" w:rsidR="00F800E5" w:rsidRDefault="00387D75" w:rsidP="00F800E5">
      <w:pPr>
        <w:rPr>
          <w:lang w:val="en-CA"/>
        </w:rPr>
      </w:pPr>
      <w:r>
        <w:t xml:space="preserve">Deleting a field  </w:t>
      </w:r>
      <w:r w:rsidR="00686EFF">
        <w:t>………………………………………………………………</w:t>
      </w:r>
      <w:r w:rsidR="00215EA1">
        <w:t xml:space="preserve">.    </w:t>
      </w:r>
      <w:r w:rsidR="00215EA1">
        <w:rPr>
          <w:lang w:val="en-CA"/>
        </w:rPr>
        <w:t xml:space="preserve"> 35</w:t>
      </w:r>
    </w:p>
    <w:p w14:paraId="253B7564" w14:textId="77777777" w:rsidR="006E5F0F" w:rsidRDefault="006E5F0F" w:rsidP="00F800E5">
      <w:r>
        <w:rPr>
          <w:lang w:val="en-CA"/>
        </w:rPr>
        <w:t>Editing the Date</w:t>
      </w:r>
      <w:r w:rsidR="00F6103F">
        <w:rPr>
          <w:lang w:val="en-CA"/>
        </w:rPr>
        <w:t xml:space="preserve">    </w:t>
      </w:r>
      <w:r w:rsidR="00F6103F">
        <w:t>………………………………………………………….      36</w:t>
      </w:r>
    </w:p>
    <w:p w14:paraId="75133718" w14:textId="77777777" w:rsidR="009A18D0" w:rsidRDefault="00844A2D" w:rsidP="009A18D0">
      <w:pPr>
        <w:pStyle w:val="TOC1"/>
      </w:pPr>
      <w:r>
        <w:t xml:space="preserve">Search   </w:t>
      </w:r>
      <w:r w:rsidR="00332983">
        <w:t>…………………………………………………</w:t>
      </w:r>
      <w:r w:rsidR="00176439">
        <w:t xml:space="preserve">…….. </w:t>
      </w:r>
      <w:r w:rsidR="00332983">
        <w:t xml:space="preserve"> 37</w:t>
      </w:r>
    </w:p>
    <w:p w14:paraId="7D3595A4" w14:textId="77777777" w:rsidR="00332983" w:rsidRDefault="00E1742D" w:rsidP="00E1742D">
      <w:pPr>
        <w:pStyle w:val="TOC2"/>
      </w:pPr>
      <w:r>
        <w:t>Overview.    ………………………………………………………………</w:t>
      </w:r>
      <w:r w:rsidR="00FE0A8B">
        <w:t>…</w:t>
      </w:r>
      <w:r w:rsidR="00176439">
        <w:t xml:space="preserve">        37</w:t>
      </w:r>
    </w:p>
    <w:p w14:paraId="0BBAB396" w14:textId="77777777" w:rsidR="00E62AFB" w:rsidRDefault="00E62AFB" w:rsidP="00E62AFB">
      <w:r>
        <w:t xml:space="preserve">The Found Records List </w:t>
      </w:r>
      <w:r w:rsidR="00252065">
        <w:t>………………………………………………</w:t>
      </w:r>
      <w:r w:rsidR="004A47D6">
        <w:t>.       39</w:t>
      </w:r>
    </w:p>
    <w:p w14:paraId="1488307A" w14:textId="77777777" w:rsidR="002C35AC" w:rsidRDefault="002C35AC" w:rsidP="002C35AC">
      <w:pPr>
        <w:pStyle w:val="TOC1"/>
      </w:pPr>
      <w:r>
        <w:lastRenderedPageBreak/>
        <w:t>SORT</w:t>
      </w:r>
      <w:r w:rsidR="000C719B">
        <w:t xml:space="preserve">       </w:t>
      </w:r>
      <w:r w:rsidR="00ED1043">
        <w:t xml:space="preserve"> </w:t>
      </w:r>
      <w:r w:rsidR="000C719B">
        <w:t xml:space="preserve">……………………………………………………….. </w:t>
      </w:r>
      <w:r w:rsidR="00ED1043">
        <w:t>40</w:t>
      </w:r>
    </w:p>
    <w:p w14:paraId="47B86786" w14:textId="77777777" w:rsidR="00A92CF4" w:rsidRDefault="00A92CF4" w:rsidP="00A92CF4">
      <w:pPr>
        <w:pStyle w:val="TOC2"/>
      </w:pPr>
      <w:r>
        <w:t>The sort options</w:t>
      </w:r>
      <w:r w:rsidR="00F34453">
        <w:t xml:space="preserve"> </w:t>
      </w:r>
      <w:r w:rsidR="00D8427C">
        <w:t xml:space="preserve">   ……………………………………………………….      </w:t>
      </w:r>
      <w:r w:rsidR="0040014F">
        <w:t>41</w:t>
      </w:r>
    </w:p>
    <w:p w14:paraId="08686A28" w14:textId="77777777" w:rsidR="00F43A73" w:rsidRDefault="00F43A73" w:rsidP="00F43A73"/>
    <w:p w14:paraId="5C5A53C8" w14:textId="77777777" w:rsidR="004417E5" w:rsidRDefault="004417E5" w:rsidP="000254D6">
      <w:pPr>
        <w:pStyle w:val="TOC1"/>
      </w:pPr>
    </w:p>
    <w:p w14:paraId="28BD3848" w14:textId="06ED6578" w:rsidR="00F43A73" w:rsidRDefault="00701336" w:rsidP="000254D6">
      <w:pPr>
        <w:pStyle w:val="TOC1"/>
      </w:pPr>
      <w:r>
        <w:t xml:space="preserve">File management </w:t>
      </w:r>
      <w:r w:rsidR="00533A1A">
        <w:t>…………………………………………</w:t>
      </w:r>
      <w:r w:rsidR="00EE5960">
        <w:t xml:space="preserve"> 42</w:t>
      </w:r>
    </w:p>
    <w:p w14:paraId="7E24DB06" w14:textId="77777777" w:rsidR="00EE5960" w:rsidRDefault="00FD14B2" w:rsidP="00EE5960">
      <w:r>
        <w:t>Delete a database</w:t>
      </w:r>
      <w:r w:rsidR="00BD6261">
        <w:t xml:space="preserve">   ……………………………………………………….    42</w:t>
      </w:r>
    </w:p>
    <w:p w14:paraId="66F37036" w14:textId="134ED6A9" w:rsidR="00B92A0D" w:rsidRDefault="00B92A0D" w:rsidP="00EE5960">
      <w:r>
        <w:t>Backup and Restore  ……………………………………………………</w:t>
      </w:r>
      <w:r w:rsidR="00D2545E">
        <w:t>..   43</w:t>
      </w:r>
    </w:p>
    <w:p w14:paraId="2424AB59" w14:textId="77777777" w:rsidR="007D2434" w:rsidRDefault="002B6047" w:rsidP="00EE5960">
      <w:r>
        <w:t xml:space="preserve">Backup …………………………………………………………………………….  </w:t>
      </w:r>
      <w:r w:rsidR="00AC7911">
        <w:t>43</w:t>
      </w:r>
    </w:p>
    <w:p w14:paraId="2DCE461B" w14:textId="77777777" w:rsidR="00AC7911" w:rsidRDefault="00AC7911" w:rsidP="00EE5960">
      <w:r>
        <w:t>Restore ……………………………………………………………………………. 44</w:t>
      </w:r>
    </w:p>
    <w:p w14:paraId="5D644C4E" w14:textId="77777777" w:rsidR="00D70C72" w:rsidRDefault="00D70C72" w:rsidP="00EE5960"/>
    <w:p w14:paraId="6BD025A6" w14:textId="77777777" w:rsidR="00D70C72" w:rsidRDefault="00D70C72"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r w:rsidRPr="00D70C72">
        <w:rPr>
          <w:rFonts w:asciiTheme="majorHAnsi" w:hAnsiTheme="majorHAnsi" w:cstheme="majorBidi"/>
          <w:b/>
          <w:caps/>
          <w:color w:val="2A2A2A" w:themeColor="text2"/>
          <w:sz w:val="28"/>
          <w:szCs w:val="26"/>
        </w:rPr>
        <w:t xml:space="preserve">Using </w:t>
      </w:r>
      <w:r w:rsidR="002F6777">
        <w:rPr>
          <w:rFonts w:asciiTheme="majorHAnsi" w:hAnsiTheme="majorHAnsi" w:cstheme="majorBidi"/>
          <w:b/>
          <w:caps/>
          <w:color w:val="2A2A2A" w:themeColor="text2"/>
          <w:sz w:val="28"/>
          <w:szCs w:val="26"/>
        </w:rPr>
        <w:t>Links</w:t>
      </w:r>
      <w:r w:rsidR="00340BD9">
        <w:rPr>
          <w:rFonts w:asciiTheme="majorHAnsi" w:hAnsiTheme="majorHAnsi" w:cstheme="majorBidi"/>
          <w:b/>
          <w:caps/>
          <w:color w:val="2A2A2A" w:themeColor="text2"/>
          <w:sz w:val="28"/>
          <w:szCs w:val="26"/>
        </w:rPr>
        <w:t xml:space="preserve"> </w:t>
      </w:r>
      <w:r w:rsidRPr="00D70C72">
        <w:rPr>
          <w:rFonts w:asciiTheme="majorHAnsi" w:hAnsiTheme="majorHAnsi" w:cstheme="majorBidi"/>
          <w:b/>
          <w:caps/>
          <w:color w:val="2A2A2A" w:themeColor="text2"/>
          <w:sz w:val="28"/>
          <w:szCs w:val="26"/>
        </w:rPr>
        <w:t xml:space="preserve"> (urls) in </w:t>
      </w:r>
      <w:proofErr w:type="spellStart"/>
      <w:r w:rsidRPr="00D70C72">
        <w:rPr>
          <w:rFonts w:asciiTheme="majorHAnsi" w:hAnsiTheme="majorHAnsi" w:cstheme="majorBidi"/>
          <w:b/>
          <w:caps/>
          <w:color w:val="2A2A2A" w:themeColor="text2"/>
          <w:sz w:val="28"/>
          <w:szCs w:val="26"/>
        </w:rPr>
        <w:t>DOUGIEBASE</w:t>
      </w:r>
      <w:proofErr w:type="spellEnd"/>
      <w:r w:rsidRPr="00D70C72">
        <w:rPr>
          <w:rFonts w:asciiTheme="majorHAnsi" w:hAnsiTheme="majorHAnsi" w:cstheme="majorBidi"/>
          <w:b/>
          <w:caps/>
          <w:color w:val="2A2A2A" w:themeColor="text2"/>
          <w:sz w:val="28"/>
          <w:szCs w:val="26"/>
        </w:rPr>
        <w:t xml:space="preserve"> </w:t>
      </w:r>
      <w:r>
        <w:rPr>
          <w:rFonts w:asciiTheme="majorHAnsi" w:hAnsiTheme="majorHAnsi" w:cstheme="majorBidi"/>
          <w:b/>
          <w:caps/>
          <w:color w:val="2A2A2A" w:themeColor="text2"/>
          <w:sz w:val="28"/>
          <w:szCs w:val="26"/>
        </w:rPr>
        <w:t>……</w:t>
      </w:r>
      <w:r w:rsidR="007F28D6">
        <w:rPr>
          <w:rFonts w:asciiTheme="majorHAnsi" w:hAnsiTheme="majorHAnsi" w:cstheme="majorBidi"/>
          <w:b/>
          <w:caps/>
          <w:color w:val="2A2A2A" w:themeColor="text2"/>
          <w:sz w:val="28"/>
          <w:szCs w:val="26"/>
        </w:rPr>
        <w:t>……….</w:t>
      </w:r>
      <w:r w:rsidR="007D1FF4">
        <w:rPr>
          <w:rFonts w:asciiTheme="majorHAnsi" w:hAnsiTheme="majorHAnsi" w:cstheme="majorBidi"/>
          <w:b/>
          <w:caps/>
          <w:color w:val="2A2A2A" w:themeColor="text2"/>
          <w:sz w:val="28"/>
          <w:szCs w:val="26"/>
        </w:rPr>
        <w:t xml:space="preserve"> 4</w:t>
      </w:r>
      <w:r w:rsidR="00437074">
        <w:rPr>
          <w:rFonts w:asciiTheme="majorHAnsi" w:hAnsiTheme="majorHAnsi" w:cstheme="majorBidi"/>
          <w:b/>
          <w:caps/>
          <w:color w:val="2A2A2A" w:themeColor="text2"/>
          <w:sz w:val="28"/>
          <w:szCs w:val="26"/>
        </w:rPr>
        <w:t>8</w:t>
      </w:r>
    </w:p>
    <w:p w14:paraId="2B413EED" w14:textId="77777777" w:rsidR="000D6A2F" w:rsidRDefault="000D6A2F"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0117DA0D" w14:textId="77777777" w:rsidR="0004760D" w:rsidRDefault="0004760D" w:rsidP="00575C1F">
      <w:pPr>
        <w:pStyle w:val="TOC2"/>
      </w:pPr>
      <w:r>
        <w:t>P</w:t>
      </w:r>
      <w:r w:rsidRPr="0004760D">
        <w:t>re-link and Post-link data entry</w:t>
      </w:r>
      <w:r>
        <w:t xml:space="preserve"> ………………………</w:t>
      </w:r>
      <w:r w:rsidR="007F28D6">
        <w:t>……………</w:t>
      </w:r>
      <w:r w:rsidR="00092C79">
        <w:t xml:space="preserve">. </w:t>
      </w:r>
      <w:r w:rsidR="004F3A0C">
        <w:t>48</w:t>
      </w:r>
    </w:p>
    <w:p w14:paraId="0B14D0EF" w14:textId="0B31142D" w:rsidR="004F3A0C" w:rsidRDefault="004F3A0C" w:rsidP="00575C1F">
      <w:pPr>
        <w:pStyle w:val="TOC2"/>
      </w:pPr>
      <w:r>
        <w:t>Use link labels in Table</w:t>
      </w:r>
      <w:r w:rsidR="00B34D0E">
        <w:t>.  ………………………</w:t>
      </w:r>
      <w:r w:rsidR="007532C6">
        <w:t>……………</w:t>
      </w:r>
      <w:r w:rsidR="00092C79">
        <w:t xml:space="preserve">……………. </w:t>
      </w:r>
      <w:r w:rsidR="007532C6">
        <w:t>49</w:t>
      </w:r>
    </w:p>
    <w:p w14:paraId="74DFC841" w14:textId="48125183" w:rsidR="004417E5" w:rsidRDefault="004417E5" w:rsidP="004417E5"/>
    <w:p w14:paraId="01CDD7A6" w14:textId="0D3C3993" w:rsidR="004417E5" w:rsidRPr="004417E5" w:rsidRDefault="004417E5" w:rsidP="004417E5">
      <w:pPr>
        <w:pStyle w:val="TOC1"/>
      </w:pPr>
      <w:r>
        <w:t>About the dAtabase  …………………………………  50</w:t>
      </w:r>
    </w:p>
    <w:p w14:paraId="38A01ABF" w14:textId="77777777" w:rsidR="0038026F" w:rsidRDefault="0038026F" w:rsidP="0038026F"/>
    <w:p w14:paraId="712EE005" w14:textId="77777777" w:rsidR="0038026F" w:rsidRPr="0038026F" w:rsidRDefault="00446F47" w:rsidP="00446F47">
      <w:pPr>
        <w:pStyle w:val="TOC1"/>
      </w:pPr>
      <w:r>
        <w:t>Miscellaneous comments</w:t>
      </w:r>
      <w:r w:rsidR="00D86FA8">
        <w:t xml:space="preserve">  ……………………….</w:t>
      </w:r>
      <w:r w:rsidR="00ED4C1C">
        <w:t>.</w:t>
      </w:r>
      <w:r w:rsidR="00D86FA8">
        <w:t xml:space="preserve">  </w:t>
      </w:r>
      <w:r w:rsidR="00ED4C1C">
        <w:t>50</w:t>
      </w:r>
    </w:p>
    <w:p w14:paraId="2E55250A" w14:textId="77777777" w:rsidR="000D6A2F" w:rsidRDefault="000D6A2F"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137AC8FA" w14:textId="77777777" w:rsidR="007D1FF4" w:rsidRDefault="007D1FF4"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687CD837" w14:textId="77777777" w:rsidR="007D1FF4" w:rsidRPr="00D70C72" w:rsidRDefault="007D1FF4"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187F9511" w14:textId="77777777" w:rsidR="0018144C" w:rsidRDefault="0018144C" w:rsidP="002D717D">
      <w:pPr>
        <w:pStyle w:val="Heading2"/>
      </w:pPr>
    </w:p>
    <w:p w14:paraId="718673E8" w14:textId="77777777" w:rsidR="0018144C" w:rsidRPr="00EE5960" w:rsidRDefault="0018144C" w:rsidP="00EE5960"/>
    <w:p w14:paraId="4E19771A" w14:textId="77777777" w:rsidR="003811EF" w:rsidRDefault="003811EF" w:rsidP="003811EF"/>
    <w:p w14:paraId="41FB08F8" w14:textId="77777777" w:rsidR="003811EF" w:rsidRPr="003811EF" w:rsidRDefault="003811EF" w:rsidP="003811EF"/>
    <w:p w14:paraId="5693FAD8" w14:textId="77777777" w:rsidR="00D2228C" w:rsidRPr="00215EA1" w:rsidRDefault="00D2228C" w:rsidP="00F800E5">
      <w:pPr>
        <w:rPr>
          <w:lang w:val="en-CA"/>
        </w:rPr>
      </w:pPr>
    </w:p>
    <w:p w14:paraId="060B07C4" w14:textId="77777777" w:rsidR="00A26953" w:rsidRPr="00861114" w:rsidRDefault="00A26953" w:rsidP="00861114"/>
    <w:p w14:paraId="70358EC4" w14:textId="77777777" w:rsidR="008F5E53" w:rsidRPr="008F5E53" w:rsidRDefault="008F5E53" w:rsidP="008F5E53"/>
    <w:p w14:paraId="51B2E79E" w14:textId="77777777" w:rsidR="00D42B89" w:rsidRPr="00C66E63" w:rsidRDefault="00D42B89" w:rsidP="00C66E63"/>
    <w:p w14:paraId="576C8053" w14:textId="77777777" w:rsidR="00D42D22" w:rsidRPr="00D42D22" w:rsidRDefault="00D42D22" w:rsidP="00D42D22"/>
    <w:p w14:paraId="7883C784" w14:textId="77777777" w:rsidR="0090237B" w:rsidRDefault="0090237B" w:rsidP="004B63EC"/>
    <w:p w14:paraId="728A0B36" w14:textId="77777777" w:rsidR="00B56E36" w:rsidRPr="004B63EC" w:rsidRDefault="00B56E36" w:rsidP="004B63EC"/>
    <w:p w14:paraId="34DD04FD" w14:textId="77777777" w:rsidR="001C3973" w:rsidRDefault="001C3973"/>
    <w:p w14:paraId="1E1526D1" w14:textId="77777777" w:rsidR="001C3973" w:rsidRPr="00A85380" w:rsidRDefault="001C3973">
      <w:pPr>
        <w:rPr>
          <w:b/>
          <w:bCs/>
          <w:color w:val="000000" w:themeColor="text1"/>
          <w:sz w:val="28"/>
          <w:szCs w:val="28"/>
        </w:rPr>
        <w:sectPr w:rsidR="001C3973" w:rsidRPr="00A85380">
          <w:footerReference w:type="even" r:id="rId13"/>
          <w:pgSz w:w="12240" w:h="15840"/>
          <w:pgMar w:top="2520" w:right="1800" w:bottom="1728" w:left="1800" w:header="720" w:footer="720" w:gutter="0"/>
          <w:pgNumType w:fmt="lowerRoman" w:start="1"/>
          <w:cols w:space="720"/>
          <w:titlePg/>
          <w:docGrid w:linePitch="360"/>
        </w:sectPr>
      </w:pPr>
    </w:p>
    <w:p w14:paraId="6A2469E4" w14:textId="03DB2734" w:rsidR="00607E81" w:rsidRDefault="00DF4419" w:rsidP="004F7686">
      <w:pPr>
        <w:pStyle w:val="Heading1"/>
        <w:rPr>
          <w:sz w:val="40"/>
          <w:szCs w:val="40"/>
        </w:rPr>
      </w:pPr>
      <w:r>
        <w:rPr>
          <w:sz w:val="40"/>
          <w:szCs w:val="40"/>
        </w:rPr>
        <w:lastRenderedPageBreak/>
        <w:t>Chapter 2</w:t>
      </w:r>
    </w:p>
    <w:p w14:paraId="4C4B3C0A" w14:textId="758AD543" w:rsidR="00CB2303" w:rsidRDefault="004F7686" w:rsidP="004F7686">
      <w:pPr>
        <w:pStyle w:val="Heading1"/>
      </w:pPr>
      <w:r>
        <w:t>The Table</w:t>
      </w:r>
    </w:p>
    <w:p w14:paraId="7D4B26D1" w14:textId="77777777" w:rsidR="000775CF" w:rsidRDefault="001416B1" w:rsidP="001416B1">
      <w:pPr>
        <w:pStyle w:val="Heading2"/>
      </w:pPr>
      <w:r>
        <w:t xml:space="preserve">OVERVIEW </w:t>
      </w:r>
    </w:p>
    <w:p w14:paraId="471D224D" w14:textId="11F5319A" w:rsidR="00337591" w:rsidRDefault="00337591" w:rsidP="00337591">
      <w:proofErr w:type="spellStart"/>
      <w:r>
        <w:t>DougieBase</w:t>
      </w:r>
      <w:proofErr w:type="spellEnd"/>
      <w:r>
        <w:t xml:space="preserve"> </w:t>
      </w:r>
      <w:r w:rsidR="009219E3">
        <w:t xml:space="preserve">has two main sections. The Notes section allows for </w:t>
      </w:r>
      <w:r w:rsidR="00C5188A">
        <w:t xml:space="preserve">storing </w:t>
      </w:r>
      <w:r w:rsidR="004417E5">
        <w:t xml:space="preserve">specific </w:t>
      </w:r>
      <w:r w:rsidR="00C5188A">
        <w:t xml:space="preserve">detailed information about each record </w:t>
      </w:r>
      <w:r w:rsidR="006812F9">
        <w:t xml:space="preserve">created in the database. The table section creates a table of </w:t>
      </w:r>
      <w:r w:rsidR="002B085D">
        <w:t>all the records entered into the database. This table is generated automatically</w:t>
      </w:r>
      <w:r w:rsidR="00D9431B">
        <w:t xml:space="preserve"> from the data entered in the Notes section</w:t>
      </w:r>
      <w:r w:rsidR="004A420A">
        <w:t xml:space="preserve"> when you tap on the TABLE button in the main menu.</w:t>
      </w:r>
      <w:r w:rsidR="00240B2F">
        <w:t xml:space="preserve"> A </w:t>
      </w:r>
      <w:proofErr w:type="spellStart"/>
      <w:r w:rsidR="00240B2F">
        <w:t>DougieBase</w:t>
      </w:r>
      <w:proofErr w:type="spellEnd"/>
      <w:r w:rsidR="00240B2F">
        <w:t xml:space="preserve"> table consists of </w:t>
      </w:r>
      <w:r w:rsidR="005D6FF8">
        <w:t xml:space="preserve">four </w:t>
      </w:r>
      <w:r w:rsidR="004F112C">
        <w:t>‘</w:t>
      </w:r>
      <w:r w:rsidR="005D6FF8">
        <w:t>FIXED</w:t>
      </w:r>
      <w:r w:rsidR="004F112C">
        <w:t>’</w:t>
      </w:r>
      <w:r w:rsidR="005D6FF8">
        <w:t xml:space="preserve"> fields</w:t>
      </w:r>
      <w:r w:rsidR="004F112C">
        <w:t xml:space="preserve"> followed by any number of </w:t>
      </w:r>
      <w:r w:rsidR="007934D9">
        <w:t xml:space="preserve">‘DYNAMIC’ fields created by the user. </w:t>
      </w:r>
      <w:r w:rsidR="005F60DB">
        <w:t xml:space="preserve">The first four fields are automatically created by </w:t>
      </w:r>
      <w:proofErr w:type="spellStart"/>
      <w:r w:rsidR="005F60DB">
        <w:t>DougieBase</w:t>
      </w:r>
      <w:proofErr w:type="spellEnd"/>
      <w:r w:rsidR="005F60DB">
        <w:t xml:space="preserve"> using the data entered in the </w:t>
      </w:r>
      <w:r w:rsidR="005C3EE7">
        <w:t xml:space="preserve">Notes fields. </w:t>
      </w:r>
      <w:r w:rsidR="00A70AE9">
        <w:t>The</w:t>
      </w:r>
      <w:r w:rsidR="004417E5">
        <w:t>se ‘</w:t>
      </w:r>
      <w:r w:rsidR="00A70AE9">
        <w:t>fixed</w:t>
      </w:r>
      <w:r w:rsidR="004417E5">
        <w:t>’</w:t>
      </w:r>
      <w:r w:rsidR="00A70AE9">
        <w:t xml:space="preserve"> fields are ‘Record Title’, ‘Date’, </w:t>
      </w:r>
      <w:r w:rsidR="001A2960">
        <w:t xml:space="preserve">title of </w:t>
      </w:r>
      <w:r w:rsidR="00A027A9">
        <w:t>‘</w:t>
      </w:r>
      <w:r w:rsidR="001A2960">
        <w:t>FIRST data field</w:t>
      </w:r>
      <w:r w:rsidR="00A027A9">
        <w:t>’</w:t>
      </w:r>
      <w:r w:rsidR="001A2960">
        <w:t xml:space="preserve"> in notes, and the </w:t>
      </w:r>
      <w:r w:rsidR="0078483A">
        <w:t>title of the ‘SECOND’ data field in notes</w:t>
      </w:r>
      <w:r w:rsidR="00B001DB">
        <w:t xml:space="preserve">. </w:t>
      </w:r>
      <w:r w:rsidR="00576130">
        <w:t>The Table</w:t>
      </w:r>
      <w:r w:rsidR="004417E5">
        <w:t>’</w:t>
      </w:r>
      <w:r w:rsidR="00576130">
        <w:t xml:space="preserve">s fixed field titles </w:t>
      </w:r>
      <w:r w:rsidR="004417E5">
        <w:t xml:space="preserve">or headings </w:t>
      </w:r>
      <w:r w:rsidR="00576130">
        <w:t>are entered by the author of the database</w:t>
      </w:r>
      <w:r w:rsidR="00B252E7">
        <w:t xml:space="preserve"> (you) during the creation of the table, but </w:t>
      </w:r>
      <w:proofErr w:type="spellStart"/>
      <w:r w:rsidR="00B252E7">
        <w:t>DougieBase</w:t>
      </w:r>
      <w:proofErr w:type="spellEnd"/>
      <w:r w:rsidR="00B252E7">
        <w:t xml:space="preserve"> uses the data</w:t>
      </w:r>
      <w:r w:rsidR="0085083E">
        <w:t xml:space="preserve"> </w:t>
      </w:r>
      <w:r w:rsidR="00B252E7">
        <w:t xml:space="preserve">entered in these </w:t>
      </w:r>
      <w:r w:rsidR="0085083E">
        <w:t>corresponding fields in. Notes</w:t>
      </w:r>
      <w:r w:rsidR="004417E5">
        <w:t xml:space="preserve"> to generate the table</w:t>
      </w:r>
      <w:r w:rsidR="0085083E">
        <w:t>.</w:t>
      </w:r>
      <w:r w:rsidR="00D542B4">
        <w:t xml:space="preserve"> These fields are </w:t>
      </w:r>
      <w:r w:rsidR="00727457">
        <w:t>referred</w:t>
      </w:r>
      <w:r w:rsidR="00D542B4">
        <w:t xml:space="preserve"> to as FIXED because they can not be deleted. However they can be edited</w:t>
      </w:r>
      <w:r w:rsidR="00727457">
        <w:t>, including changin</w:t>
      </w:r>
      <w:r w:rsidR="007B51D6">
        <w:t xml:space="preserve">g the label of the field and editing the data itself in the </w:t>
      </w:r>
      <w:r w:rsidR="004417E5">
        <w:t>tables’s data cell</w:t>
      </w:r>
      <w:r w:rsidR="009E4C52">
        <w:t xml:space="preserve">. Any changes made in this regard are </w:t>
      </w:r>
      <w:r w:rsidR="00FF57DB">
        <w:t xml:space="preserve">automatically changed and Saved in the corresponding fields of the </w:t>
      </w:r>
      <w:r w:rsidR="00FF57DB">
        <w:lastRenderedPageBreak/>
        <w:t>Notes section</w:t>
      </w:r>
      <w:r w:rsidR="00334A65">
        <w:t>.</w:t>
      </w:r>
      <w:r w:rsidR="00ED502F">
        <w:t xml:space="preserve"> The rest of the fields in the Table are created and added</w:t>
      </w:r>
      <w:r w:rsidR="000E5D3F">
        <w:t xml:space="preserve"> or removed by the user. These fields are referenced as ‘Dynamic’ fields because they can be deleted </w:t>
      </w:r>
      <w:r w:rsidR="004417E5">
        <w:t xml:space="preserve">or added </w:t>
      </w:r>
      <w:r w:rsidR="000E5D3F">
        <w:t>by the user</w:t>
      </w:r>
      <w:r w:rsidR="00E0707C">
        <w:t>. As with the FIXED fields, the DYNAMIC fields can also be edited</w:t>
      </w:r>
      <w:r w:rsidR="005428D0">
        <w:t>.</w:t>
      </w:r>
      <w:r w:rsidR="00992602">
        <w:t xml:space="preserve"> The name </w:t>
      </w:r>
      <w:r w:rsidR="00266856">
        <w:t xml:space="preserve">of the </w:t>
      </w:r>
      <w:r w:rsidR="00992602">
        <w:t>field and its contents can both be changed or edited by the user.</w:t>
      </w:r>
    </w:p>
    <w:p w14:paraId="43B9BFE9" w14:textId="77777777" w:rsidR="0063597A" w:rsidRDefault="0063597A" w:rsidP="00337591">
      <w:r>
        <w:t xml:space="preserve">Other functions available in the Table section </w:t>
      </w:r>
      <w:r w:rsidR="007B286C">
        <w:t xml:space="preserve">include SORT </w:t>
      </w:r>
      <w:r w:rsidR="006C5F2C">
        <w:t xml:space="preserve">and SEARCH </w:t>
      </w:r>
      <w:r w:rsidR="007B286C">
        <w:t>referencing the first field title (</w:t>
      </w:r>
      <w:r w:rsidR="006C5F2C">
        <w:t>the Record title)</w:t>
      </w:r>
      <w:r w:rsidR="00D53122">
        <w:t xml:space="preserve">. The SORT can be done in alphabetical </w:t>
      </w:r>
      <w:r w:rsidR="00585637">
        <w:t xml:space="preserve">or reverse order. The SEARCH can be done using CASE SENSITIVE or </w:t>
      </w:r>
      <w:r w:rsidR="00BB72F2">
        <w:t>NON case sensitive search terms.</w:t>
      </w:r>
    </w:p>
    <w:p w14:paraId="4804229D" w14:textId="77777777" w:rsidR="006D4CA9" w:rsidRPr="00AF6C86" w:rsidRDefault="00AF6C86" w:rsidP="00337591">
      <w:pPr>
        <w:rPr>
          <w:b/>
          <w:bCs/>
        </w:rPr>
      </w:pPr>
      <w:r>
        <w:rPr>
          <w:b/>
          <w:bCs/>
        </w:rPr>
        <w:t xml:space="preserve">A </w:t>
      </w:r>
      <w:proofErr w:type="spellStart"/>
      <w:r>
        <w:rPr>
          <w:b/>
          <w:bCs/>
        </w:rPr>
        <w:t>DOUGIEBASE</w:t>
      </w:r>
      <w:proofErr w:type="spellEnd"/>
      <w:r>
        <w:rPr>
          <w:b/>
          <w:bCs/>
        </w:rPr>
        <w:t xml:space="preserve"> TABLE</w:t>
      </w:r>
    </w:p>
    <w:p w14:paraId="61B0BA20" w14:textId="77777777" w:rsidR="001416B1" w:rsidRPr="001416B1" w:rsidRDefault="00AB69BC" w:rsidP="001416B1">
      <w:r>
        <w:rPr>
          <w:noProof/>
        </w:rPr>
        <w:drawing>
          <wp:anchor distT="0" distB="0" distL="114300" distR="114300" simplePos="0" relativeHeight="251705344" behindDoc="0" locked="0" layoutInCell="1" allowOverlap="1" wp14:anchorId="7430CDBF" wp14:editId="0F5209C2">
            <wp:simplePos x="0" y="0"/>
            <wp:positionH relativeFrom="column">
              <wp:posOffset>227965</wp:posOffset>
            </wp:positionH>
            <wp:positionV relativeFrom="paragraph">
              <wp:posOffset>321310</wp:posOffset>
            </wp:positionV>
            <wp:extent cx="4484370" cy="5039360"/>
            <wp:effectExtent l="0" t="0" r="0" b="254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84370" cy="5039360"/>
                    </a:xfrm>
                    <a:prstGeom prst="rect">
                      <a:avLst/>
                    </a:prstGeom>
                  </pic:spPr>
                </pic:pic>
              </a:graphicData>
            </a:graphic>
            <wp14:sizeRelH relativeFrom="margin">
              <wp14:pctWidth>0</wp14:pctWidth>
            </wp14:sizeRelH>
            <wp14:sizeRelV relativeFrom="margin">
              <wp14:pctHeight>0</wp14:pctHeight>
            </wp14:sizeRelV>
          </wp:anchor>
        </w:drawing>
      </w:r>
    </w:p>
    <w:p w14:paraId="53E13657" w14:textId="77777777" w:rsidR="000775CF" w:rsidRPr="000775CF" w:rsidRDefault="000775CF" w:rsidP="000775CF"/>
    <w:p w14:paraId="01EE83D9" w14:textId="77777777" w:rsidR="008A489C" w:rsidRPr="008A489C" w:rsidRDefault="008A489C" w:rsidP="008A489C"/>
    <w:p w14:paraId="3644BFF3" w14:textId="77777777" w:rsidR="00BF63C9" w:rsidRDefault="00A4058E" w:rsidP="00A4058E">
      <w:pPr>
        <w:pStyle w:val="Heading2"/>
      </w:pPr>
      <w:r>
        <w:t>Creating a Table</w:t>
      </w:r>
    </w:p>
    <w:p w14:paraId="068495E4" w14:textId="77777777" w:rsidR="00826AA7" w:rsidRDefault="00372EFE" w:rsidP="001B1057">
      <w:r>
        <w:rPr>
          <w:noProof/>
        </w:rPr>
        <w:drawing>
          <wp:anchor distT="0" distB="0" distL="114300" distR="114300" simplePos="0" relativeHeight="251709440" behindDoc="0" locked="0" layoutInCell="1" allowOverlap="1" wp14:anchorId="594D0435" wp14:editId="7AA74FF3">
            <wp:simplePos x="0" y="0"/>
            <wp:positionH relativeFrom="column">
              <wp:posOffset>809201</wp:posOffset>
            </wp:positionH>
            <wp:positionV relativeFrom="paragraph">
              <wp:posOffset>1378585</wp:posOffset>
            </wp:positionV>
            <wp:extent cx="3973195" cy="5300345"/>
            <wp:effectExtent l="0" t="0" r="190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3195" cy="5300345"/>
                    </a:xfrm>
                    <a:prstGeom prst="rect">
                      <a:avLst/>
                    </a:prstGeom>
                  </pic:spPr>
                </pic:pic>
              </a:graphicData>
            </a:graphic>
            <wp14:sizeRelH relativeFrom="margin">
              <wp14:pctWidth>0</wp14:pctWidth>
            </wp14:sizeRelH>
            <wp14:sizeRelV relativeFrom="margin">
              <wp14:pctHeight>0</wp14:pctHeight>
            </wp14:sizeRelV>
          </wp:anchor>
        </w:drawing>
      </w:r>
      <w:r w:rsidR="001B1057">
        <w:t>Tap the TABLE button in the main menu.</w:t>
      </w:r>
      <w:r w:rsidR="006325B4">
        <w:t xml:space="preserve"> This </w:t>
      </w:r>
      <w:r w:rsidR="008D7B30">
        <w:t xml:space="preserve">brings up the </w:t>
      </w:r>
      <w:r w:rsidR="00CA6A96">
        <w:t xml:space="preserve">Table sub menu screen from which you create a new table. </w:t>
      </w:r>
      <w:r w:rsidR="002520C3">
        <w:t>The DISPLAY</w:t>
      </w:r>
      <w:r w:rsidR="00403857">
        <w:t xml:space="preserve"> </w:t>
      </w:r>
      <w:r w:rsidR="002520C3">
        <w:t>Table</w:t>
      </w:r>
      <w:r w:rsidR="00403857">
        <w:t xml:space="preserve"> button will currently be disabled as </w:t>
      </w:r>
      <w:r w:rsidR="00F71345">
        <w:t>a table does not exist yet.</w:t>
      </w:r>
      <w:r w:rsidR="007D056C">
        <w:t xml:space="preserve"> In the </w:t>
      </w:r>
      <w:r w:rsidR="00295C68">
        <w:t xml:space="preserve"> </w:t>
      </w:r>
      <w:r w:rsidR="008D7B30">
        <w:t xml:space="preserve">Create </w:t>
      </w:r>
      <w:r w:rsidR="00FA652D">
        <w:t xml:space="preserve">A </w:t>
      </w:r>
      <w:r w:rsidR="008D7B30">
        <w:t>Table window</w:t>
      </w:r>
      <w:r w:rsidR="007D056C">
        <w:t>,</w:t>
      </w:r>
      <w:r w:rsidR="008D7B30">
        <w:t xml:space="preserve"> </w:t>
      </w:r>
      <w:r w:rsidR="007D056C">
        <w:t>t</w:t>
      </w:r>
      <w:r w:rsidR="00E820EB">
        <w:t xml:space="preserve">ap the </w:t>
      </w:r>
      <w:r w:rsidR="005B7300">
        <w:t>‘</w:t>
      </w:r>
      <w:r w:rsidR="00E820EB">
        <w:t xml:space="preserve">Create New OR </w:t>
      </w:r>
      <w:r w:rsidR="005B7300">
        <w:t xml:space="preserve">EDIT </w:t>
      </w:r>
      <w:r w:rsidR="00E820EB">
        <w:t xml:space="preserve"> an existing table</w:t>
      </w:r>
      <w:r w:rsidR="00D828EA">
        <w:t>’</w:t>
      </w:r>
      <w:r w:rsidR="00921A41">
        <w:t xml:space="preserve"> </w:t>
      </w:r>
      <w:r w:rsidR="00067CDD">
        <w:t xml:space="preserve">direction </w:t>
      </w:r>
      <w:r w:rsidR="00921A41">
        <w:t xml:space="preserve">bar. </w:t>
      </w:r>
    </w:p>
    <w:p w14:paraId="2776F052" w14:textId="77777777" w:rsidR="00372EFE" w:rsidRDefault="00372EFE" w:rsidP="001B1057"/>
    <w:p w14:paraId="18EE3EE0" w14:textId="77777777" w:rsidR="001B1057" w:rsidRPr="001B1057" w:rsidRDefault="000C0B1F" w:rsidP="001B1057">
      <w:r>
        <w:lastRenderedPageBreak/>
        <w:t>The next screen shows the NEW table button highlighted in attention mode</w:t>
      </w:r>
      <w:r w:rsidR="00002C77">
        <w:t xml:space="preserve">…green with red border. </w:t>
      </w:r>
      <w:r w:rsidR="00F565F6">
        <w:t>The EDIT table and DELETE FIELD buttons are currently disabled, as a table does not</w:t>
      </w:r>
      <w:r w:rsidR="003B6E89">
        <w:t xml:space="preserve"> </w:t>
      </w:r>
      <w:r w:rsidR="00F565F6">
        <w:t>exist yet.</w:t>
      </w:r>
      <w:r w:rsidR="008F5A26" w:rsidRPr="008F5A26">
        <w:rPr>
          <w:noProof/>
        </w:rPr>
        <w:t xml:space="preserve"> </w:t>
      </w:r>
    </w:p>
    <w:p w14:paraId="06EEDCFD" w14:textId="77777777" w:rsidR="00C91043" w:rsidRDefault="00613249" w:rsidP="00A769D1">
      <w:r>
        <w:rPr>
          <w:noProof/>
        </w:rPr>
        <w:drawing>
          <wp:anchor distT="0" distB="0" distL="114300" distR="114300" simplePos="0" relativeHeight="251707392" behindDoc="0" locked="0" layoutInCell="1" allowOverlap="1" wp14:anchorId="7FB3104A" wp14:editId="1384E032">
            <wp:simplePos x="0" y="0"/>
            <wp:positionH relativeFrom="column">
              <wp:posOffset>640080</wp:posOffset>
            </wp:positionH>
            <wp:positionV relativeFrom="paragraph">
              <wp:posOffset>0</wp:posOffset>
            </wp:positionV>
            <wp:extent cx="4732655" cy="6309995"/>
            <wp:effectExtent l="0" t="0" r="4445" b="190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32655" cy="6309995"/>
                    </a:xfrm>
                    <a:prstGeom prst="rect">
                      <a:avLst/>
                    </a:prstGeom>
                  </pic:spPr>
                </pic:pic>
              </a:graphicData>
            </a:graphic>
            <wp14:sizeRelH relativeFrom="margin">
              <wp14:pctWidth>0</wp14:pctWidth>
            </wp14:sizeRelH>
            <wp14:sizeRelV relativeFrom="margin">
              <wp14:pctHeight>0</wp14:pctHeight>
            </wp14:sizeRelV>
          </wp:anchor>
        </w:drawing>
      </w:r>
    </w:p>
    <w:p w14:paraId="14A07F93" w14:textId="77777777" w:rsidR="003346D3" w:rsidRDefault="003346D3" w:rsidP="00A769D1">
      <w:r>
        <w:t xml:space="preserve">The database name is temporarily called NOTES. This will be replaced by the name of the database you are creating the table for after you have </w:t>
      </w:r>
      <w:r w:rsidR="003A0B29">
        <w:t xml:space="preserve">made some obligatory entries. Remember that </w:t>
      </w:r>
      <w:proofErr w:type="spellStart"/>
      <w:r w:rsidR="003A0B29">
        <w:t>DougieBase</w:t>
      </w:r>
      <w:proofErr w:type="spellEnd"/>
      <w:r w:rsidR="003A0B29">
        <w:t xml:space="preserve"> </w:t>
      </w:r>
      <w:r w:rsidR="003F43AD">
        <w:t xml:space="preserve">sees </w:t>
      </w:r>
      <w:r w:rsidR="003F43AD">
        <w:lastRenderedPageBreak/>
        <w:t xml:space="preserve">the table as containing 4 FIXED fields, and the rest DYNAMIC fields of the database </w:t>
      </w:r>
      <w:r w:rsidR="004A5B3D">
        <w:t xml:space="preserve">author’s creation. When you first create a table you </w:t>
      </w:r>
      <w:r w:rsidR="00A675F4">
        <w:t xml:space="preserve">start with the number of dynamic fields you know you need at the moment. You can </w:t>
      </w:r>
      <w:r w:rsidR="00243C1A">
        <w:t>change</w:t>
      </w:r>
      <w:r w:rsidR="00A675F4">
        <w:t xml:space="preserve"> this at a later time</w:t>
      </w:r>
      <w:r w:rsidR="00991C0D">
        <w:t xml:space="preserve">, as </w:t>
      </w:r>
      <w:proofErr w:type="spellStart"/>
      <w:r w:rsidR="00991C0D">
        <w:t>DougieBase</w:t>
      </w:r>
      <w:proofErr w:type="spellEnd"/>
      <w:r w:rsidR="00991C0D">
        <w:t xml:space="preserve"> allows you to fully edit dynamic fields</w:t>
      </w:r>
      <w:r w:rsidR="00A67A55">
        <w:t>, including adding more fields, or deleting pre</w:t>
      </w:r>
      <w:r w:rsidR="00880E12">
        <w:t>-existing ones</w:t>
      </w:r>
      <w:r w:rsidR="00F82C3C">
        <w:t xml:space="preserve">. Only the FIXED fields are permanent in that you can not add Fixed fields or </w:t>
      </w:r>
      <w:r w:rsidR="00FC625A">
        <w:t xml:space="preserve">remove them. However the text content of all fields, FIXED and DYNAMIC </w:t>
      </w:r>
      <w:r w:rsidR="005C6C93">
        <w:t xml:space="preserve">including the DATE field </w:t>
      </w:r>
      <w:r w:rsidR="00FC625A">
        <w:t>can be edited</w:t>
      </w:r>
      <w:r w:rsidR="005C6C93">
        <w:t xml:space="preserve"> at any time. </w:t>
      </w:r>
    </w:p>
    <w:p w14:paraId="6C4ADD93" w14:textId="77777777" w:rsidR="00C67F2D" w:rsidRDefault="00C67F2D" w:rsidP="00A769D1">
      <w:r>
        <w:t xml:space="preserve">Start by entering </w:t>
      </w:r>
      <w:r w:rsidR="001D18CA">
        <w:t xml:space="preserve">the number </w:t>
      </w:r>
      <w:r w:rsidR="00704DF0">
        <w:t xml:space="preserve">of Dynamic fields </w:t>
      </w:r>
      <w:r w:rsidR="00126A45">
        <w:t xml:space="preserve">into the green input element that </w:t>
      </w:r>
      <w:r w:rsidR="00704DF0">
        <w:t xml:space="preserve">you </w:t>
      </w:r>
      <w:r w:rsidR="00126A45">
        <w:t>currently wish to create.</w:t>
      </w:r>
      <w:r w:rsidR="0096011D">
        <w:t xml:space="preserve"> Then enter the headings (labels</w:t>
      </w:r>
      <w:r w:rsidR="006F48D1">
        <w:t xml:space="preserve"> or titles) of the first, third, and fourth FIXED fields. </w:t>
      </w:r>
      <w:proofErr w:type="spellStart"/>
      <w:r w:rsidR="006F48D1">
        <w:t>DougieBase</w:t>
      </w:r>
      <w:proofErr w:type="spellEnd"/>
      <w:r w:rsidR="006F48D1">
        <w:t xml:space="preserve"> has already allocated the second FIXED field for the DATE</w:t>
      </w:r>
      <w:r w:rsidR="00D658E9">
        <w:t>, which is automatically generated.</w:t>
      </w:r>
      <w:r w:rsidR="00DB0881">
        <w:t xml:space="preserve"> When you complete this task, the SUBMIT button is enabled to ‘Attention’ mode</w:t>
      </w:r>
      <w:r w:rsidR="001A343D">
        <w:t>. Tap SUBMIT.</w:t>
      </w:r>
    </w:p>
    <w:p w14:paraId="0F2352EE" w14:textId="77777777" w:rsidR="000C5E76" w:rsidRDefault="00C3525A" w:rsidP="006A4DC0">
      <w:r>
        <w:t xml:space="preserve">For this demonstration we will create a database which was called Locomotive Roster. </w:t>
      </w:r>
      <w:r w:rsidR="002B245A">
        <w:t>We will document all the locomo</w:t>
      </w:r>
      <w:r w:rsidR="00B5322D">
        <w:t xml:space="preserve">tives on a model railroad. The first title field will be the locomotives road number. </w:t>
      </w:r>
      <w:proofErr w:type="spellStart"/>
      <w:r w:rsidR="006B689D">
        <w:t>DougieBase</w:t>
      </w:r>
      <w:proofErr w:type="spellEnd"/>
      <w:r w:rsidR="006B689D">
        <w:t xml:space="preserve"> has already labelled the second FIXED field D</w:t>
      </w:r>
      <w:r w:rsidR="00B177F3">
        <w:t>ate</w:t>
      </w:r>
      <w:r w:rsidR="00CF6CDA">
        <w:t xml:space="preserve">. </w:t>
      </w:r>
      <w:r w:rsidR="00B5322D">
        <w:t>The heading for the third field</w:t>
      </w:r>
      <w:r w:rsidR="00CF6CDA">
        <w:t>,</w:t>
      </w:r>
      <w:r w:rsidR="00B5322D">
        <w:t xml:space="preserve"> which reflects the data entered in the primary data field in Notes</w:t>
      </w:r>
      <w:r w:rsidR="00CF6CDA">
        <w:t xml:space="preserve">, we will call </w:t>
      </w:r>
      <w:r w:rsidR="0063245F">
        <w:t>L</w:t>
      </w:r>
      <w:r w:rsidR="00B177F3">
        <w:t>oca</w:t>
      </w:r>
      <w:r w:rsidR="00DA1B17">
        <w:t>tion</w:t>
      </w:r>
      <w:r w:rsidR="0063245F">
        <w:t xml:space="preserve">. </w:t>
      </w:r>
      <w:r w:rsidR="004E608E">
        <w:t xml:space="preserve">Model railroaders put </w:t>
      </w:r>
      <w:r w:rsidR="005A2A72">
        <w:t xml:space="preserve">electronic devices into their locomotives </w:t>
      </w:r>
      <w:r w:rsidR="00EB71D6">
        <w:t>to control them,</w:t>
      </w:r>
      <w:r w:rsidR="005A2A72">
        <w:t xml:space="preserve"> </w:t>
      </w:r>
      <w:r w:rsidR="00EB71D6">
        <w:t>so</w:t>
      </w:r>
      <w:r w:rsidR="0063245F">
        <w:t xml:space="preserve"> the fourth field we will give the heading </w:t>
      </w:r>
      <w:r w:rsidR="006E1436">
        <w:t>D</w:t>
      </w:r>
      <w:r w:rsidR="00DA1B17">
        <w:t>ecoder</w:t>
      </w:r>
      <w:r w:rsidR="006E1436">
        <w:t xml:space="preserve">. </w:t>
      </w:r>
      <w:r w:rsidR="00D538F9">
        <w:t xml:space="preserve">When you tap the SUBMIT button you will notice </w:t>
      </w:r>
      <w:r w:rsidR="001624BC">
        <w:t xml:space="preserve">the EDIT and DELETE FIELD buttons at </w:t>
      </w:r>
      <w:proofErr w:type="spellStart"/>
      <w:r w:rsidR="001624BC">
        <w:t>thebtop</w:t>
      </w:r>
      <w:proofErr w:type="spellEnd"/>
      <w:r w:rsidR="001624BC">
        <w:t xml:space="preserve"> tool bar </w:t>
      </w:r>
      <w:r w:rsidR="006D6224">
        <w:t xml:space="preserve">become enabled. The table icon below the Submit button will now show the </w:t>
      </w:r>
      <w:r w:rsidR="00C163E1">
        <w:t>FIXED fields headings as you entered them.</w:t>
      </w:r>
      <w:r w:rsidR="002D7011">
        <w:t xml:space="preserve"> The SUBMIT button itself is disabled</w:t>
      </w:r>
      <w:r w:rsidR="009E3DDB">
        <w:t xml:space="preserve">, and three text input elements </w:t>
      </w:r>
      <w:proofErr w:type="spellStart"/>
      <w:r w:rsidR="009E3DDB">
        <w:t>appear</w:t>
      </w:r>
      <w:r w:rsidR="00A256FB">
        <w:t>below</w:t>
      </w:r>
      <w:proofErr w:type="spellEnd"/>
      <w:r w:rsidR="00A256FB">
        <w:t xml:space="preserve"> the table </w:t>
      </w:r>
      <w:r w:rsidR="00A31882">
        <w:t>icon ready</w:t>
      </w:r>
      <w:r w:rsidR="00A256FB">
        <w:t xml:space="preserve"> for you to enter the titl</w:t>
      </w:r>
      <w:r w:rsidR="00031584">
        <w:t>e headings for the three DYNAMIC fields you are creating.</w:t>
      </w:r>
      <w:r w:rsidR="00042E7D">
        <w:t xml:space="preserve"> Beside </w:t>
      </w:r>
      <w:proofErr w:type="spellStart"/>
      <w:r w:rsidR="00042E7D">
        <w:t>eack</w:t>
      </w:r>
      <w:proofErr w:type="spellEnd"/>
      <w:r w:rsidR="00042E7D">
        <w:t xml:space="preserve"> text entry element is a small green circle with red border(in ‘attention mode</w:t>
      </w:r>
      <w:r w:rsidR="00A24DC1">
        <w:t>’) which you tap to submit the text entry for each dynamic field.</w:t>
      </w:r>
      <w:r w:rsidR="003C2AC9">
        <w:t xml:space="preserve"> When you have finished these entries tap on the pink direction bar below the dynamic field titles</w:t>
      </w:r>
      <w:r w:rsidR="00730938">
        <w:t xml:space="preserve"> to finalize the entries and to move on to the next step.</w:t>
      </w:r>
    </w:p>
    <w:p w14:paraId="5931381F" w14:textId="77777777" w:rsidR="004567A2" w:rsidRDefault="00225391" w:rsidP="006A4DC0">
      <w:r>
        <w:rPr>
          <w:noProof/>
        </w:rPr>
        <w:lastRenderedPageBreak/>
        <w:drawing>
          <wp:anchor distT="0" distB="0" distL="114300" distR="114300" simplePos="0" relativeHeight="251713536" behindDoc="0" locked="0" layoutInCell="1" allowOverlap="1" wp14:anchorId="6B9994A2" wp14:editId="7DE80D13">
            <wp:simplePos x="0" y="0"/>
            <wp:positionH relativeFrom="column">
              <wp:posOffset>-102235</wp:posOffset>
            </wp:positionH>
            <wp:positionV relativeFrom="paragraph">
              <wp:posOffset>4899025</wp:posOffset>
            </wp:positionV>
            <wp:extent cx="2494280" cy="33261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4280" cy="3326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4A4A866A" wp14:editId="28137BBB">
            <wp:simplePos x="0" y="0"/>
            <wp:positionH relativeFrom="column">
              <wp:posOffset>3068955</wp:posOffset>
            </wp:positionH>
            <wp:positionV relativeFrom="paragraph">
              <wp:posOffset>4899025</wp:posOffset>
            </wp:positionV>
            <wp:extent cx="2491339" cy="3321112"/>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1339" cy="3321112"/>
                    </a:xfrm>
                    <a:prstGeom prst="rect">
                      <a:avLst/>
                    </a:prstGeom>
                  </pic:spPr>
                </pic:pic>
              </a:graphicData>
            </a:graphic>
            <wp14:sizeRelH relativeFrom="margin">
              <wp14:pctWidth>0</wp14:pctWidth>
            </wp14:sizeRelH>
            <wp14:sizeRelV relativeFrom="margin">
              <wp14:pctHeight>0</wp14:pctHeight>
            </wp14:sizeRelV>
          </wp:anchor>
        </w:drawing>
      </w:r>
      <w:r w:rsidR="00876FFD">
        <w:rPr>
          <w:noProof/>
        </w:rPr>
        <w:drawing>
          <wp:anchor distT="0" distB="0" distL="114300" distR="114300" simplePos="0" relativeHeight="251710464" behindDoc="0" locked="0" layoutInCell="1" allowOverlap="1" wp14:anchorId="0E7E8C01" wp14:editId="27CDB863">
            <wp:simplePos x="0" y="0"/>
            <wp:positionH relativeFrom="column">
              <wp:posOffset>-102870</wp:posOffset>
            </wp:positionH>
            <wp:positionV relativeFrom="paragraph">
              <wp:posOffset>0</wp:posOffset>
            </wp:positionV>
            <wp:extent cx="2743200" cy="36576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14:sizeRelH relativeFrom="margin">
              <wp14:pctWidth>0</wp14:pctWidth>
            </wp14:sizeRelH>
            <wp14:sizeRelV relativeFrom="margin">
              <wp14:pctHeight>0</wp14:pctHeight>
            </wp14:sizeRelV>
          </wp:anchor>
        </w:drawing>
      </w:r>
      <w:r w:rsidR="00876FFD">
        <w:rPr>
          <w:noProof/>
        </w:rPr>
        <w:drawing>
          <wp:anchor distT="0" distB="0" distL="114300" distR="114300" simplePos="0" relativeHeight="251711488" behindDoc="0" locked="0" layoutInCell="1" allowOverlap="1" wp14:anchorId="1A278662" wp14:editId="795B1DF6">
            <wp:simplePos x="0" y="0"/>
            <wp:positionH relativeFrom="column">
              <wp:posOffset>3027045</wp:posOffset>
            </wp:positionH>
            <wp:positionV relativeFrom="paragraph">
              <wp:posOffset>0</wp:posOffset>
            </wp:positionV>
            <wp:extent cx="2794382" cy="3725333"/>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4382" cy="3725333"/>
                    </a:xfrm>
                    <a:prstGeom prst="rect">
                      <a:avLst/>
                    </a:prstGeom>
                  </pic:spPr>
                </pic:pic>
              </a:graphicData>
            </a:graphic>
            <wp14:sizeRelH relativeFrom="margin">
              <wp14:pctWidth>0</wp14:pctWidth>
            </wp14:sizeRelH>
            <wp14:sizeRelV relativeFrom="margin">
              <wp14:pctHeight>0</wp14:pctHeight>
            </wp14:sizeRelV>
          </wp:anchor>
        </w:drawing>
      </w:r>
      <w:r w:rsidR="000C5E76">
        <w:t xml:space="preserve">Decoders are </w:t>
      </w:r>
      <w:r w:rsidR="007A4D64">
        <w:t xml:space="preserve">tuned by setting values in certain CVs or computer variables so our model railroader is going to keep track of his settings </w:t>
      </w:r>
      <w:r w:rsidR="00A07C14">
        <w:t>using his database. So the first three DYNAMIC field headin</w:t>
      </w:r>
      <w:r w:rsidR="00585393">
        <w:t xml:space="preserve">gs are CVs. </w:t>
      </w:r>
      <w:r w:rsidR="00866F07">
        <w:t>He his tracking CV2 CV</w:t>
      </w:r>
      <w:r w:rsidR="00836211">
        <w:t xml:space="preserve">5 and CV6 so these are the headings he has entered for the </w:t>
      </w:r>
      <w:r w:rsidR="00D107E6">
        <w:t xml:space="preserve">three dynamic fields. </w:t>
      </w:r>
    </w:p>
    <w:p w14:paraId="5042D7ED" w14:textId="77777777" w:rsidR="004567A2" w:rsidRDefault="004567A2" w:rsidP="006A4DC0"/>
    <w:p w14:paraId="2F6270B2" w14:textId="77777777" w:rsidR="004567A2" w:rsidRDefault="004567A2" w:rsidP="006A4DC0"/>
    <w:p w14:paraId="6E8A2F15" w14:textId="77777777" w:rsidR="009B3811" w:rsidRPr="006A4DC0" w:rsidRDefault="00BA4E4B" w:rsidP="006A4DC0">
      <w:r>
        <w:rPr>
          <w:noProof/>
        </w:rPr>
        <w:drawing>
          <wp:anchor distT="0" distB="0" distL="114300" distR="114300" simplePos="0" relativeHeight="251715584" behindDoc="0" locked="0" layoutInCell="1" allowOverlap="1" wp14:anchorId="379967B2" wp14:editId="132BDEED">
            <wp:simplePos x="0" y="0"/>
            <wp:positionH relativeFrom="column">
              <wp:posOffset>2898140</wp:posOffset>
            </wp:positionH>
            <wp:positionV relativeFrom="paragraph">
              <wp:posOffset>742950</wp:posOffset>
            </wp:positionV>
            <wp:extent cx="2110740" cy="28143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0740" cy="2814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1513D39C" wp14:editId="34A9D347">
            <wp:simplePos x="0" y="0"/>
            <wp:positionH relativeFrom="column">
              <wp:posOffset>-25400</wp:posOffset>
            </wp:positionH>
            <wp:positionV relativeFrom="paragraph">
              <wp:posOffset>742950</wp:posOffset>
            </wp:positionV>
            <wp:extent cx="2189480" cy="2921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89480" cy="2921000"/>
                    </a:xfrm>
                    <a:prstGeom prst="rect">
                      <a:avLst/>
                    </a:prstGeom>
                  </pic:spPr>
                </pic:pic>
              </a:graphicData>
            </a:graphic>
            <wp14:sizeRelH relativeFrom="margin">
              <wp14:pctWidth>0</wp14:pctWidth>
            </wp14:sizeRelH>
            <wp14:sizeRelV relativeFrom="margin">
              <wp14:pctHeight>0</wp14:pctHeight>
            </wp14:sizeRelV>
          </wp:anchor>
        </w:drawing>
      </w:r>
      <w:r w:rsidR="00D107E6">
        <w:t xml:space="preserve">Notice that as each entry is made the title appears in the header of the </w:t>
      </w:r>
      <w:r w:rsidR="00350FF6">
        <w:t>Table icon. After finishing this</w:t>
      </w:r>
      <w:r w:rsidR="006C01DF">
        <w:t xml:space="preserve"> </w:t>
      </w:r>
      <w:r w:rsidR="00350FF6">
        <w:t xml:space="preserve">task tap on the pink direction bar </w:t>
      </w:r>
      <w:r w:rsidR="00335A0B">
        <w:t>below the dynamic field entries to continue.</w:t>
      </w:r>
    </w:p>
    <w:p w14:paraId="463D3157" w14:textId="77777777" w:rsidR="006A4DC0" w:rsidRPr="006A4DC0" w:rsidRDefault="000D4D56" w:rsidP="006A4DC0">
      <w:r>
        <w:rPr>
          <w:noProof/>
        </w:rPr>
        <w:drawing>
          <wp:anchor distT="0" distB="0" distL="114300" distR="114300" simplePos="0" relativeHeight="251717632" behindDoc="0" locked="0" layoutInCell="1" allowOverlap="1" wp14:anchorId="721B08D5" wp14:editId="122EBC82">
            <wp:simplePos x="0" y="0"/>
            <wp:positionH relativeFrom="column">
              <wp:posOffset>3123565</wp:posOffset>
            </wp:positionH>
            <wp:positionV relativeFrom="paragraph">
              <wp:posOffset>3427095</wp:posOffset>
            </wp:positionV>
            <wp:extent cx="2200910" cy="2933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0910" cy="2933700"/>
                    </a:xfrm>
                    <a:prstGeom prst="rect">
                      <a:avLst/>
                    </a:prstGeom>
                  </pic:spPr>
                </pic:pic>
              </a:graphicData>
            </a:graphic>
            <wp14:sizeRelH relativeFrom="margin">
              <wp14:pctWidth>0</wp14:pctWidth>
            </wp14:sizeRelH>
            <wp14:sizeRelV relativeFrom="margin">
              <wp14:pctHeight>0</wp14:pctHeight>
            </wp14:sizeRelV>
          </wp:anchor>
        </w:drawing>
      </w:r>
      <w:r w:rsidR="00564A03">
        <w:rPr>
          <w:noProof/>
        </w:rPr>
        <w:drawing>
          <wp:anchor distT="0" distB="0" distL="114300" distR="114300" simplePos="0" relativeHeight="251716608" behindDoc="0" locked="0" layoutInCell="1" allowOverlap="1" wp14:anchorId="260274B6" wp14:editId="47442769">
            <wp:simplePos x="0" y="0"/>
            <wp:positionH relativeFrom="column">
              <wp:posOffset>290195</wp:posOffset>
            </wp:positionH>
            <wp:positionV relativeFrom="paragraph">
              <wp:posOffset>3336925</wp:posOffset>
            </wp:positionV>
            <wp:extent cx="2268855" cy="3024505"/>
            <wp:effectExtent l="0" t="0" r="444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8855" cy="3024505"/>
                    </a:xfrm>
                    <a:prstGeom prst="rect">
                      <a:avLst/>
                    </a:prstGeom>
                  </pic:spPr>
                </pic:pic>
              </a:graphicData>
            </a:graphic>
            <wp14:sizeRelH relativeFrom="margin">
              <wp14:pctWidth>0</wp14:pctWidth>
            </wp14:sizeRelH>
            <wp14:sizeRelV relativeFrom="margin">
              <wp14:pctHeight>0</wp14:pctHeight>
            </wp14:sizeRelV>
          </wp:anchor>
        </w:drawing>
      </w:r>
      <w:r w:rsidR="00B47C0F">
        <w:t xml:space="preserve"> </w:t>
      </w:r>
      <w:proofErr w:type="spellStart"/>
      <w:r w:rsidR="00B47C0F">
        <w:t>DougieBase</w:t>
      </w:r>
      <w:proofErr w:type="spellEnd"/>
      <w:r w:rsidR="00B47C0F">
        <w:t xml:space="preserve"> </w:t>
      </w:r>
      <w:r w:rsidR="000F2119">
        <w:t xml:space="preserve">now </w:t>
      </w:r>
      <w:r w:rsidR="00B47C0F">
        <w:t>starts to generate the table</w:t>
      </w:r>
      <w:r w:rsidR="00583ECA">
        <w:t>, using data from Notes for the FIXED fields, and the data you enter into the DYNAMIC fields.</w:t>
      </w:r>
    </w:p>
    <w:p w14:paraId="349AA20F" w14:textId="77777777" w:rsidR="0081675D" w:rsidRPr="0081675D" w:rsidRDefault="0081675D" w:rsidP="0081675D"/>
    <w:p w14:paraId="2B47EFEB" w14:textId="77777777" w:rsidR="006A3071" w:rsidRDefault="00871723" w:rsidP="00871723">
      <w:pPr>
        <w:pStyle w:val="Heading2"/>
      </w:pPr>
      <w:r>
        <w:lastRenderedPageBreak/>
        <w:t>Editing a Table</w:t>
      </w:r>
      <w:r w:rsidR="00C03FFD">
        <w:t xml:space="preserve"> .. </w:t>
      </w:r>
      <w:r w:rsidR="004A0527">
        <w:t>changing the layout</w:t>
      </w:r>
    </w:p>
    <w:p w14:paraId="01CBD561" w14:textId="77777777" w:rsidR="00EC6FF9" w:rsidRDefault="00EC6FF9" w:rsidP="00EC6FF9">
      <w:r>
        <w:t>Now that a table has been generated</w:t>
      </w:r>
      <w:r w:rsidR="001E769D">
        <w:t>, you can edit the table. Tapping TABL</w:t>
      </w:r>
      <w:r w:rsidR="00D65236">
        <w:t>E in the main menu takes you to the Create</w:t>
      </w:r>
      <w:r w:rsidR="00A66F47">
        <w:t xml:space="preserve"> Table window and from here tapping the </w:t>
      </w:r>
      <w:r w:rsidR="0001376E">
        <w:t>‘</w:t>
      </w:r>
      <w:r w:rsidR="00A66F47">
        <w:t>Create OR EDIT a table</w:t>
      </w:r>
      <w:r w:rsidR="0001376E">
        <w:t xml:space="preserve">’ direction bar takes you to the Table EDIT window. </w:t>
      </w:r>
      <w:r w:rsidR="004707AE">
        <w:t xml:space="preserve">This window will be familiar but the </w:t>
      </w:r>
      <w:r w:rsidR="003578E9">
        <w:t>NEW button</w:t>
      </w:r>
      <w:r w:rsidR="004707AE">
        <w:t xml:space="preserve"> is now disabled and the EDIT button is </w:t>
      </w:r>
      <w:r w:rsidR="005A147F">
        <w:t xml:space="preserve">enabled </w:t>
      </w:r>
      <w:r w:rsidR="004707AE">
        <w:t xml:space="preserve">in </w:t>
      </w:r>
      <w:r w:rsidR="00387447">
        <w:t>‘Attention’ mode. Tapping EDIT brings up the table edit screen shown below</w:t>
      </w:r>
      <w:r w:rsidR="0093724B">
        <w:t>:</w:t>
      </w:r>
    </w:p>
    <w:p w14:paraId="03C596E6" w14:textId="77777777" w:rsidR="0093724B" w:rsidRDefault="0071471F" w:rsidP="00EC6FF9">
      <w:r>
        <w:rPr>
          <w:noProof/>
        </w:rPr>
        <w:drawing>
          <wp:anchor distT="0" distB="0" distL="114300" distR="114300" simplePos="0" relativeHeight="251719680" behindDoc="0" locked="0" layoutInCell="1" allowOverlap="1" wp14:anchorId="1CA8B0F4" wp14:editId="0E9930E6">
            <wp:simplePos x="0" y="0"/>
            <wp:positionH relativeFrom="column">
              <wp:posOffset>2032000</wp:posOffset>
            </wp:positionH>
            <wp:positionV relativeFrom="paragraph">
              <wp:posOffset>777348</wp:posOffset>
            </wp:positionV>
            <wp:extent cx="4596130" cy="4075430"/>
            <wp:effectExtent l="0" t="0" r="127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6130" cy="4075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5F59A22" wp14:editId="5A26D521">
            <wp:simplePos x="0" y="0"/>
            <wp:positionH relativeFrom="column">
              <wp:posOffset>-833120</wp:posOffset>
            </wp:positionH>
            <wp:positionV relativeFrom="paragraph">
              <wp:posOffset>266367</wp:posOffset>
            </wp:positionV>
            <wp:extent cx="3312160" cy="4416425"/>
            <wp:effectExtent l="0" t="0" r="2540" b="31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2160" cy="4416425"/>
                    </a:xfrm>
                    <a:prstGeom prst="rect">
                      <a:avLst/>
                    </a:prstGeom>
                  </pic:spPr>
                </pic:pic>
              </a:graphicData>
            </a:graphic>
            <wp14:sizeRelH relativeFrom="margin">
              <wp14:pctWidth>0</wp14:pctWidth>
            </wp14:sizeRelH>
            <wp14:sizeRelV relativeFrom="margin">
              <wp14:pctHeight>0</wp14:pctHeight>
            </wp14:sizeRelV>
          </wp:anchor>
        </w:drawing>
      </w:r>
    </w:p>
    <w:p w14:paraId="4E3AB2EC" w14:textId="77777777" w:rsidR="00854804" w:rsidRDefault="00B548FA" w:rsidP="00B548FA">
      <w:pPr>
        <w:pStyle w:val="Heading4"/>
      </w:pPr>
      <w:r>
        <w:t>Adding a Field</w:t>
      </w:r>
    </w:p>
    <w:p w14:paraId="3CEEEF80" w14:textId="77777777" w:rsidR="005F230E" w:rsidRDefault="00BB2383" w:rsidP="00EC6FF9">
      <w:r>
        <w:t>The EDIT button is now greyed out and your attention is drawn to the ENTER button at the bottom of the screen Here you enter the number of Dynamic fields you wish to add.</w:t>
      </w:r>
      <w:r w:rsidR="00CA1D80">
        <w:t xml:space="preserve">All previous entries in the header </w:t>
      </w:r>
      <w:r w:rsidR="00CA1D80">
        <w:lastRenderedPageBreak/>
        <w:t>fields of the FIXED fields are shown, and the</w:t>
      </w:r>
      <w:r w:rsidR="007D3DDF">
        <w:t xml:space="preserve"> current</w:t>
      </w:r>
      <w:r w:rsidR="00CA1D80">
        <w:t xml:space="preserve"> number of </w:t>
      </w:r>
      <w:r w:rsidR="007D3DDF">
        <w:t>dynamic fields are indicated in the greyed out green bar above</w:t>
      </w:r>
      <w:r w:rsidR="007E35AF">
        <w:t xml:space="preserve">. When you enter the number of new fields desired the number in the green bar will increase accordingly, reflecting the </w:t>
      </w:r>
      <w:r w:rsidR="00C84457">
        <w:t xml:space="preserve">new number of dynamic fields. If you only wanted to edit the title headings of the FIXED fields and did not want to add more fields just enter a 0 </w:t>
      </w:r>
      <w:r w:rsidR="00E05E62">
        <w:t>into the Add fields input element.</w:t>
      </w:r>
      <w:r w:rsidR="006277F5">
        <w:t xml:space="preserve">. when you tap the </w:t>
      </w:r>
      <w:r w:rsidR="00D535E8">
        <w:t>ENTER button</w:t>
      </w:r>
      <w:r w:rsidR="006277F5">
        <w:t xml:space="preserve"> </w:t>
      </w:r>
      <w:r w:rsidR="00D535E8">
        <w:t xml:space="preserve">it will grey out and the SUBMIT button </w:t>
      </w:r>
      <w:r w:rsidR="00C64807">
        <w:t xml:space="preserve">will be in ‘attention’ </w:t>
      </w:r>
      <w:r w:rsidR="00704402">
        <w:t>mode indicating</w:t>
      </w:r>
      <w:r w:rsidR="00C64807">
        <w:t xml:space="preserve"> to tap it after all your changes are made.</w:t>
      </w:r>
      <w:r w:rsidR="009E4D1E">
        <w:t xml:space="preserve"> This will bring up new input elements for </w:t>
      </w:r>
      <w:r w:rsidR="00DE2F12">
        <w:rPr>
          <w:noProof/>
        </w:rPr>
        <w:drawing>
          <wp:anchor distT="0" distB="0" distL="114300" distR="114300" simplePos="0" relativeHeight="251723776" behindDoc="0" locked="0" layoutInCell="1" allowOverlap="1" wp14:anchorId="1ECB3778" wp14:editId="751BC052">
            <wp:simplePos x="0" y="0"/>
            <wp:positionH relativeFrom="column">
              <wp:posOffset>-929508</wp:posOffset>
            </wp:positionH>
            <wp:positionV relativeFrom="paragraph">
              <wp:posOffset>2481555</wp:posOffset>
            </wp:positionV>
            <wp:extent cx="3711575" cy="3858895"/>
            <wp:effectExtent l="0" t="0" r="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11575" cy="3858895"/>
                    </a:xfrm>
                    <a:prstGeom prst="rect">
                      <a:avLst/>
                    </a:prstGeom>
                  </pic:spPr>
                </pic:pic>
              </a:graphicData>
            </a:graphic>
            <wp14:sizeRelH relativeFrom="margin">
              <wp14:pctWidth>0</wp14:pctWidth>
            </wp14:sizeRelH>
            <wp14:sizeRelV relativeFrom="margin">
              <wp14:pctHeight>0</wp14:pctHeight>
            </wp14:sizeRelV>
          </wp:anchor>
        </w:drawing>
      </w:r>
      <w:r w:rsidR="00DE2F12">
        <w:rPr>
          <w:noProof/>
        </w:rPr>
        <w:drawing>
          <wp:anchor distT="0" distB="0" distL="114300" distR="114300" simplePos="0" relativeHeight="251725824" behindDoc="0" locked="0" layoutInCell="1" allowOverlap="1" wp14:anchorId="44ADFFCD" wp14:editId="623B389B">
            <wp:simplePos x="0" y="0"/>
            <wp:positionH relativeFrom="column">
              <wp:posOffset>2057927</wp:posOffset>
            </wp:positionH>
            <wp:positionV relativeFrom="paragraph">
              <wp:posOffset>2481613</wp:posOffset>
            </wp:positionV>
            <wp:extent cx="4567555" cy="3645535"/>
            <wp:effectExtent l="0" t="0" r="444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567555" cy="3645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D1E">
        <w:t>entering the headings of the new DYNAMIC fields you created.</w:t>
      </w:r>
    </w:p>
    <w:p w14:paraId="3566E202" w14:textId="77777777" w:rsidR="00C716E8" w:rsidRDefault="00C716E8" w:rsidP="00EC6FF9"/>
    <w:p w14:paraId="46F93EC4" w14:textId="77777777" w:rsidR="00C716E8" w:rsidRDefault="00DE2F12" w:rsidP="00EC6FF9">
      <w:r>
        <w:t xml:space="preserve">The new headers are entered when you tap the small submit buttons beside each input element.Follow the guides and finally tap </w:t>
      </w:r>
      <w:r w:rsidR="00011C60">
        <w:t>DISPLAY TABLE</w:t>
      </w:r>
      <w:r>
        <w:t xml:space="preserve"> to see your new table</w:t>
      </w:r>
      <w:r w:rsidR="00536EBC">
        <w:t>.</w:t>
      </w:r>
    </w:p>
    <w:p w14:paraId="62E9CF73" w14:textId="77777777" w:rsidR="00536EBC" w:rsidRDefault="00542BA9" w:rsidP="00A921AA">
      <w:r w:rsidRPr="00E5400A">
        <w:rPr>
          <w:b/>
          <w:bCs/>
          <w:noProof/>
        </w:rPr>
        <w:lastRenderedPageBreak/>
        <w:drawing>
          <wp:anchor distT="0" distB="0" distL="114300" distR="114300" simplePos="0" relativeHeight="251731968" behindDoc="0" locked="0" layoutInCell="1" allowOverlap="1" wp14:anchorId="14F78A0C" wp14:editId="7777ABDF">
            <wp:simplePos x="0" y="0"/>
            <wp:positionH relativeFrom="column">
              <wp:posOffset>3440233</wp:posOffset>
            </wp:positionH>
            <wp:positionV relativeFrom="paragraph">
              <wp:posOffset>4195412</wp:posOffset>
            </wp:positionV>
            <wp:extent cx="2662555" cy="3550285"/>
            <wp:effectExtent l="0" t="0" r="4445" b="571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2555" cy="3550285"/>
                    </a:xfrm>
                    <a:prstGeom prst="rect">
                      <a:avLst/>
                    </a:prstGeom>
                  </pic:spPr>
                </pic:pic>
              </a:graphicData>
            </a:graphic>
            <wp14:sizeRelH relativeFrom="margin">
              <wp14:pctWidth>0</wp14:pctWidth>
            </wp14:sizeRelH>
            <wp14:sizeRelV relativeFrom="margin">
              <wp14:pctHeight>0</wp14:pctHeight>
            </wp14:sizeRelV>
          </wp:anchor>
        </w:drawing>
      </w:r>
      <w:r w:rsidRPr="00E5400A">
        <w:rPr>
          <w:b/>
          <w:bCs/>
          <w:noProof/>
        </w:rPr>
        <w:drawing>
          <wp:anchor distT="0" distB="0" distL="114300" distR="114300" simplePos="0" relativeHeight="251730944" behindDoc="0" locked="0" layoutInCell="1" allowOverlap="1" wp14:anchorId="45098F16" wp14:editId="1AC30940">
            <wp:simplePos x="0" y="0"/>
            <wp:positionH relativeFrom="column">
              <wp:posOffset>151798</wp:posOffset>
            </wp:positionH>
            <wp:positionV relativeFrom="paragraph">
              <wp:posOffset>4949855</wp:posOffset>
            </wp:positionV>
            <wp:extent cx="2458193" cy="3276714"/>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58193" cy="3276714"/>
                    </a:xfrm>
                    <a:prstGeom prst="rect">
                      <a:avLst/>
                    </a:prstGeom>
                  </pic:spPr>
                </pic:pic>
              </a:graphicData>
            </a:graphic>
            <wp14:sizeRelH relativeFrom="margin">
              <wp14:pctWidth>0</wp14:pctWidth>
            </wp14:sizeRelH>
            <wp14:sizeRelV relativeFrom="margin">
              <wp14:pctHeight>0</wp14:pctHeight>
            </wp14:sizeRelV>
          </wp:anchor>
        </w:drawing>
      </w:r>
      <w:r w:rsidR="00D0014A" w:rsidRPr="00E5400A">
        <w:rPr>
          <w:b/>
          <w:bCs/>
          <w:noProof/>
        </w:rPr>
        <w:drawing>
          <wp:anchor distT="0" distB="0" distL="114300" distR="114300" simplePos="0" relativeHeight="251734016" behindDoc="0" locked="0" layoutInCell="1" allowOverlap="1" wp14:anchorId="47468FF3" wp14:editId="790D43DA">
            <wp:simplePos x="0" y="0"/>
            <wp:positionH relativeFrom="column">
              <wp:posOffset>2953772</wp:posOffset>
            </wp:positionH>
            <wp:positionV relativeFrom="paragraph">
              <wp:posOffset>747832</wp:posOffset>
            </wp:positionV>
            <wp:extent cx="3449561" cy="2861954"/>
            <wp:effectExtent l="0" t="0" r="508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3449561" cy="2861954"/>
                    </a:xfrm>
                    <a:prstGeom prst="rect">
                      <a:avLst/>
                    </a:prstGeom>
                  </pic:spPr>
                </pic:pic>
              </a:graphicData>
            </a:graphic>
            <wp14:sizeRelH relativeFrom="margin">
              <wp14:pctWidth>0</wp14:pctWidth>
            </wp14:sizeRelH>
            <wp14:sizeRelV relativeFrom="margin">
              <wp14:pctHeight>0</wp14:pctHeight>
            </wp14:sizeRelV>
          </wp:anchor>
        </w:drawing>
      </w:r>
      <w:r w:rsidR="00C03D59" w:rsidRPr="00E5400A">
        <w:rPr>
          <w:b/>
          <w:bCs/>
          <w:noProof/>
        </w:rPr>
        <w:drawing>
          <wp:anchor distT="0" distB="0" distL="114300" distR="114300" simplePos="0" relativeHeight="251727872" behindDoc="0" locked="0" layoutInCell="1" allowOverlap="1" wp14:anchorId="0CF0F597" wp14:editId="130A4AD8">
            <wp:simplePos x="0" y="0"/>
            <wp:positionH relativeFrom="column">
              <wp:posOffset>-217170</wp:posOffset>
            </wp:positionH>
            <wp:positionV relativeFrom="paragraph">
              <wp:posOffset>747782</wp:posOffset>
            </wp:positionV>
            <wp:extent cx="3075305" cy="4101465"/>
            <wp:effectExtent l="0" t="0" r="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5305" cy="4101465"/>
                    </a:xfrm>
                    <a:prstGeom prst="rect">
                      <a:avLst/>
                    </a:prstGeom>
                  </pic:spPr>
                </pic:pic>
              </a:graphicData>
            </a:graphic>
            <wp14:sizeRelH relativeFrom="margin">
              <wp14:pctWidth>0</wp14:pctWidth>
            </wp14:sizeRelH>
            <wp14:sizeRelV relativeFrom="margin">
              <wp14:pctHeight>0</wp14:pctHeight>
            </wp14:sizeRelV>
          </wp:anchor>
        </w:drawing>
      </w:r>
      <w:r w:rsidR="00536EBC" w:rsidRPr="00E5400A">
        <w:rPr>
          <w:b/>
          <w:bCs/>
        </w:rPr>
        <w:t>To enter data into the newly created Dynamic fields</w:t>
      </w:r>
      <w:r w:rsidR="00536EBC">
        <w:t xml:space="preserve"> just double-tap the appropriate table cell. Clear the input field, enter the new data, tap enter, then REFRESH to see the data entry in the c</w:t>
      </w:r>
      <w:r w:rsidR="0091227A">
        <w:t>ell.</w:t>
      </w:r>
      <w:r w:rsidR="00D0014A" w:rsidRPr="00D0014A">
        <w:rPr>
          <w:noProof/>
        </w:rPr>
        <w:t xml:space="preserve"> </w:t>
      </w:r>
    </w:p>
    <w:p w14:paraId="3EC85E59" w14:textId="77777777" w:rsidR="00E31337" w:rsidRDefault="00204F3C" w:rsidP="00C565E0">
      <w:pPr>
        <w:rPr>
          <w:noProof/>
        </w:rPr>
      </w:pPr>
      <w:r>
        <w:rPr>
          <w:noProof/>
        </w:rPr>
        <w:lastRenderedPageBreak/>
        <w:t>Whenever you enter new</w:t>
      </w:r>
      <w:r w:rsidR="00621F8E">
        <w:rPr>
          <w:noProof/>
        </w:rPr>
        <w:t xml:space="preserve"> </w:t>
      </w:r>
      <w:r>
        <w:rPr>
          <w:noProof/>
        </w:rPr>
        <w:t>data</w:t>
      </w:r>
      <w:r w:rsidR="00621F8E">
        <w:rPr>
          <w:noProof/>
        </w:rPr>
        <w:t>, it is necessary to save your work, and DougieBase reminds you to do this by highlighting th</w:t>
      </w:r>
      <w:r w:rsidR="00015CA0">
        <w:rPr>
          <w:noProof/>
        </w:rPr>
        <w:t>e</w:t>
      </w:r>
      <w:r w:rsidR="00621F8E">
        <w:rPr>
          <w:noProof/>
        </w:rPr>
        <w:t xml:space="preserve"> table menu bar</w:t>
      </w:r>
      <w:r w:rsidR="00856948">
        <w:rPr>
          <w:noProof/>
        </w:rPr>
        <w:t xml:space="preserve"> (in case the menu buttons are hidden), and also highl</w:t>
      </w:r>
      <w:r w:rsidR="002570DA">
        <w:rPr>
          <w:noProof/>
        </w:rPr>
        <w:t>ights the SAVE button in yellow with red border indicating</w:t>
      </w:r>
      <w:r w:rsidR="00D248BC">
        <w:rPr>
          <w:noProof/>
        </w:rPr>
        <w:t xml:space="preserve"> .. do this! If you do not </w:t>
      </w:r>
      <w:r w:rsidR="00106FDC">
        <w:rPr>
          <w:noProof/>
        </w:rPr>
        <w:t xml:space="preserve">SAVE, </w:t>
      </w:r>
      <w:r w:rsidR="00D248BC">
        <w:rPr>
          <w:noProof/>
        </w:rPr>
        <w:t xml:space="preserve"> the data entries will be lost after returning to the notes section.</w:t>
      </w:r>
    </w:p>
    <w:p w14:paraId="27D84191" w14:textId="77777777" w:rsidR="00416757" w:rsidRDefault="005477FE" w:rsidP="00C565E0">
      <w:pPr>
        <w:rPr>
          <w:noProof/>
        </w:rPr>
      </w:pPr>
      <w:r>
        <w:rPr>
          <w:noProof/>
        </w:rPr>
        <w:t xml:space="preserve">The next most used function in DougieBase is deleting a field. </w:t>
      </w:r>
    </w:p>
    <w:p w14:paraId="2E582B39" w14:textId="77777777" w:rsidR="00654A1E" w:rsidRDefault="00A358C3" w:rsidP="00A358C3">
      <w:pPr>
        <w:pStyle w:val="Heading4"/>
      </w:pPr>
      <w:r>
        <w:t>Deleting a field</w:t>
      </w:r>
    </w:p>
    <w:p w14:paraId="077EF17E" w14:textId="77777777" w:rsidR="00A358C3" w:rsidRDefault="008A10E8" w:rsidP="00A358C3">
      <w:r>
        <w:rPr>
          <w:noProof/>
        </w:rPr>
        <w:drawing>
          <wp:anchor distT="0" distB="0" distL="114300" distR="114300" simplePos="0" relativeHeight="251736064" behindDoc="0" locked="0" layoutInCell="1" allowOverlap="1" wp14:anchorId="0CE601A9" wp14:editId="6EDA64EB">
            <wp:simplePos x="0" y="0"/>
            <wp:positionH relativeFrom="column">
              <wp:posOffset>3361279</wp:posOffset>
            </wp:positionH>
            <wp:positionV relativeFrom="paragraph">
              <wp:posOffset>716056</wp:posOffset>
            </wp:positionV>
            <wp:extent cx="2954655" cy="3939540"/>
            <wp:effectExtent l="0" t="0" r="444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54655" cy="39395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4B5E71DF" wp14:editId="01436470">
            <wp:simplePos x="0" y="0"/>
            <wp:positionH relativeFrom="column">
              <wp:posOffset>-390450</wp:posOffset>
            </wp:positionH>
            <wp:positionV relativeFrom="paragraph">
              <wp:posOffset>716355</wp:posOffset>
            </wp:positionV>
            <wp:extent cx="3065780" cy="4087495"/>
            <wp:effectExtent l="0" t="0" r="0"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5780" cy="4087495"/>
                    </a:xfrm>
                    <a:prstGeom prst="rect">
                      <a:avLst/>
                    </a:prstGeom>
                  </pic:spPr>
                </pic:pic>
              </a:graphicData>
            </a:graphic>
            <wp14:sizeRelH relativeFrom="margin">
              <wp14:pctWidth>0</wp14:pctWidth>
            </wp14:sizeRelH>
            <wp14:sizeRelV relativeFrom="margin">
              <wp14:pctHeight>0</wp14:pctHeight>
            </wp14:sizeRelV>
          </wp:anchor>
        </w:drawing>
      </w:r>
      <w:r w:rsidR="00A358C3">
        <w:t xml:space="preserve">Another option available from the edit </w:t>
      </w:r>
      <w:r w:rsidR="00671A29">
        <w:t xml:space="preserve">table window is DELETE FIELD. Tapping the DELETE field button brings up the </w:t>
      </w:r>
      <w:r w:rsidR="008A13D8">
        <w:t>delete field options screen.</w:t>
      </w:r>
    </w:p>
    <w:p w14:paraId="2C0322B3" w14:textId="77777777" w:rsidR="001A03AC" w:rsidRDefault="001A03AC" w:rsidP="00A358C3"/>
    <w:p w14:paraId="0F570226" w14:textId="77777777" w:rsidR="001A03AC" w:rsidRDefault="001C0A48" w:rsidP="00A358C3">
      <w:r>
        <w:t>All the field headings are shown</w:t>
      </w:r>
      <w:r w:rsidR="00451A70">
        <w:t>, including the FIXED fields. Only Dynamic fields can be deleted. Scroll the field heading</w:t>
      </w:r>
      <w:r w:rsidR="008B7518">
        <w:t xml:space="preserve"> to </w:t>
      </w:r>
      <w:r w:rsidR="00777E46">
        <w:t>the</w:t>
      </w:r>
      <w:r w:rsidR="008B7518">
        <w:t xml:space="preserve"> right to see the rest of the fields.</w:t>
      </w:r>
      <w:r w:rsidR="009202B1">
        <w:t xml:space="preserve"> To choose the</w:t>
      </w:r>
      <w:r w:rsidR="007749E2">
        <w:t xml:space="preserve"> desired </w:t>
      </w:r>
      <w:r w:rsidR="009202B1">
        <w:t>field tap on</w:t>
      </w:r>
      <w:r w:rsidR="00156744">
        <w:t xml:space="preserve"> the </w:t>
      </w:r>
      <w:r w:rsidR="00983924">
        <w:t xml:space="preserve">‘Chose </w:t>
      </w:r>
      <w:r w:rsidR="00983924">
        <w:lastRenderedPageBreak/>
        <w:t xml:space="preserve">field to </w:t>
      </w:r>
      <w:r w:rsidR="00B544B7">
        <w:t>DELETE input</w:t>
      </w:r>
      <w:r w:rsidR="00983924">
        <w:t xml:space="preserve"> element. This brings up the </w:t>
      </w:r>
      <w:r w:rsidR="00B544B7">
        <w:t xml:space="preserve">item select picker </w:t>
      </w:r>
      <w:r w:rsidR="00E02F07">
        <w:rPr>
          <w:noProof/>
        </w:rPr>
        <w:drawing>
          <wp:anchor distT="0" distB="0" distL="114300" distR="114300" simplePos="0" relativeHeight="251739136" behindDoc="0" locked="0" layoutInCell="1" allowOverlap="1" wp14:anchorId="1170C9CC" wp14:editId="2EFA57ED">
            <wp:simplePos x="0" y="0"/>
            <wp:positionH relativeFrom="column">
              <wp:posOffset>2743125</wp:posOffset>
            </wp:positionH>
            <wp:positionV relativeFrom="paragraph">
              <wp:posOffset>509755</wp:posOffset>
            </wp:positionV>
            <wp:extent cx="2433955" cy="3245485"/>
            <wp:effectExtent l="0" t="0" r="4445" b="571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33955" cy="3245485"/>
                    </a:xfrm>
                    <a:prstGeom prst="rect">
                      <a:avLst/>
                    </a:prstGeom>
                  </pic:spPr>
                </pic:pic>
              </a:graphicData>
            </a:graphic>
            <wp14:sizeRelH relativeFrom="margin">
              <wp14:pctWidth>0</wp14:pctWidth>
            </wp14:sizeRelH>
            <wp14:sizeRelV relativeFrom="margin">
              <wp14:pctHeight>0</wp14:pctHeight>
            </wp14:sizeRelV>
          </wp:anchor>
        </w:drawing>
      </w:r>
      <w:r w:rsidR="00E02F07">
        <w:rPr>
          <w:noProof/>
        </w:rPr>
        <w:drawing>
          <wp:anchor distT="0" distB="0" distL="114300" distR="114300" simplePos="0" relativeHeight="251737088" behindDoc="0" locked="0" layoutInCell="1" allowOverlap="1" wp14:anchorId="550BE2A5" wp14:editId="4402B755">
            <wp:simplePos x="0" y="0"/>
            <wp:positionH relativeFrom="column">
              <wp:posOffset>-404009</wp:posOffset>
            </wp:positionH>
            <wp:positionV relativeFrom="paragraph">
              <wp:posOffset>510876</wp:posOffset>
            </wp:positionV>
            <wp:extent cx="2433320" cy="3245485"/>
            <wp:effectExtent l="0" t="0" r="5080"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33320" cy="3245485"/>
                    </a:xfrm>
                    <a:prstGeom prst="rect">
                      <a:avLst/>
                    </a:prstGeom>
                  </pic:spPr>
                </pic:pic>
              </a:graphicData>
            </a:graphic>
            <wp14:sizeRelH relativeFrom="margin">
              <wp14:pctWidth>0</wp14:pctWidth>
            </wp14:sizeRelH>
            <wp14:sizeRelV relativeFrom="margin">
              <wp14:pctHeight>0</wp14:pctHeight>
            </wp14:sizeRelV>
          </wp:anchor>
        </w:drawing>
      </w:r>
      <w:r w:rsidR="00B544B7">
        <w:t>which only list the Dynamic fields</w:t>
      </w:r>
      <w:r w:rsidR="00BC4AA0">
        <w:t>. Tap on the field</w:t>
      </w:r>
      <w:r w:rsidR="00F11A5D">
        <w:t xml:space="preserve"> name</w:t>
      </w:r>
      <w:r w:rsidR="0076651E">
        <w:t xml:space="preserve"> to select</w:t>
      </w:r>
      <w:r w:rsidR="00E02F07">
        <w:t>.</w:t>
      </w:r>
    </w:p>
    <w:p w14:paraId="17FA2C78" w14:textId="77777777" w:rsidR="00D30793" w:rsidRDefault="00172E47" w:rsidP="00A358C3">
      <w:r>
        <w:rPr>
          <w:noProof/>
        </w:rPr>
        <w:drawing>
          <wp:anchor distT="0" distB="0" distL="114300" distR="114300" simplePos="0" relativeHeight="251740160" behindDoc="0" locked="0" layoutInCell="1" allowOverlap="1" wp14:anchorId="374022E1" wp14:editId="3286D3E7">
            <wp:simplePos x="0" y="0"/>
            <wp:positionH relativeFrom="column">
              <wp:posOffset>-161925</wp:posOffset>
            </wp:positionH>
            <wp:positionV relativeFrom="paragraph">
              <wp:posOffset>3415665</wp:posOffset>
            </wp:positionV>
            <wp:extent cx="2729230" cy="3639820"/>
            <wp:effectExtent l="0" t="0" r="1270" b="508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29230" cy="3639820"/>
                    </a:xfrm>
                    <a:prstGeom prst="rect">
                      <a:avLst/>
                    </a:prstGeom>
                  </pic:spPr>
                </pic:pic>
              </a:graphicData>
            </a:graphic>
            <wp14:sizeRelH relativeFrom="margin">
              <wp14:pctWidth>0</wp14:pctWidth>
            </wp14:sizeRelH>
            <wp14:sizeRelV relativeFrom="margin">
              <wp14:pctHeight>0</wp14:pctHeight>
            </wp14:sizeRelV>
          </wp:anchor>
        </w:drawing>
      </w:r>
      <w:r w:rsidR="00910994">
        <w:rPr>
          <w:noProof/>
        </w:rPr>
        <w:drawing>
          <wp:anchor distT="0" distB="0" distL="114300" distR="114300" simplePos="0" relativeHeight="251741184" behindDoc="0" locked="0" layoutInCell="1" allowOverlap="1" wp14:anchorId="797C074D" wp14:editId="263112A1">
            <wp:simplePos x="0" y="0"/>
            <wp:positionH relativeFrom="column">
              <wp:posOffset>3119718</wp:posOffset>
            </wp:positionH>
            <wp:positionV relativeFrom="paragraph">
              <wp:posOffset>3478829</wp:posOffset>
            </wp:positionV>
            <wp:extent cx="2743200" cy="3656965"/>
            <wp:effectExtent l="0" t="0" r="0" b="63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3656965"/>
                    </a:xfrm>
                    <a:prstGeom prst="rect">
                      <a:avLst/>
                    </a:prstGeom>
                  </pic:spPr>
                </pic:pic>
              </a:graphicData>
            </a:graphic>
            <wp14:sizeRelH relativeFrom="margin">
              <wp14:pctWidth>0</wp14:pctWidth>
            </wp14:sizeRelH>
            <wp14:sizeRelV relativeFrom="margin">
              <wp14:pctHeight>0</wp14:pctHeight>
            </wp14:sizeRelV>
          </wp:anchor>
        </w:drawing>
      </w:r>
      <w:r w:rsidR="00D30793">
        <w:t>You are given an opportunity to change your mind, but be sure here</w:t>
      </w:r>
      <w:r w:rsidR="00073B5F">
        <w:t>, as once you tap ‘OK’ the field is deleted!</w:t>
      </w:r>
      <w:r w:rsidR="00857805">
        <w:t xml:space="preserve"> Don’t forget to SAVE!</w:t>
      </w:r>
    </w:p>
    <w:p w14:paraId="7388C810" w14:textId="77777777" w:rsidR="00FC117A" w:rsidRDefault="00FE0F84" w:rsidP="00FE0F84">
      <w:pPr>
        <w:pStyle w:val="Heading4"/>
      </w:pPr>
      <w:r>
        <w:lastRenderedPageBreak/>
        <w:t>Editing the Date</w:t>
      </w:r>
    </w:p>
    <w:p w14:paraId="61701129" w14:textId="77777777" w:rsidR="00FE0F84" w:rsidRDefault="00793470" w:rsidP="00FE0F84">
      <w:r>
        <w:t>In the table the DATE can be changed by double-tapping the appropriate table cell containing the date you wish to edit.</w:t>
      </w:r>
      <w:r w:rsidR="001027ED">
        <w:t xml:space="preserve"> </w:t>
      </w:r>
      <w:proofErr w:type="spellStart"/>
      <w:r w:rsidR="001027ED">
        <w:t>DougieBase</w:t>
      </w:r>
      <w:proofErr w:type="spellEnd"/>
      <w:r w:rsidR="001027ED">
        <w:t xml:space="preserve"> automatically generates the date </w:t>
      </w:r>
      <w:r w:rsidR="00AF0498">
        <w:t>(</w:t>
      </w:r>
      <w:r w:rsidR="009A7E42">
        <w:t xml:space="preserve">month-day-year-time) </w:t>
      </w:r>
      <w:r w:rsidR="001027ED">
        <w:t xml:space="preserve">at the time each record is submitted. </w:t>
      </w:r>
      <w:r w:rsidR="006A455A">
        <w:t xml:space="preserve">At any time you can change this date. </w:t>
      </w:r>
      <w:r w:rsidR="00C0106D">
        <w:t xml:space="preserve">The browser’s native date picking tool appears when you </w:t>
      </w:r>
      <w:r w:rsidR="009971C3">
        <w:t>tap twice on the date cell. You can choose to include the time stamp</w:t>
      </w:r>
      <w:r w:rsidR="008A39FD">
        <w:t xml:space="preserve"> as well as the day and month. </w:t>
      </w:r>
      <w:r w:rsidR="00CB73F8">
        <w:t>Set this</w:t>
      </w:r>
      <w:r w:rsidR="00C7531C">
        <w:t xml:space="preserve"> in Preferences.</w:t>
      </w:r>
      <w:r w:rsidR="00E76EBE">
        <w:t xml:space="preserve"> When the</w:t>
      </w:r>
      <w:r w:rsidR="00356E36">
        <w:t xml:space="preserve"> new date is SAVED in the table it is also SAVED in the notes section</w:t>
      </w:r>
      <w:r w:rsidR="00D743E0">
        <w:t>…and vice versa</w:t>
      </w:r>
      <w:r w:rsidR="000518E7">
        <w:t>.</w:t>
      </w:r>
    </w:p>
    <w:p w14:paraId="234F3BC5" w14:textId="77777777" w:rsidR="000518E7" w:rsidRDefault="005C6428" w:rsidP="00FE0F84">
      <w:pPr>
        <w:rPr>
          <w:noProof/>
        </w:rPr>
      </w:pPr>
      <w:r>
        <w:rPr>
          <w:noProof/>
        </w:rPr>
        <w:drawing>
          <wp:anchor distT="0" distB="0" distL="114300" distR="114300" simplePos="0" relativeHeight="251742208" behindDoc="0" locked="0" layoutInCell="1" allowOverlap="1" wp14:anchorId="43A4757E" wp14:editId="173C35CC">
            <wp:simplePos x="0" y="0"/>
            <wp:positionH relativeFrom="column">
              <wp:posOffset>-779930</wp:posOffset>
            </wp:positionH>
            <wp:positionV relativeFrom="paragraph">
              <wp:posOffset>277913</wp:posOffset>
            </wp:positionV>
            <wp:extent cx="1613647" cy="2151971"/>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13647" cy="2151971"/>
                    </a:xfrm>
                    <a:prstGeom prst="rect">
                      <a:avLst/>
                    </a:prstGeom>
                  </pic:spPr>
                </pic:pic>
              </a:graphicData>
            </a:graphic>
            <wp14:sizeRelH relativeFrom="margin">
              <wp14:pctWidth>0</wp14:pctWidth>
            </wp14:sizeRelH>
            <wp14:sizeRelV relativeFrom="margin">
              <wp14:pctHeight>0</wp14:pctHeight>
            </wp14:sizeRelV>
          </wp:anchor>
        </w:drawing>
      </w:r>
      <w:r w:rsidR="007C1020">
        <w:rPr>
          <w:noProof/>
        </w:rPr>
        <w:drawing>
          <wp:anchor distT="0" distB="0" distL="114300" distR="114300" simplePos="0" relativeHeight="251751424" behindDoc="0" locked="0" layoutInCell="1" allowOverlap="1" wp14:anchorId="7BE89079" wp14:editId="23FB6918">
            <wp:simplePos x="0" y="0"/>
            <wp:positionH relativeFrom="column">
              <wp:posOffset>904091</wp:posOffset>
            </wp:positionH>
            <wp:positionV relativeFrom="paragraph">
              <wp:posOffset>295349</wp:posOffset>
            </wp:positionV>
            <wp:extent cx="1616710" cy="2155825"/>
            <wp:effectExtent l="0" t="0" r="0"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6710" cy="2155825"/>
                    </a:xfrm>
                    <a:prstGeom prst="rect">
                      <a:avLst/>
                    </a:prstGeom>
                  </pic:spPr>
                </pic:pic>
              </a:graphicData>
            </a:graphic>
            <wp14:sizeRelH relativeFrom="margin">
              <wp14:pctWidth>0</wp14:pctWidth>
            </wp14:sizeRelH>
            <wp14:sizeRelV relativeFrom="margin">
              <wp14:pctHeight>0</wp14:pctHeight>
            </wp14:sizeRelV>
          </wp:anchor>
        </w:drawing>
      </w:r>
      <w:r w:rsidR="007C1020">
        <w:rPr>
          <w:noProof/>
        </w:rPr>
        <w:drawing>
          <wp:anchor distT="0" distB="0" distL="114300" distR="114300" simplePos="0" relativeHeight="251744256" behindDoc="0" locked="0" layoutInCell="1" allowOverlap="1" wp14:anchorId="7EFB905C" wp14:editId="13DE270A">
            <wp:simplePos x="0" y="0"/>
            <wp:positionH relativeFrom="column">
              <wp:posOffset>2716044</wp:posOffset>
            </wp:positionH>
            <wp:positionV relativeFrom="paragraph">
              <wp:posOffset>301064</wp:posOffset>
            </wp:positionV>
            <wp:extent cx="1612900" cy="215074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12900" cy="2150745"/>
                    </a:xfrm>
                    <a:prstGeom prst="rect">
                      <a:avLst/>
                    </a:prstGeom>
                  </pic:spPr>
                </pic:pic>
              </a:graphicData>
            </a:graphic>
            <wp14:sizeRelH relativeFrom="margin">
              <wp14:pctWidth>0</wp14:pctWidth>
            </wp14:sizeRelH>
            <wp14:sizeRelV relativeFrom="margin">
              <wp14:pctHeight>0</wp14:pctHeight>
            </wp14:sizeRelV>
          </wp:anchor>
        </w:drawing>
      </w:r>
      <w:r w:rsidR="008054DA">
        <w:rPr>
          <w:noProof/>
        </w:rPr>
        <w:drawing>
          <wp:anchor distT="0" distB="0" distL="114300" distR="114300" simplePos="0" relativeHeight="251745280" behindDoc="0" locked="0" layoutInCell="1" allowOverlap="1" wp14:anchorId="4C8C69CC" wp14:editId="41C395AB">
            <wp:simplePos x="0" y="0"/>
            <wp:positionH relativeFrom="column">
              <wp:posOffset>4464050</wp:posOffset>
            </wp:positionH>
            <wp:positionV relativeFrom="paragraph">
              <wp:posOffset>300990</wp:posOffset>
            </wp:positionV>
            <wp:extent cx="1761490" cy="2348230"/>
            <wp:effectExtent l="0" t="0" r="3810"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61490" cy="2348230"/>
                    </a:xfrm>
                    <a:prstGeom prst="rect">
                      <a:avLst/>
                    </a:prstGeom>
                  </pic:spPr>
                </pic:pic>
              </a:graphicData>
            </a:graphic>
            <wp14:sizeRelH relativeFrom="margin">
              <wp14:pctWidth>0</wp14:pctWidth>
            </wp14:sizeRelH>
            <wp14:sizeRelV relativeFrom="margin">
              <wp14:pctHeight>0</wp14:pctHeight>
            </wp14:sizeRelV>
          </wp:anchor>
        </w:drawing>
      </w:r>
      <w:r w:rsidR="000518E7">
        <w:t>Here are the steps:</w:t>
      </w:r>
      <w:r w:rsidR="007C1020" w:rsidRPr="007C1020">
        <w:rPr>
          <w:noProof/>
        </w:rPr>
        <w:t xml:space="preserve"> </w:t>
      </w:r>
    </w:p>
    <w:p w14:paraId="31B4C14B" w14:textId="77777777" w:rsidR="005C6428" w:rsidRPr="00E11653" w:rsidRDefault="00E11653" w:rsidP="00E11653">
      <w:pPr>
        <w:pStyle w:val="ListParagraph"/>
        <w:numPr>
          <w:ilvl w:val="0"/>
          <w:numId w:val="17"/>
        </w:numPr>
        <w:rPr>
          <w:b/>
          <w:bCs/>
        </w:rPr>
      </w:pPr>
      <w:r>
        <w:rPr>
          <w:b/>
          <w:bCs/>
        </w:rPr>
        <w:t xml:space="preserve">                     2.                             </w:t>
      </w:r>
      <w:r w:rsidR="00482A8F">
        <w:rPr>
          <w:b/>
          <w:bCs/>
        </w:rPr>
        <w:t xml:space="preserve">3.                            4. </w:t>
      </w:r>
    </w:p>
    <w:p w14:paraId="7E683415" w14:textId="77777777" w:rsidR="000518E7" w:rsidRDefault="00D00F1F" w:rsidP="00FE0F84">
      <w:pPr>
        <w:rPr>
          <w:b/>
          <w:bCs/>
        </w:rPr>
      </w:pPr>
      <w:r>
        <w:rPr>
          <w:noProof/>
        </w:rPr>
        <w:drawing>
          <wp:anchor distT="0" distB="0" distL="114300" distR="114300" simplePos="0" relativeHeight="251749376" behindDoc="0" locked="0" layoutInCell="1" allowOverlap="1" wp14:anchorId="0751A3CE" wp14:editId="6205D1C7">
            <wp:simplePos x="0" y="0"/>
            <wp:positionH relativeFrom="column">
              <wp:posOffset>4735195</wp:posOffset>
            </wp:positionH>
            <wp:positionV relativeFrom="paragraph">
              <wp:posOffset>254635</wp:posOffset>
            </wp:positionV>
            <wp:extent cx="1734185" cy="2312670"/>
            <wp:effectExtent l="0" t="0" r="5715"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4185" cy="2312670"/>
                    </a:xfrm>
                    <a:prstGeom prst="rect">
                      <a:avLst/>
                    </a:prstGeom>
                  </pic:spPr>
                </pic:pic>
              </a:graphicData>
            </a:graphic>
            <wp14:sizeRelH relativeFrom="margin">
              <wp14:pctWidth>0</wp14:pctWidth>
            </wp14:sizeRelH>
            <wp14:sizeRelV relativeFrom="margin">
              <wp14:pctHeight>0</wp14:pctHeight>
            </wp14:sizeRelV>
          </wp:anchor>
        </w:drawing>
      </w:r>
      <w:r w:rsidR="009F1517">
        <w:rPr>
          <w:noProof/>
        </w:rPr>
        <w:drawing>
          <wp:anchor distT="0" distB="0" distL="114300" distR="114300" simplePos="0" relativeHeight="251753472" behindDoc="0" locked="0" layoutInCell="1" allowOverlap="1" wp14:anchorId="144DA520" wp14:editId="01C46A56">
            <wp:simplePos x="0" y="0"/>
            <wp:positionH relativeFrom="column">
              <wp:posOffset>3052445</wp:posOffset>
            </wp:positionH>
            <wp:positionV relativeFrom="paragraph">
              <wp:posOffset>321945</wp:posOffset>
            </wp:positionV>
            <wp:extent cx="1683385" cy="2245360"/>
            <wp:effectExtent l="0" t="0" r="5715" b="254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83385" cy="2245360"/>
                    </a:xfrm>
                    <a:prstGeom prst="rect">
                      <a:avLst/>
                    </a:prstGeom>
                  </pic:spPr>
                </pic:pic>
              </a:graphicData>
            </a:graphic>
            <wp14:sizeRelH relativeFrom="margin">
              <wp14:pctWidth>0</wp14:pctWidth>
            </wp14:sizeRelH>
            <wp14:sizeRelV relativeFrom="margin">
              <wp14:pctHeight>0</wp14:pctHeight>
            </wp14:sizeRelV>
          </wp:anchor>
        </w:drawing>
      </w:r>
      <w:r w:rsidR="009F1517">
        <w:rPr>
          <w:noProof/>
        </w:rPr>
        <w:drawing>
          <wp:anchor distT="0" distB="0" distL="114300" distR="114300" simplePos="0" relativeHeight="251747328" behindDoc="0" locked="0" layoutInCell="1" allowOverlap="1" wp14:anchorId="67301113" wp14:editId="3A0BE9B6">
            <wp:simplePos x="0" y="0"/>
            <wp:positionH relativeFrom="column">
              <wp:posOffset>1220209</wp:posOffset>
            </wp:positionH>
            <wp:positionV relativeFrom="paragraph">
              <wp:posOffset>320078</wp:posOffset>
            </wp:positionV>
            <wp:extent cx="1684020" cy="2245360"/>
            <wp:effectExtent l="0" t="0" r="5080"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84020" cy="2245360"/>
                    </a:xfrm>
                    <a:prstGeom prst="rect">
                      <a:avLst/>
                    </a:prstGeom>
                  </pic:spPr>
                </pic:pic>
              </a:graphicData>
            </a:graphic>
            <wp14:sizeRelH relativeFrom="margin">
              <wp14:pctWidth>0</wp14:pctWidth>
            </wp14:sizeRelH>
            <wp14:sizeRelV relativeFrom="margin">
              <wp14:pctHeight>0</wp14:pctHeight>
            </wp14:sizeRelV>
          </wp:anchor>
        </w:drawing>
      </w:r>
      <w:r w:rsidR="006A3731">
        <w:rPr>
          <w:noProof/>
        </w:rPr>
        <w:drawing>
          <wp:anchor distT="0" distB="0" distL="114300" distR="114300" simplePos="0" relativeHeight="251746304" behindDoc="0" locked="0" layoutInCell="1" allowOverlap="1" wp14:anchorId="7611B37F" wp14:editId="201FFAD0">
            <wp:simplePos x="0" y="0"/>
            <wp:positionH relativeFrom="column">
              <wp:posOffset>-594211</wp:posOffset>
            </wp:positionH>
            <wp:positionV relativeFrom="paragraph">
              <wp:posOffset>316903</wp:posOffset>
            </wp:positionV>
            <wp:extent cx="1684020" cy="2245360"/>
            <wp:effectExtent l="0" t="0" r="508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84020" cy="2245360"/>
                    </a:xfrm>
                    <a:prstGeom prst="rect">
                      <a:avLst/>
                    </a:prstGeom>
                  </pic:spPr>
                </pic:pic>
              </a:graphicData>
            </a:graphic>
            <wp14:sizeRelH relativeFrom="margin">
              <wp14:pctWidth>0</wp14:pctWidth>
            </wp14:sizeRelH>
            <wp14:sizeRelV relativeFrom="margin">
              <wp14:pctHeight>0</wp14:pctHeight>
            </wp14:sizeRelV>
          </wp:anchor>
        </w:drawing>
      </w:r>
      <w:r w:rsidR="00AB7411">
        <w:rPr>
          <w:b/>
          <w:bCs/>
        </w:rPr>
        <w:t xml:space="preserve">5. </w:t>
      </w:r>
      <w:r w:rsidR="006A3731">
        <w:rPr>
          <w:b/>
          <w:bCs/>
        </w:rPr>
        <w:t xml:space="preserve">                           6.                            7.                             8. </w:t>
      </w:r>
    </w:p>
    <w:p w14:paraId="7EA301A9" w14:textId="77777777" w:rsidR="008E4838" w:rsidRDefault="008E4838" w:rsidP="008E4838">
      <w:pPr>
        <w:pStyle w:val="Heading2"/>
      </w:pPr>
      <w:r>
        <w:lastRenderedPageBreak/>
        <w:t>Search</w:t>
      </w:r>
    </w:p>
    <w:p w14:paraId="4E83B04C" w14:textId="77777777" w:rsidR="004A4BCD" w:rsidRDefault="004A4BCD" w:rsidP="004A4BCD"/>
    <w:p w14:paraId="2D0F2FD9" w14:textId="77777777" w:rsidR="004A4BCD" w:rsidRDefault="004A4BCD" w:rsidP="004A4BCD">
      <w:pPr>
        <w:pStyle w:val="Heading4"/>
      </w:pPr>
      <w:r>
        <w:t>Overview</w:t>
      </w:r>
    </w:p>
    <w:p w14:paraId="3AAB6250" w14:textId="77777777" w:rsidR="004A4BCD" w:rsidRDefault="00034EA2" w:rsidP="004A4BCD">
      <w:proofErr w:type="spellStart"/>
      <w:r>
        <w:t>DougieBase</w:t>
      </w:r>
      <w:proofErr w:type="spellEnd"/>
      <w:r>
        <w:t xml:space="preserve"> has a simple search engine that allows searching</w:t>
      </w:r>
      <w:r w:rsidR="00A55BD3">
        <w:t xml:space="preserve"> for </w:t>
      </w:r>
      <w:r>
        <w:t xml:space="preserve">and high-lighting </w:t>
      </w:r>
      <w:r w:rsidR="00A55BD3">
        <w:t xml:space="preserve">a specific record. The search can only be performed referencing the first </w:t>
      </w:r>
      <w:r w:rsidR="002D562B">
        <w:t>title</w:t>
      </w:r>
      <w:r w:rsidR="00A55BD3">
        <w:t xml:space="preserve"> field</w:t>
      </w:r>
      <w:r w:rsidR="00EA6383">
        <w:t xml:space="preserve">. </w:t>
      </w:r>
      <w:r w:rsidR="002B5310">
        <w:t>The</w:t>
      </w:r>
      <w:r w:rsidR="00A55F7F">
        <w:t xml:space="preserve"> title or name </w:t>
      </w:r>
      <w:r w:rsidR="00DC0EF8">
        <w:t xml:space="preserve">(taken from the first field) </w:t>
      </w:r>
      <w:r w:rsidR="00A55F7F">
        <w:t xml:space="preserve">of the </w:t>
      </w:r>
      <w:r w:rsidR="00DC0EF8">
        <w:t>targeted</w:t>
      </w:r>
      <w:r w:rsidR="00A55F7F">
        <w:t xml:space="preserve"> record </w:t>
      </w:r>
      <w:r w:rsidR="00DC0EF8">
        <w:t>is entered into the search title input element</w:t>
      </w:r>
      <w:r w:rsidR="006643A0">
        <w:t>. The search can be Case Sensitive OR NOT</w:t>
      </w:r>
      <w:r w:rsidR="00DB2AAE">
        <w:t xml:space="preserve">. This setting is also chosen in Preferences. It should be noted that </w:t>
      </w:r>
      <w:r w:rsidR="00533790">
        <w:t>‘spaces’ count as a search character, so that for example</w:t>
      </w:r>
      <w:r w:rsidR="00007B58">
        <w:t xml:space="preserve"> if you entered a title as two words sepa</w:t>
      </w:r>
      <w:r w:rsidR="001A1F2B">
        <w:t>rated by a space but don’t include the space in your searc</w:t>
      </w:r>
      <w:r w:rsidR="00BA64A5">
        <w:t xml:space="preserve">h input </w:t>
      </w:r>
      <w:proofErr w:type="spellStart"/>
      <w:r w:rsidR="00BA64A5">
        <w:t>DougieBase</w:t>
      </w:r>
      <w:proofErr w:type="spellEnd"/>
      <w:r w:rsidR="00BA64A5">
        <w:t xml:space="preserve"> returns record NOT FOUND. </w:t>
      </w:r>
      <w:r w:rsidR="00552F9F">
        <w:t>If you entered a space at the end of the record title</w:t>
      </w:r>
      <w:r w:rsidR="0010667C">
        <w:t xml:space="preserve"> when you created the record, but don’t include this space at the </w:t>
      </w:r>
      <w:r w:rsidR="009E48E7">
        <w:t xml:space="preserve">end </w:t>
      </w:r>
      <w:r w:rsidR="0010667C">
        <w:t xml:space="preserve">of your search input, </w:t>
      </w:r>
      <w:r w:rsidR="009732BB">
        <w:t>you also get ‘Record not found</w:t>
      </w:r>
      <w:r w:rsidR="00935763">
        <w:t>’</w:t>
      </w:r>
      <w:r w:rsidR="009732BB">
        <w:t xml:space="preserve"> </w:t>
      </w:r>
      <w:r w:rsidR="00735C3C">
        <w:t xml:space="preserve">as the </w:t>
      </w:r>
      <w:r w:rsidR="009732BB">
        <w:t>result</w:t>
      </w:r>
      <w:r w:rsidR="00935763">
        <w:t>.</w:t>
      </w:r>
    </w:p>
    <w:p w14:paraId="5BE75FAB" w14:textId="77777777" w:rsidR="00DA632A" w:rsidRDefault="00DA632A" w:rsidP="004A4BCD">
      <w:r>
        <w:t xml:space="preserve">When </w:t>
      </w:r>
      <w:proofErr w:type="spellStart"/>
      <w:r>
        <w:t>DougieBase</w:t>
      </w:r>
      <w:proofErr w:type="spellEnd"/>
      <w:r>
        <w:t xml:space="preserve"> finds the record in the table it lists the results of </w:t>
      </w:r>
      <w:r w:rsidR="00593FBA">
        <w:t>‘</w:t>
      </w:r>
      <w:r>
        <w:t>record found</w:t>
      </w:r>
      <w:r w:rsidR="00593FBA">
        <w:t>’</w:t>
      </w:r>
      <w:r w:rsidR="003145DF">
        <w:t xml:space="preserve"> below the direction bar. All successful record searches are listed here until such times as you clear the list by tapping the Clear Record List button</w:t>
      </w:r>
      <w:r w:rsidR="005245F3">
        <w:t>.</w:t>
      </w:r>
    </w:p>
    <w:p w14:paraId="564DFD55" w14:textId="77777777" w:rsidR="005245F3" w:rsidRDefault="005245F3" w:rsidP="004A4BCD">
      <w:r>
        <w:t>If you double-tap the name of a Found Record in the list you are taken to the ‘</w:t>
      </w:r>
      <w:r w:rsidR="00D01C48">
        <w:t xml:space="preserve">View Complete Record’ </w:t>
      </w:r>
      <w:r w:rsidR="00726473">
        <w:t>screen allowing</w:t>
      </w:r>
      <w:r w:rsidR="00CC4BC5">
        <w:t xml:space="preserve"> you to see all the associated notes </w:t>
      </w:r>
      <w:r w:rsidR="00F139DD">
        <w:t xml:space="preserve">or data </w:t>
      </w:r>
      <w:r w:rsidR="00CC4BC5">
        <w:t>entries for this record.</w:t>
      </w:r>
    </w:p>
    <w:p w14:paraId="08FC9A65" w14:textId="77777777" w:rsidR="00577E19" w:rsidRDefault="00577E19" w:rsidP="004A4BCD">
      <w:r>
        <w:t>After entering the name of the desired record to Search for</w:t>
      </w:r>
      <w:r w:rsidR="00FB7926">
        <w:t xml:space="preserve">, and tapping </w:t>
      </w:r>
      <w:r w:rsidR="000666B6">
        <w:t xml:space="preserve">the </w:t>
      </w:r>
      <w:r w:rsidR="00FB7926">
        <w:t>‘Find Record’ button, and the record name appears in the Found Record List, indicating a successful search,</w:t>
      </w:r>
      <w:r w:rsidR="00887806">
        <w:t xml:space="preserve"> you can now tap the ‘Highlight in Table’ button to see the record </w:t>
      </w:r>
      <w:r w:rsidR="0079673D">
        <w:t>highlighted and emphasized in bold lettering in the displayed table</w:t>
      </w:r>
      <w:r w:rsidR="006C723D">
        <w:t xml:space="preserve">. </w:t>
      </w:r>
    </w:p>
    <w:p w14:paraId="5DBBD979" w14:textId="77777777" w:rsidR="00C60FF3" w:rsidRDefault="00C60FF3" w:rsidP="004A4BCD">
      <w:r>
        <w:t xml:space="preserve">If you are in the ‘View Complete Note’ of the Notes section, and you </w:t>
      </w:r>
      <w:r w:rsidR="00D44CF9">
        <w:t xml:space="preserve">tap the Search button in the main menu, the record title name </w:t>
      </w:r>
      <w:r w:rsidR="004B332D">
        <w:t xml:space="preserve">of the </w:t>
      </w:r>
      <w:r w:rsidR="004B332D">
        <w:lastRenderedPageBreak/>
        <w:t>record you are currently viewing will be</w:t>
      </w:r>
      <w:r w:rsidR="005500DC">
        <w:t xml:space="preserve"> automatically entered </w:t>
      </w:r>
      <w:r w:rsidR="004B332D">
        <w:t>in</w:t>
      </w:r>
      <w:r w:rsidR="005500DC">
        <w:t>to</w:t>
      </w:r>
      <w:r w:rsidR="004B332D">
        <w:t xml:space="preserve"> the search input element</w:t>
      </w:r>
      <w:r w:rsidR="005500DC">
        <w:t xml:space="preserve"> in the search </w:t>
      </w:r>
      <w:r w:rsidR="00173F26">
        <w:t>screen.</w:t>
      </w:r>
    </w:p>
    <w:p w14:paraId="0A92ED6C" w14:textId="77777777" w:rsidR="00373E3A" w:rsidRDefault="00373E3A" w:rsidP="004A4BCD">
      <w:r>
        <w:t xml:space="preserve">To facilitate data entry the Clear </w:t>
      </w:r>
      <w:r w:rsidR="003637CA">
        <w:t xml:space="preserve">Input </w:t>
      </w:r>
      <w:r w:rsidR="00173F26">
        <w:t xml:space="preserve">data </w:t>
      </w:r>
      <w:r w:rsidR="003637CA">
        <w:t xml:space="preserve">button </w:t>
      </w:r>
      <w:r>
        <w:t>will e</w:t>
      </w:r>
      <w:r w:rsidR="001F6DCE">
        <w:t>mpty the search input element of pre-existing text, and the ‘Clear Found Records List</w:t>
      </w:r>
      <w:r w:rsidR="005F300F">
        <w:t xml:space="preserve">’ button will empty the </w:t>
      </w:r>
      <w:r w:rsidR="008C5920">
        <w:t>‘Found Records</w:t>
      </w:r>
      <w:r w:rsidR="00596831">
        <w:t>’</w:t>
      </w:r>
      <w:r w:rsidR="008C5920">
        <w:t xml:space="preserve"> </w:t>
      </w:r>
      <w:r w:rsidR="005F300F">
        <w:t>list.</w:t>
      </w:r>
    </w:p>
    <w:p w14:paraId="41AB0261" w14:textId="77777777" w:rsidR="004D30A2" w:rsidRDefault="008702BC" w:rsidP="004A4BCD">
      <w:r>
        <w:rPr>
          <w:noProof/>
        </w:rPr>
        <w:drawing>
          <wp:anchor distT="0" distB="0" distL="114300" distR="114300" simplePos="0" relativeHeight="251754496" behindDoc="0" locked="0" layoutInCell="1" allowOverlap="1" wp14:anchorId="05E5B1CB" wp14:editId="57E25D03">
            <wp:simplePos x="0" y="0"/>
            <wp:positionH relativeFrom="column">
              <wp:posOffset>411480</wp:posOffset>
            </wp:positionH>
            <wp:positionV relativeFrom="paragraph">
              <wp:posOffset>370840</wp:posOffset>
            </wp:positionV>
            <wp:extent cx="4481195" cy="5974080"/>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81195" cy="5974080"/>
                    </a:xfrm>
                    <a:prstGeom prst="rect">
                      <a:avLst/>
                    </a:prstGeom>
                  </pic:spPr>
                </pic:pic>
              </a:graphicData>
            </a:graphic>
            <wp14:sizeRelH relativeFrom="margin">
              <wp14:pctWidth>0</wp14:pctWidth>
            </wp14:sizeRelH>
            <wp14:sizeRelV relativeFrom="margin">
              <wp14:pctHeight>0</wp14:pctHeight>
            </wp14:sizeRelV>
          </wp:anchor>
        </w:drawing>
      </w:r>
      <w:r w:rsidR="00EA79F7">
        <w:t>Tapping the SEARCH button brings up the Search window:</w:t>
      </w:r>
    </w:p>
    <w:p w14:paraId="58871B47" w14:textId="77777777" w:rsidR="00C84E0E" w:rsidRDefault="00C84E0E" w:rsidP="004A4BCD"/>
    <w:p w14:paraId="522E5D0A" w14:textId="77777777" w:rsidR="00EA79F7" w:rsidRDefault="000A1366" w:rsidP="004A4BCD">
      <w:r>
        <w:rPr>
          <w:noProof/>
        </w:rPr>
        <w:lastRenderedPageBreak/>
        <w:drawing>
          <wp:anchor distT="0" distB="0" distL="114300" distR="114300" simplePos="0" relativeHeight="251756544" behindDoc="0" locked="0" layoutInCell="1" allowOverlap="1" wp14:anchorId="221712A2" wp14:editId="6A32A2D2">
            <wp:simplePos x="0" y="0"/>
            <wp:positionH relativeFrom="column">
              <wp:posOffset>2851150</wp:posOffset>
            </wp:positionH>
            <wp:positionV relativeFrom="paragraph">
              <wp:posOffset>345440</wp:posOffset>
            </wp:positionV>
            <wp:extent cx="2995375" cy="3992880"/>
            <wp:effectExtent l="0" t="0" r="190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5375" cy="3992880"/>
                    </a:xfrm>
                    <a:prstGeom prst="rect">
                      <a:avLst/>
                    </a:prstGeom>
                  </pic:spPr>
                </pic:pic>
              </a:graphicData>
            </a:graphic>
            <wp14:sizeRelH relativeFrom="margin">
              <wp14:pctWidth>0</wp14:pctWidth>
            </wp14:sizeRelH>
            <wp14:sizeRelV relativeFrom="margin">
              <wp14:pctHeight>0</wp14:pctHeight>
            </wp14:sizeRelV>
          </wp:anchor>
        </w:drawing>
      </w:r>
      <w:r w:rsidR="00AB38AF">
        <w:rPr>
          <w:noProof/>
        </w:rPr>
        <w:drawing>
          <wp:anchor distT="0" distB="0" distL="114300" distR="114300" simplePos="0" relativeHeight="251755520" behindDoc="0" locked="0" layoutInCell="1" allowOverlap="1" wp14:anchorId="339D478E" wp14:editId="33CED054">
            <wp:simplePos x="0" y="0"/>
            <wp:positionH relativeFrom="column">
              <wp:posOffset>-381000</wp:posOffset>
            </wp:positionH>
            <wp:positionV relativeFrom="paragraph">
              <wp:posOffset>342900</wp:posOffset>
            </wp:positionV>
            <wp:extent cx="2966720" cy="3954780"/>
            <wp:effectExtent l="0" t="0" r="508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6720" cy="3954780"/>
                    </a:xfrm>
                    <a:prstGeom prst="rect">
                      <a:avLst/>
                    </a:prstGeom>
                  </pic:spPr>
                </pic:pic>
              </a:graphicData>
            </a:graphic>
            <wp14:sizeRelH relativeFrom="margin">
              <wp14:pctWidth>0</wp14:pctWidth>
            </wp14:sizeRelH>
            <wp14:sizeRelV relativeFrom="margin">
              <wp14:pctHeight>0</wp14:pctHeight>
            </wp14:sizeRelV>
          </wp:anchor>
        </w:drawing>
      </w:r>
      <w:r w:rsidR="008E202A">
        <w:t>After entering record title to be searched for tap Find Record</w:t>
      </w:r>
      <w:r w:rsidR="00175688">
        <w:t>.</w:t>
      </w:r>
    </w:p>
    <w:p w14:paraId="57B43833" w14:textId="77777777" w:rsidR="001678CF" w:rsidRDefault="006764D4" w:rsidP="004A4BCD">
      <w:pPr>
        <w:rPr>
          <w:b/>
          <w:bCs/>
          <w:sz w:val="28"/>
          <w:szCs w:val="28"/>
        </w:rPr>
      </w:pPr>
      <w:r w:rsidRPr="006764D4">
        <w:rPr>
          <w:b/>
          <w:bCs/>
          <w:noProof/>
          <w:sz w:val="28"/>
          <w:szCs w:val="28"/>
        </w:rPr>
        <w:drawing>
          <wp:anchor distT="0" distB="0" distL="114300" distR="114300" simplePos="0" relativeHeight="251758592" behindDoc="0" locked="0" layoutInCell="1" allowOverlap="1" wp14:anchorId="201AF3C5" wp14:editId="45068A75">
            <wp:simplePos x="0" y="0"/>
            <wp:positionH relativeFrom="column">
              <wp:posOffset>1040765</wp:posOffset>
            </wp:positionH>
            <wp:positionV relativeFrom="paragraph">
              <wp:posOffset>4478655</wp:posOffset>
            </wp:positionV>
            <wp:extent cx="3119120" cy="3098800"/>
            <wp:effectExtent l="0" t="0" r="508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19120" cy="3098800"/>
                    </a:xfrm>
                    <a:prstGeom prst="rect">
                      <a:avLst/>
                    </a:prstGeom>
                  </pic:spPr>
                </pic:pic>
              </a:graphicData>
            </a:graphic>
            <wp14:sizeRelH relativeFrom="margin">
              <wp14:pctWidth>0</wp14:pctWidth>
            </wp14:sizeRelH>
            <wp14:sizeRelV relativeFrom="margin">
              <wp14:pctHeight>0</wp14:pctHeight>
            </wp14:sizeRelV>
          </wp:anchor>
        </w:drawing>
      </w:r>
      <w:r w:rsidR="007C6627" w:rsidRPr="006764D4">
        <w:rPr>
          <w:b/>
          <w:bCs/>
          <w:sz w:val="28"/>
          <w:szCs w:val="28"/>
        </w:rPr>
        <w:t>A record highlighted in table</w:t>
      </w:r>
      <w:r>
        <w:rPr>
          <w:b/>
          <w:bCs/>
          <w:sz w:val="28"/>
          <w:szCs w:val="28"/>
        </w:rPr>
        <w:t>:</w:t>
      </w:r>
    </w:p>
    <w:p w14:paraId="37DCE820" w14:textId="77777777" w:rsidR="00212A22" w:rsidRPr="00A96501" w:rsidRDefault="006308E0" w:rsidP="004A4BCD">
      <w:pPr>
        <w:rPr>
          <w:rFonts w:asciiTheme="majorHAnsi" w:hAnsiTheme="majorHAnsi"/>
        </w:rPr>
      </w:pPr>
      <w:r>
        <w:rPr>
          <w:rFonts w:asciiTheme="majorHAnsi" w:hAnsiTheme="majorHAnsi"/>
        </w:rPr>
        <w:t>The highlighted record will automatically scroll into view.</w:t>
      </w:r>
    </w:p>
    <w:p w14:paraId="30C1E72C" w14:textId="77777777" w:rsidR="00212A22" w:rsidRDefault="00212A22" w:rsidP="004A4BCD">
      <w:pPr>
        <w:rPr>
          <w:b/>
          <w:bCs/>
          <w:sz w:val="28"/>
          <w:szCs w:val="28"/>
        </w:rPr>
      </w:pPr>
    </w:p>
    <w:p w14:paraId="19CE4AC5" w14:textId="77777777" w:rsidR="000A1366" w:rsidRDefault="00EC01C1" w:rsidP="00EC01C1">
      <w:pPr>
        <w:pStyle w:val="Heading2"/>
      </w:pPr>
      <w:r>
        <w:t>Sorting reco</w:t>
      </w:r>
      <w:r w:rsidR="00124BAE">
        <w:t>Rds</w:t>
      </w:r>
    </w:p>
    <w:p w14:paraId="1A171B7F" w14:textId="77777777" w:rsidR="00F45904" w:rsidRDefault="000C211A" w:rsidP="000C211A">
      <w:pPr>
        <w:pStyle w:val="Heading4"/>
      </w:pPr>
      <w:r>
        <w:t>Overview of Record Sort</w:t>
      </w:r>
    </w:p>
    <w:p w14:paraId="038685E5" w14:textId="77777777" w:rsidR="00124BAE" w:rsidRDefault="00124BAE" w:rsidP="00124BAE">
      <w:proofErr w:type="spellStart"/>
      <w:r>
        <w:t>DougieBase</w:t>
      </w:r>
      <w:proofErr w:type="spellEnd"/>
      <w:r>
        <w:t xml:space="preserve"> allows sorting of records based on the record title</w:t>
      </w:r>
      <w:r w:rsidR="00F314BA">
        <w:t xml:space="preserve">. There are </w:t>
      </w:r>
      <w:r w:rsidR="00B46962">
        <w:t xml:space="preserve">three </w:t>
      </w:r>
      <w:r w:rsidR="00F314BA">
        <w:t>options for record sorting:</w:t>
      </w:r>
    </w:p>
    <w:p w14:paraId="5ACB62DA" w14:textId="77777777" w:rsidR="00F314BA" w:rsidRDefault="00DA4687" w:rsidP="00F9264D">
      <w:pPr>
        <w:pStyle w:val="ListParagraph"/>
        <w:numPr>
          <w:ilvl w:val="0"/>
          <w:numId w:val="18"/>
        </w:numPr>
      </w:pPr>
      <w:r>
        <w:t>Alphabetical order</w:t>
      </w:r>
    </w:p>
    <w:p w14:paraId="479C3C08" w14:textId="77777777" w:rsidR="00DA4687" w:rsidRDefault="00DA4687" w:rsidP="00F9264D">
      <w:pPr>
        <w:pStyle w:val="ListParagraph"/>
        <w:numPr>
          <w:ilvl w:val="0"/>
          <w:numId w:val="18"/>
        </w:numPr>
      </w:pPr>
      <w:r>
        <w:t>Reverse order</w:t>
      </w:r>
    </w:p>
    <w:p w14:paraId="4FB7DBE4" w14:textId="77777777" w:rsidR="008F29DB" w:rsidRDefault="008F29DB" w:rsidP="00F9264D">
      <w:pPr>
        <w:pStyle w:val="ListParagraph"/>
        <w:numPr>
          <w:ilvl w:val="0"/>
          <w:numId w:val="18"/>
        </w:numPr>
      </w:pPr>
      <w:r>
        <w:t xml:space="preserve">Return to order of </w:t>
      </w:r>
      <w:r w:rsidR="00275269">
        <w:t>original or initial entry</w:t>
      </w:r>
    </w:p>
    <w:p w14:paraId="5B7BA3A0" w14:textId="77777777" w:rsidR="00A03330" w:rsidRDefault="00C71110" w:rsidP="00A03330">
      <w:r>
        <w:rPr>
          <w:noProof/>
        </w:rPr>
        <w:drawing>
          <wp:anchor distT="0" distB="0" distL="114300" distR="114300" simplePos="0" relativeHeight="251759616" behindDoc="0" locked="0" layoutInCell="1" allowOverlap="1" wp14:anchorId="26FA85B2" wp14:editId="73E7B34F">
            <wp:simplePos x="0" y="0"/>
            <wp:positionH relativeFrom="column">
              <wp:posOffset>797560</wp:posOffset>
            </wp:positionH>
            <wp:positionV relativeFrom="paragraph">
              <wp:posOffset>435610</wp:posOffset>
            </wp:positionV>
            <wp:extent cx="3698240" cy="49307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8240" cy="4930775"/>
                    </a:xfrm>
                    <a:prstGeom prst="rect">
                      <a:avLst/>
                    </a:prstGeom>
                  </pic:spPr>
                </pic:pic>
              </a:graphicData>
            </a:graphic>
            <wp14:sizeRelH relativeFrom="margin">
              <wp14:pctWidth>0</wp14:pctWidth>
            </wp14:sizeRelH>
            <wp14:sizeRelV relativeFrom="margin">
              <wp14:pctHeight>0</wp14:pctHeight>
            </wp14:sizeRelV>
          </wp:anchor>
        </w:drawing>
      </w:r>
      <w:r w:rsidR="009B34F7">
        <w:t>Tap the sort button in the Table menu to bring up the Sort window</w:t>
      </w:r>
      <w:r w:rsidR="001A576F">
        <w:t>.</w:t>
      </w:r>
    </w:p>
    <w:p w14:paraId="31411D3F" w14:textId="77777777" w:rsidR="00351C1F" w:rsidRDefault="00351C1F" w:rsidP="00A03330"/>
    <w:p w14:paraId="2A0BD7D9" w14:textId="77777777" w:rsidR="00351C1F" w:rsidRDefault="002C3BEA" w:rsidP="00A03330">
      <w:r>
        <w:rPr>
          <w:noProof/>
        </w:rPr>
        <w:drawing>
          <wp:anchor distT="0" distB="0" distL="114300" distR="114300" simplePos="0" relativeHeight="251761664" behindDoc="0" locked="0" layoutInCell="1" allowOverlap="1" wp14:anchorId="1AD6E001" wp14:editId="405C350B">
            <wp:simplePos x="0" y="0"/>
            <wp:positionH relativeFrom="column">
              <wp:posOffset>2778760</wp:posOffset>
            </wp:positionH>
            <wp:positionV relativeFrom="paragraph">
              <wp:posOffset>273685</wp:posOffset>
            </wp:positionV>
            <wp:extent cx="3647440" cy="3496945"/>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7440" cy="3496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2C6BC70E" wp14:editId="3DC038AE">
            <wp:simplePos x="0" y="0"/>
            <wp:positionH relativeFrom="column">
              <wp:posOffset>-411480</wp:posOffset>
            </wp:positionH>
            <wp:positionV relativeFrom="paragraph">
              <wp:posOffset>274320</wp:posOffset>
            </wp:positionV>
            <wp:extent cx="3542665" cy="3589020"/>
            <wp:effectExtent l="0" t="0" r="635"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2665" cy="3589020"/>
                    </a:xfrm>
                    <a:prstGeom prst="rect">
                      <a:avLst/>
                    </a:prstGeom>
                  </pic:spPr>
                </pic:pic>
              </a:graphicData>
            </a:graphic>
            <wp14:sizeRelH relativeFrom="margin">
              <wp14:pctWidth>0</wp14:pctWidth>
            </wp14:sizeRelH>
            <wp14:sizeRelV relativeFrom="margin">
              <wp14:pctHeight>0</wp14:pctHeight>
            </wp14:sizeRelV>
          </wp:anchor>
        </w:drawing>
      </w:r>
      <w:r w:rsidR="008C0EC7">
        <w:t>Choose the Sort option and then tap ‘VIEW S</w:t>
      </w:r>
      <w:r w:rsidR="005C4E82">
        <w:t>ORTED TABLE’.</w:t>
      </w:r>
    </w:p>
    <w:p w14:paraId="23647122" w14:textId="77777777" w:rsidR="009068D7" w:rsidRDefault="00265675" w:rsidP="00A03330">
      <w:r>
        <w:rPr>
          <w:noProof/>
        </w:rPr>
        <w:drawing>
          <wp:anchor distT="0" distB="0" distL="114300" distR="114300" simplePos="0" relativeHeight="251786240" behindDoc="0" locked="0" layoutInCell="1" allowOverlap="1" wp14:anchorId="124B47D3" wp14:editId="6D0F309B">
            <wp:simplePos x="0" y="0"/>
            <wp:positionH relativeFrom="column">
              <wp:posOffset>1640840</wp:posOffset>
            </wp:positionH>
            <wp:positionV relativeFrom="paragraph">
              <wp:posOffset>3867150</wp:posOffset>
            </wp:positionV>
            <wp:extent cx="2011680" cy="343090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11680" cy="3430905"/>
                    </a:xfrm>
                    <a:prstGeom prst="rect">
                      <a:avLst/>
                    </a:prstGeom>
                  </pic:spPr>
                </pic:pic>
              </a:graphicData>
            </a:graphic>
            <wp14:sizeRelH relativeFrom="margin">
              <wp14:pctWidth>0</wp14:pctWidth>
            </wp14:sizeRelH>
            <wp14:sizeRelV relativeFrom="margin">
              <wp14:pctHeight>0</wp14:pctHeight>
            </wp14:sizeRelV>
          </wp:anchor>
        </w:drawing>
      </w:r>
      <w:r w:rsidR="009068D7">
        <w:t>The table is sorted in alphabetical order:</w:t>
      </w:r>
      <w:r w:rsidRPr="00265675">
        <w:rPr>
          <w:noProof/>
        </w:rPr>
        <w:t xml:space="preserve"> </w:t>
      </w:r>
    </w:p>
    <w:p w14:paraId="5F54DBE6" w14:textId="77777777" w:rsidR="00812539" w:rsidRDefault="00BD3437" w:rsidP="00BD3437">
      <w:pPr>
        <w:pStyle w:val="Heading2"/>
      </w:pPr>
      <w:r>
        <w:lastRenderedPageBreak/>
        <w:t>Managing Database filEs</w:t>
      </w:r>
    </w:p>
    <w:p w14:paraId="5584E962" w14:textId="77777777" w:rsidR="00173224" w:rsidRDefault="00173224" w:rsidP="00173224">
      <w:pPr>
        <w:pStyle w:val="Heading4"/>
      </w:pPr>
      <w:r>
        <w:t xml:space="preserve">Overview </w:t>
      </w:r>
    </w:p>
    <w:p w14:paraId="66FA44D8" w14:textId="77777777" w:rsidR="00173224" w:rsidRDefault="00304541" w:rsidP="00173224">
      <w:r>
        <w:t xml:space="preserve">As you create more databases, </w:t>
      </w:r>
      <w:proofErr w:type="spellStart"/>
      <w:r w:rsidR="008F125D">
        <w:t>DougieBase</w:t>
      </w:r>
      <w:proofErr w:type="spellEnd"/>
      <w:r w:rsidR="008F125D">
        <w:t xml:space="preserve"> will keep track of all the databases you have in memory.</w:t>
      </w:r>
      <w:r w:rsidR="007746E8">
        <w:t xml:space="preserve">When you tap the Create New or Change Database button you are presented with the list of current databases you have in memory. </w:t>
      </w:r>
      <w:r w:rsidR="003B4F36">
        <w:t xml:space="preserve">To manage these files tap the MANAGE button in the main program menu. </w:t>
      </w:r>
      <w:r w:rsidR="00E452AF">
        <w:t>This brings up the Manage File Names window.</w:t>
      </w:r>
    </w:p>
    <w:p w14:paraId="2A2FF00E" w14:textId="77777777" w:rsidR="00E452AF" w:rsidRDefault="00804921" w:rsidP="00173224">
      <w:r>
        <w:t xml:space="preserve">From here you can </w:t>
      </w:r>
    </w:p>
    <w:p w14:paraId="0C191DE9" w14:textId="77777777" w:rsidR="00D41771" w:rsidRDefault="00D41771" w:rsidP="00D41771">
      <w:pPr>
        <w:pStyle w:val="ListParagraph"/>
        <w:numPr>
          <w:ilvl w:val="0"/>
          <w:numId w:val="19"/>
        </w:numPr>
      </w:pPr>
      <w:r>
        <w:t>Delete a database</w:t>
      </w:r>
    </w:p>
    <w:p w14:paraId="3A9D186F" w14:textId="77777777" w:rsidR="00D41771" w:rsidRDefault="00D41771" w:rsidP="00D41771">
      <w:pPr>
        <w:pStyle w:val="ListParagraph"/>
        <w:numPr>
          <w:ilvl w:val="0"/>
          <w:numId w:val="19"/>
        </w:numPr>
      </w:pPr>
      <w:r>
        <w:t>Clear a da</w:t>
      </w:r>
      <w:r w:rsidR="007614A5">
        <w:t>tabase</w:t>
      </w:r>
    </w:p>
    <w:p w14:paraId="37BF3B48" w14:textId="77777777" w:rsidR="007614A5" w:rsidRDefault="007614A5" w:rsidP="00D41771">
      <w:pPr>
        <w:pStyle w:val="ListParagraph"/>
        <w:numPr>
          <w:ilvl w:val="0"/>
          <w:numId w:val="19"/>
        </w:numPr>
      </w:pPr>
      <w:r>
        <w:t>Backup a database</w:t>
      </w:r>
    </w:p>
    <w:p w14:paraId="3E5214A5" w14:textId="77777777" w:rsidR="007614A5" w:rsidRDefault="007614A5" w:rsidP="00D41771">
      <w:pPr>
        <w:pStyle w:val="ListParagraph"/>
        <w:numPr>
          <w:ilvl w:val="0"/>
          <w:numId w:val="19"/>
        </w:numPr>
      </w:pPr>
      <w:r>
        <w:t>Restore a database</w:t>
      </w:r>
    </w:p>
    <w:p w14:paraId="6DEECF76" w14:textId="77777777" w:rsidR="00FC0B90" w:rsidRDefault="00221489" w:rsidP="00FC0B90">
      <w:r>
        <w:t>You first need to select the database file you wish to work on</w:t>
      </w:r>
      <w:r w:rsidR="00626840">
        <w:t>. Double tap on the filename in the list</w:t>
      </w:r>
      <w:r w:rsidR="00AE713F">
        <w:t>. The selected database will be the target of your next actions</w:t>
      </w:r>
      <w:r w:rsidR="00B6390C">
        <w:t>. If you are restoring a database that had been previously backed up, its name will not appear in the abov</w:t>
      </w:r>
      <w:r w:rsidR="00487087">
        <w:t>e</w:t>
      </w:r>
      <w:r w:rsidR="00B6390C">
        <w:t xml:space="preserve"> list, but </w:t>
      </w:r>
      <w:proofErr w:type="spellStart"/>
      <w:r w:rsidR="00CB2E05">
        <w:t>DougieBase</w:t>
      </w:r>
      <w:proofErr w:type="spellEnd"/>
      <w:r w:rsidR="00CB2E05">
        <w:t xml:space="preserve"> retrieves the database name </w:t>
      </w:r>
      <w:r w:rsidR="00BB6DEF">
        <w:t>from the backup data you enter in the Restore Database window. (See RESTORE</w:t>
      </w:r>
      <w:r w:rsidR="00546778">
        <w:t xml:space="preserve"> a database).</w:t>
      </w:r>
    </w:p>
    <w:p w14:paraId="7D99D3AE" w14:textId="77777777" w:rsidR="00546778" w:rsidRDefault="008D3092" w:rsidP="00C05FB5">
      <w:pPr>
        <w:pStyle w:val="Heading4"/>
      </w:pPr>
      <w:r>
        <w:t>Delete a database</w:t>
      </w:r>
    </w:p>
    <w:p w14:paraId="115AB71F" w14:textId="77777777" w:rsidR="008D3092" w:rsidRDefault="00535AE8" w:rsidP="008D3092">
      <w:r>
        <w:t xml:space="preserve">Choosing to Delete a database from the browser’s me </w:t>
      </w:r>
      <w:proofErr w:type="spellStart"/>
      <w:r>
        <w:t>ory</w:t>
      </w:r>
      <w:proofErr w:type="spellEnd"/>
      <w:r>
        <w:t xml:space="preserve"> has its idiosyncrasies</w:t>
      </w:r>
      <w:r w:rsidR="00DA25F8">
        <w:t xml:space="preserve">. Tapping the DELETE database button should remove the database name from the list of databases and </w:t>
      </w:r>
      <w:r w:rsidR="00805696">
        <w:t>erase</w:t>
      </w:r>
      <w:r w:rsidR="00DA25F8">
        <w:t xml:space="preserve"> the </w:t>
      </w:r>
      <w:r w:rsidR="00805696">
        <w:t xml:space="preserve">database from the browser’s storage memory. </w:t>
      </w:r>
      <w:r w:rsidR="0044504E">
        <w:t xml:space="preserve">This works most reliably if you perform a delete action </w:t>
      </w:r>
      <w:r w:rsidR="002216A2">
        <w:t xml:space="preserve">prior </w:t>
      </w:r>
      <w:r w:rsidR="004F7751">
        <w:t>to opening</w:t>
      </w:r>
      <w:r w:rsidR="002216A2">
        <w:t xml:space="preserve"> the database. If you attempt to delete a database </w:t>
      </w:r>
      <w:r w:rsidR="0081076D">
        <w:t>that has just been opened</w:t>
      </w:r>
      <w:r w:rsidR="00761538">
        <w:t xml:space="preserve"> for say a read or write action,</w:t>
      </w:r>
      <w:r w:rsidR="00134EEF">
        <w:t xml:space="preserve"> </w:t>
      </w:r>
      <w:r w:rsidR="0081076D">
        <w:t xml:space="preserve">the browser locks the database </w:t>
      </w:r>
      <w:r w:rsidR="00635F84">
        <w:t xml:space="preserve">preventing its deletion, and you have to wait for </w:t>
      </w:r>
      <w:r w:rsidR="008D4EBA">
        <w:t xml:space="preserve">the browser to release the database after a </w:t>
      </w:r>
      <w:r w:rsidR="00EE54D6">
        <w:t xml:space="preserve">timeout period. </w:t>
      </w:r>
      <w:r w:rsidR="00B906A2">
        <w:t xml:space="preserve">In such an event </w:t>
      </w:r>
      <w:proofErr w:type="spellStart"/>
      <w:r w:rsidR="00B906A2">
        <w:t>DougieBase</w:t>
      </w:r>
      <w:proofErr w:type="spellEnd"/>
      <w:r w:rsidR="00B906A2">
        <w:t xml:space="preserve"> gives you an error message alert </w:t>
      </w:r>
      <w:r w:rsidR="00B906A2">
        <w:lastRenderedPageBreak/>
        <w:t xml:space="preserve">indicating the database failed to delete. </w:t>
      </w:r>
      <w:r w:rsidR="00EE2FEE">
        <w:t>In this event wait and try again later</w:t>
      </w:r>
      <w:r w:rsidR="004F7751">
        <w:t>.</w:t>
      </w:r>
    </w:p>
    <w:p w14:paraId="602FCBF1" w14:textId="77777777" w:rsidR="00B416AD" w:rsidRDefault="00010722" w:rsidP="00010722">
      <w:pPr>
        <w:pStyle w:val="Heading4"/>
      </w:pPr>
      <w:r>
        <w:t>Clear database</w:t>
      </w:r>
    </w:p>
    <w:p w14:paraId="24AFD8C9" w14:textId="77777777" w:rsidR="00010722" w:rsidRDefault="00010722" w:rsidP="00010722">
      <w:r>
        <w:t xml:space="preserve">This option is not currently </w:t>
      </w:r>
      <w:r w:rsidR="00320C88">
        <w:t xml:space="preserve">supported in </w:t>
      </w:r>
      <w:proofErr w:type="spellStart"/>
      <w:r w:rsidR="00320C88">
        <w:t>DougieBase</w:t>
      </w:r>
      <w:proofErr w:type="spellEnd"/>
      <w:r w:rsidR="00320C88">
        <w:t xml:space="preserve"> </w:t>
      </w:r>
    </w:p>
    <w:p w14:paraId="091C50A5" w14:textId="77777777" w:rsidR="00320C88" w:rsidRDefault="00DB3728" w:rsidP="00DB3728">
      <w:pPr>
        <w:pStyle w:val="Heading2"/>
      </w:pPr>
      <w:r>
        <w:t>Backup And Restore</w:t>
      </w:r>
    </w:p>
    <w:p w14:paraId="1E4E7135" w14:textId="77777777" w:rsidR="00DB3728" w:rsidRDefault="00F5016C" w:rsidP="00F5016C">
      <w:pPr>
        <w:pStyle w:val="Heading4"/>
      </w:pPr>
      <w:r>
        <w:t xml:space="preserve">Backup and </w:t>
      </w:r>
      <w:r w:rsidR="00EE6C94">
        <w:t>Restore</w:t>
      </w:r>
      <w:r>
        <w:t xml:space="preserve"> a</w:t>
      </w:r>
      <w:r w:rsidR="00EE6C94">
        <w:t xml:space="preserve">re two of the most important functions in </w:t>
      </w:r>
      <w:proofErr w:type="spellStart"/>
      <w:r w:rsidR="00EE6C94">
        <w:t>DougieBase</w:t>
      </w:r>
      <w:proofErr w:type="spellEnd"/>
      <w:r w:rsidR="00EE6C94">
        <w:t xml:space="preserve"> </w:t>
      </w:r>
    </w:p>
    <w:p w14:paraId="4259B8A0" w14:textId="77777777" w:rsidR="004853FB" w:rsidRDefault="004853FB" w:rsidP="004853FB">
      <w:r>
        <w:t>One downside of</w:t>
      </w:r>
      <w:r w:rsidR="00E35624">
        <w:t xml:space="preserve"> a</w:t>
      </w:r>
      <w:r>
        <w:t xml:space="preserve"> PWA running in web browsers </w:t>
      </w:r>
      <w:r w:rsidR="001A379A">
        <w:t xml:space="preserve">via javascript, is that the conventional file handling of data files </w:t>
      </w:r>
      <w:r w:rsidR="009C65AC">
        <w:t>in terms of saving to external file systems</w:t>
      </w:r>
      <w:r w:rsidR="00B13C5B">
        <w:t xml:space="preserve"> or storage drives</w:t>
      </w:r>
      <w:r w:rsidR="00E35624">
        <w:t xml:space="preserve"> is </w:t>
      </w:r>
      <w:r w:rsidR="00A677A3">
        <w:t xml:space="preserve">somewhat lacking without further support via other </w:t>
      </w:r>
      <w:r w:rsidR="008123CD">
        <w:t>coding languages</w:t>
      </w:r>
      <w:r w:rsidR="00437F05">
        <w:t>.</w:t>
      </w:r>
    </w:p>
    <w:p w14:paraId="070C98B6" w14:textId="77777777" w:rsidR="00437F05" w:rsidRDefault="00437F05" w:rsidP="004853FB">
      <w:proofErr w:type="spellStart"/>
      <w:r>
        <w:t>DougieBase</w:t>
      </w:r>
      <w:proofErr w:type="spellEnd"/>
      <w:r>
        <w:t xml:space="preserve"> gets around this backup and restore problem simply by using </w:t>
      </w:r>
      <w:r w:rsidR="00A8598B">
        <w:t>iOS copy and paste actions</w:t>
      </w:r>
      <w:r w:rsidR="000500AB">
        <w:t xml:space="preserve">. </w:t>
      </w:r>
    </w:p>
    <w:p w14:paraId="094B35A5" w14:textId="77777777" w:rsidR="00AA1967" w:rsidRDefault="007E5C8B" w:rsidP="007E5C8B">
      <w:pPr>
        <w:pStyle w:val="Heading4"/>
      </w:pPr>
      <w:r>
        <w:t>Backup</w:t>
      </w:r>
    </w:p>
    <w:p w14:paraId="25559EE9" w14:textId="77777777" w:rsidR="007E5C8B" w:rsidRDefault="00302ABB" w:rsidP="007E5C8B">
      <w:r>
        <w:t>To backup a database file use the Manage</w:t>
      </w:r>
      <w:r w:rsidR="003A4A09">
        <w:t xml:space="preserve"> pane. </w:t>
      </w:r>
      <w:r w:rsidR="00840AA9">
        <w:t xml:space="preserve">In the Manage files window you see a list of all the databases </w:t>
      </w:r>
      <w:proofErr w:type="spellStart"/>
      <w:r w:rsidR="00840AA9">
        <w:t>DougieBase</w:t>
      </w:r>
      <w:proofErr w:type="spellEnd"/>
      <w:r w:rsidR="00840AA9">
        <w:t xml:space="preserve"> has currently open</w:t>
      </w:r>
      <w:r w:rsidR="00E81865">
        <w:t xml:space="preserve">. Double tap on the file name to SELECT the database you wish to BACKUP. </w:t>
      </w:r>
      <w:r w:rsidR="007E5C8B">
        <w:t>After you have selected the file yo</w:t>
      </w:r>
      <w:r w:rsidR="005B27B7">
        <w:t xml:space="preserve">u want to backup, tap the </w:t>
      </w:r>
      <w:r w:rsidR="00B31628">
        <w:t>B</w:t>
      </w:r>
      <w:r w:rsidR="005B27B7">
        <w:t>ackup button.</w:t>
      </w:r>
      <w:r w:rsidR="00B31628">
        <w:t xml:space="preserve"> This opens the Backup window. Here you simply do a Copy/Paste action </w:t>
      </w:r>
      <w:r w:rsidR="006B10E3">
        <w:t xml:space="preserve">to put the data into the iOS Clipboard </w:t>
      </w:r>
      <w:r w:rsidR="00243AFC">
        <w:t xml:space="preserve">and from here you Paste the backup data into any external storage file you wish to use to store your backups. </w:t>
      </w:r>
      <w:r w:rsidR="00DD26C8">
        <w:t xml:space="preserve">You can use a file in the cloud (Dropbox, Box, One Note, etc.) or use a note keeping app such as Apple Notes, Bear, etc. </w:t>
      </w:r>
      <w:r w:rsidR="00993D44">
        <w:t>Of co</w:t>
      </w:r>
      <w:r w:rsidR="00163617">
        <w:t>urse you can paste as many times as you like so best to use both the cloud and a native app.</w:t>
      </w:r>
    </w:p>
    <w:p w14:paraId="60BE0B50" w14:textId="77777777" w:rsidR="003B72A3" w:rsidRDefault="003B72A3" w:rsidP="007E5C8B"/>
    <w:p w14:paraId="75C4DE84" w14:textId="77777777" w:rsidR="001B3803" w:rsidRDefault="001B3803" w:rsidP="007E5C8B"/>
    <w:p w14:paraId="1C9961B8" w14:textId="77777777" w:rsidR="00D27556" w:rsidRDefault="002F4E65" w:rsidP="000C211A">
      <w:r>
        <w:rPr>
          <w:noProof/>
        </w:rPr>
        <w:lastRenderedPageBreak/>
        <w:drawing>
          <wp:anchor distT="0" distB="0" distL="114300" distR="114300" simplePos="0" relativeHeight="251769856" behindDoc="0" locked="0" layoutInCell="1" allowOverlap="1" wp14:anchorId="7AC8AB08" wp14:editId="7F565481">
            <wp:simplePos x="0" y="0"/>
            <wp:positionH relativeFrom="column">
              <wp:posOffset>3509870</wp:posOffset>
            </wp:positionH>
            <wp:positionV relativeFrom="paragraph">
              <wp:posOffset>3102797</wp:posOffset>
            </wp:positionV>
            <wp:extent cx="2702560" cy="2184257"/>
            <wp:effectExtent l="0" t="0" r="2540" b="63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2560" cy="2184257"/>
                    </a:xfrm>
                    <a:prstGeom prst="rect">
                      <a:avLst/>
                    </a:prstGeom>
                  </pic:spPr>
                </pic:pic>
              </a:graphicData>
            </a:graphic>
            <wp14:sizeRelH relativeFrom="margin">
              <wp14:pctWidth>0</wp14:pctWidth>
            </wp14:sizeRelH>
            <wp14:sizeRelV relativeFrom="margin">
              <wp14:pctHeight>0</wp14:pctHeight>
            </wp14:sizeRelV>
          </wp:anchor>
        </w:drawing>
      </w:r>
      <w:r w:rsidR="002A133E">
        <w:rPr>
          <w:noProof/>
        </w:rPr>
        <w:drawing>
          <wp:anchor distT="0" distB="0" distL="114300" distR="114300" simplePos="0" relativeHeight="251767808" behindDoc="0" locked="0" layoutInCell="1" allowOverlap="1" wp14:anchorId="2DF4C9C8" wp14:editId="22EDCD4F">
            <wp:simplePos x="0" y="0"/>
            <wp:positionH relativeFrom="column">
              <wp:posOffset>1793240</wp:posOffset>
            </wp:positionH>
            <wp:positionV relativeFrom="paragraph">
              <wp:posOffset>3084830</wp:posOffset>
            </wp:positionV>
            <wp:extent cx="1645920" cy="2193925"/>
            <wp:effectExtent l="0" t="0" r="5080" b="317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45920" cy="2193925"/>
                    </a:xfrm>
                    <a:prstGeom prst="rect">
                      <a:avLst/>
                    </a:prstGeom>
                  </pic:spPr>
                </pic:pic>
              </a:graphicData>
            </a:graphic>
            <wp14:sizeRelH relativeFrom="margin">
              <wp14:pctWidth>0</wp14:pctWidth>
            </wp14:sizeRelH>
            <wp14:sizeRelV relativeFrom="margin">
              <wp14:pctHeight>0</wp14:pctHeight>
            </wp14:sizeRelV>
          </wp:anchor>
        </w:drawing>
      </w:r>
      <w:r w:rsidR="00B33F15">
        <w:rPr>
          <w:noProof/>
        </w:rPr>
        <w:drawing>
          <wp:anchor distT="0" distB="0" distL="114300" distR="114300" simplePos="0" relativeHeight="251766784" behindDoc="0" locked="0" layoutInCell="1" allowOverlap="1" wp14:anchorId="17EA0666" wp14:editId="08044176">
            <wp:simplePos x="0" y="0"/>
            <wp:positionH relativeFrom="column">
              <wp:posOffset>-781685</wp:posOffset>
            </wp:positionH>
            <wp:positionV relativeFrom="paragraph">
              <wp:posOffset>3112770</wp:posOffset>
            </wp:positionV>
            <wp:extent cx="2210435" cy="2170185"/>
            <wp:effectExtent l="0" t="0" r="0" b="190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10435" cy="2170185"/>
                    </a:xfrm>
                    <a:prstGeom prst="rect">
                      <a:avLst/>
                    </a:prstGeom>
                  </pic:spPr>
                </pic:pic>
              </a:graphicData>
            </a:graphic>
            <wp14:sizeRelH relativeFrom="margin">
              <wp14:pctWidth>0</wp14:pctWidth>
            </wp14:sizeRelH>
            <wp14:sizeRelV relativeFrom="margin">
              <wp14:pctHeight>0</wp14:pctHeight>
            </wp14:sizeRelV>
          </wp:anchor>
        </w:drawing>
      </w:r>
      <w:r w:rsidR="00A57372">
        <w:rPr>
          <w:noProof/>
        </w:rPr>
        <w:drawing>
          <wp:anchor distT="0" distB="0" distL="114300" distR="114300" simplePos="0" relativeHeight="251765760" behindDoc="0" locked="0" layoutInCell="1" allowOverlap="1" wp14:anchorId="26500D82" wp14:editId="6822EC32">
            <wp:simplePos x="0" y="0"/>
            <wp:positionH relativeFrom="column">
              <wp:posOffset>3622040</wp:posOffset>
            </wp:positionH>
            <wp:positionV relativeFrom="paragraph">
              <wp:posOffset>0</wp:posOffset>
            </wp:positionV>
            <wp:extent cx="2750185" cy="2804160"/>
            <wp:effectExtent l="0" t="0" r="5715" b="254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50185" cy="2804160"/>
                    </a:xfrm>
                    <a:prstGeom prst="rect">
                      <a:avLst/>
                    </a:prstGeom>
                  </pic:spPr>
                </pic:pic>
              </a:graphicData>
            </a:graphic>
            <wp14:sizeRelH relativeFrom="margin">
              <wp14:pctWidth>0</wp14:pctWidth>
            </wp14:sizeRelH>
            <wp14:sizeRelV relativeFrom="margin">
              <wp14:pctHeight>0</wp14:pctHeight>
            </wp14:sizeRelV>
          </wp:anchor>
        </w:drawing>
      </w:r>
      <w:r w:rsidR="00E02B18">
        <w:rPr>
          <w:noProof/>
        </w:rPr>
        <w:drawing>
          <wp:anchor distT="0" distB="0" distL="114300" distR="114300" simplePos="0" relativeHeight="251764736" behindDoc="0" locked="0" layoutInCell="1" allowOverlap="1" wp14:anchorId="1ECC2E4E" wp14:editId="1A192EA5">
            <wp:simplePos x="0" y="0"/>
            <wp:positionH relativeFrom="column">
              <wp:posOffset>1498600</wp:posOffset>
            </wp:positionH>
            <wp:positionV relativeFrom="paragraph">
              <wp:posOffset>0</wp:posOffset>
            </wp:positionV>
            <wp:extent cx="2020570" cy="269494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0570" cy="2694940"/>
                    </a:xfrm>
                    <a:prstGeom prst="rect">
                      <a:avLst/>
                    </a:prstGeom>
                  </pic:spPr>
                </pic:pic>
              </a:graphicData>
            </a:graphic>
            <wp14:sizeRelH relativeFrom="margin">
              <wp14:pctWidth>0</wp14:pctWidth>
            </wp14:sizeRelH>
            <wp14:sizeRelV relativeFrom="margin">
              <wp14:pctHeight>0</wp14:pctHeight>
            </wp14:sizeRelV>
          </wp:anchor>
        </w:drawing>
      </w:r>
      <w:r w:rsidR="00E02B18">
        <w:rPr>
          <w:noProof/>
        </w:rPr>
        <w:drawing>
          <wp:anchor distT="0" distB="0" distL="114300" distR="114300" simplePos="0" relativeHeight="251763712" behindDoc="0" locked="0" layoutInCell="1" allowOverlap="1" wp14:anchorId="531F2E48" wp14:editId="6E3F5ECA">
            <wp:simplePos x="0" y="0"/>
            <wp:positionH relativeFrom="column">
              <wp:posOffset>-838200</wp:posOffset>
            </wp:positionH>
            <wp:positionV relativeFrom="paragraph">
              <wp:posOffset>0</wp:posOffset>
            </wp:positionV>
            <wp:extent cx="2021840" cy="269494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1840" cy="2694940"/>
                    </a:xfrm>
                    <a:prstGeom prst="rect">
                      <a:avLst/>
                    </a:prstGeom>
                  </pic:spPr>
                </pic:pic>
              </a:graphicData>
            </a:graphic>
            <wp14:sizeRelH relativeFrom="margin">
              <wp14:pctWidth>0</wp14:pctWidth>
            </wp14:sizeRelH>
            <wp14:sizeRelV relativeFrom="margin">
              <wp14:pctHeight>0</wp14:pctHeight>
            </wp14:sizeRelV>
          </wp:anchor>
        </w:drawing>
      </w:r>
      <w:r w:rsidR="002D07FF">
        <w:rPr>
          <w:b/>
          <w:bCs/>
          <w:sz w:val="28"/>
          <w:szCs w:val="28"/>
        </w:rPr>
        <w:t>Select the database file to backup</w:t>
      </w:r>
    </w:p>
    <w:p w14:paraId="43469BBF" w14:textId="77777777" w:rsidR="007F06E7" w:rsidRDefault="00F37816" w:rsidP="000C211A">
      <w:pPr>
        <w:rPr>
          <w:b/>
          <w:bCs/>
          <w:sz w:val="28"/>
          <w:szCs w:val="28"/>
        </w:rPr>
      </w:pPr>
      <w:r>
        <w:rPr>
          <w:b/>
          <w:bCs/>
          <w:noProof/>
          <w:sz w:val="28"/>
          <w:szCs w:val="28"/>
        </w:rPr>
        <w:drawing>
          <wp:anchor distT="0" distB="0" distL="114300" distR="114300" simplePos="0" relativeHeight="251772928" behindDoc="0" locked="0" layoutInCell="1" allowOverlap="1" wp14:anchorId="10245509" wp14:editId="5CDEF23D">
            <wp:simplePos x="0" y="0"/>
            <wp:positionH relativeFrom="column">
              <wp:posOffset>4343400</wp:posOffset>
            </wp:positionH>
            <wp:positionV relativeFrom="paragraph">
              <wp:posOffset>2586990</wp:posOffset>
            </wp:positionV>
            <wp:extent cx="1757680" cy="234251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7680" cy="2342515"/>
                    </a:xfrm>
                    <a:prstGeom prst="rect">
                      <a:avLst/>
                    </a:prstGeom>
                  </pic:spPr>
                </pic:pic>
              </a:graphicData>
            </a:graphic>
            <wp14:sizeRelH relativeFrom="margin">
              <wp14:pctWidth>0</wp14:pctWidth>
            </wp14:sizeRelH>
            <wp14:sizeRelV relativeFrom="margin">
              <wp14:pctHeight>0</wp14:pctHeight>
            </wp14:sizeRelV>
          </wp:anchor>
        </w:drawing>
      </w:r>
      <w:r w:rsidR="005726C5">
        <w:rPr>
          <w:b/>
          <w:bCs/>
          <w:noProof/>
          <w:sz w:val="28"/>
          <w:szCs w:val="28"/>
        </w:rPr>
        <w:drawing>
          <wp:anchor distT="0" distB="0" distL="114300" distR="114300" simplePos="0" relativeHeight="251771904" behindDoc="0" locked="0" layoutInCell="1" allowOverlap="1" wp14:anchorId="7000024C" wp14:editId="4B650C47">
            <wp:simplePos x="0" y="0"/>
            <wp:positionH relativeFrom="column">
              <wp:posOffset>2138680</wp:posOffset>
            </wp:positionH>
            <wp:positionV relativeFrom="paragraph">
              <wp:posOffset>2586355</wp:posOffset>
            </wp:positionV>
            <wp:extent cx="1696720" cy="2261870"/>
            <wp:effectExtent l="0" t="0" r="508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6720" cy="2261870"/>
                    </a:xfrm>
                    <a:prstGeom prst="rect">
                      <a:avLst/>
                    </a:prstGeom>
                  </pic:spPr>
                </pic:pic>
              </a:graphicData>
            </a:graphic>
            <wp14:sizeRelH relativeFrom="margin">
              <wp14:pctWidth>0</wp14:pctWidth>
            </wp14:sizeRelH>
            <wp14:sizeRelV relativeFrom="margin">
              <wp14:pctHeight>0</wp14:pctHeight>
            </wp14:sizeRelV>
          </wp:anchor>
        </w:drawing>
      </w:r>
      <w:r w:rsidR="005726C5">
        <w:rPr>
          <w:b/>
          <w:bCs/>
          <w:noProof/>
          <w:sz w:val="28"/>
          <w:szCs w:val="28"/>
        </w:rPr>
        <w:drawing>
          <wp:anchor distT="0" distB="0" distL="114300" distR="114300" simplePos="0" relativeHeight="251770880" behindDoc="0" locked="0" layoutInCell="1" allowOverlap="1" wp14:anchorId="7E94E491" wp14:editId="31119AA5">
            <wp:simplePos x="0" y="0"/>
            <wp:positionH relativeFrom="column">
              <wp:posOffset>-314960</wp:posOffset>
            </wp:positionH>
            <wp:positionV relativeFrom="paragraph">
              <wp:posOffset>2414270</wp:posOffset>
            </wp:positionV>
            <wp:extent cx="1813560" cy="2418080"/>
            <wp:effectExtent l="0" t="0" r="254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3560" cy="2418080"/>
                    </a:xfrm>
                    <a:prstGeom prst="rect">
                      <a:avLst/>
                    </a:prstGeom>
                  </pic:spPr>
                </pic:pic>
              </a:graphicData>
            </a:graphic>
            <wp14:sizeRelH relativeFrom="margin">
              <wp14:pctWidth>0</wp14:pctWidth>
            </wp14:sizeRelH>
            <wp14:sizeRelV relativeFrom="margin">
              <wp14:pctHeight>0</wp14:pctHeight>
            </wp14:sizeRelV>
          </wp:anchor>
        </w:drawing>
      </w:r>
      <w:r w:rsidR="00AD2CAC">
        <w:rPr>
          <w:b/>
          <w:bCs/>
          <w:sz w:val="28"/>
          <w:szCs w:val="28"/>
        </w:rPr>
        <w:t>Start the Copy/Paste action</w:t>
      </w:r>
    </w:p>
    <w:p w14:paraId="06D1C84E" w14:textId="77777777" w:rsidR="009E65D7" w:rsidRPr="009E65D7" w:rsidRDefault="00BF2D67" w:rsidP="00501B0A">
      <w:pPr>
        <w:pStyle w:val="Heading2"/>
      </w:pPr>
      <w:r>
        <w:lastRenderedPageBreak/>
        <w:t>Restore</w:t>
      </w:r>
      <w:r w:rsidR="009E65D7">
        <w:t xml:space="preserve"> a database from a backup file</w:t>
      </w:r>
    </w:p>
    <w:p w14:paraId="38FE0A9D" w14:textId="77777777" w:rsidR="00904286" w:rsidRDefault="0067375C">
      <w:pPr>
        <w:pStyle w:val="p1"/>
        <w:divId w:val="1238249845"/>
        <w:rPr>
          <w:rFonts w:asciiTheme="minorHAnsi" w:hAnsiTheme="minorHAnsi"/>
          <w:sz w:val="24"/>
          <w:szCs w:val="24"/>
        </w:rPr>
      </w:pPr>
      <w:r w:rsidRPr="002072B6">
        <w:rPr>
          <w:rFonts w:asciiTheme="minorHAnsi" w:hAnsiTheme="minorHAnsi"/>
          <w:sz w:val="24"/>
          <w:szCs w:val="24"/>
        </w:rPr>
        <w:t xml:space="preserve">The </w:t>
      </w:r>
      <w:r w:rsidR="00DD0133" w:rsidRPr="002072B6">
        <w:rPr>
          <w:rFonts w:asciiTheme="minorHAnsi" w:hAnsiTheme="minorHAnsi"/>
          <w:sz w:val="24"/>
          <w:szCs w:val="24"/>
        </w:rPr>
        <w:t>Restore function can be accessed from the Current Database files screen or from the Manage window</w:t>
      </w:r>
      <w:r w:rsidR="00F833C3" w:rsidRPr="002072B6">
        <w:rPr>
          <w:rFonts w:asciiTheme="minorHAnsi" w:hAnsiTheme="minorHAnsi"/>
          <w:sz w:val="24"/>
          <w:szCs w:val="24"/>
        </w:rPr>
        <w:t>. To restore a database use Copy Paste</w:t>
      </w:r>
      <w:r w:rsidR="0011738D" w:rsidRPr="002072B6">
        <w:rPr>
          <w:rFonts w:asciiTheme="minorHAnsi" w:hAnsiTheme="minorHAnsi"/>
          <w:sz w:val="24"/>
          <w:szCs w:val="24"/>
        </w:rPr>
        <w:t xml:space="preserve"> from the file storage you have chosen to use for ke</w:t>
      </w:r>
      <w:r w:rsidR="00B15BC4" w:rsidRPr="002072B6">
        <w:rPr>
          <w:rFonts w:asciiTheme="minorHAnsi" w:hAnsiTheme="minorHAnsi"/>
          <w:sz w:val="24"/>
          <w:szCs w:val="24"/>
        </w:rPr>
        <w:t>eping</w:t>
      </w:r>
      <w:r w:rsidR="0011738D" w:rsidRPr="002072B6">
        <w:rPr>
          <w:rFonts w:asciiTheme="minorHAnsi" w:hAnsiTheme="minorHAnsi"/>
          <w:sz w:val="24"/>
          <w:szCs w:val="24"/>
        </w:rPr>
        <w:t xml:space="preserve"> your backups.</w:t>
      </w:r>
      <w:r w:rsidR="0028774D" w:rsidRPr="002072B6">
        <w:rPr>
          <w:rFonts w:asciiTheme="minorHAnsi" w:hAnsiTheme="minorHAnsi"/>
          <w:sz w:val="24"/>
          <w:szCs w:val="24"/>
        </w:rPr>
        <w:t xml:space="preserve"> Select </w:t>
      </w:r>
      <w:r w:rsidR="00A14634">
        <w:rPr>
          <w:rFonts w:asciiTheme="minorHAnsi" w:hAnsiTheme="minorHAnsi"/>
          <w:sz w:val="24"/>
          <w:szCs w:val="24"/>
        </w:rPr>
        <w:t xml:space="preserve">and ‘Copy’ </w:t>
      </w:r>
      <w:r w:rsidR="0028774D" w:rsidRPr="002072B6">
        <w:rPr>
          <w:rFonts w:asciiTheme="minorHAnsi" w:hAnsiTheme="minorHAnsi"/>
          <w:sz w:val="24"/>
          <w:szCs w:val="24"/>
        </w:rPr>
        <w:t xml:space="preserve">the backup data </w:t>
      </w:r>
      <w:r w:rsidR="00F50E16" w:rsidRPr="002072B6">
        <w:rPr>
          <w:rFonts w:asciiTheme="minorHAnsi" w:hAnsiTheme="minorHAnsi"/>
          <w:sz w:val="24"/>
          <w:szCs w:val="24"/>
        </w:rPr>
        <w:t xml:space="preserve">from your storage file. Be sure the data begins with </w:t>
      </w:r>
      <w:r w:rsidR="00F0716A" w:rsidRPr="002072B6">
        <w:rPr>
          <w:rFonts w:asciiTheme="minorHAnsi" w:hAnsiTheme="minorHAnsi"/>
          <w:sz w:val="24"/>
          <w:szCs w:val="24"/>
        </w:rPr>
        <w:t>{</w:t>
      </w:r>
      <w:r w:rsidR="0045341C" w:rsidRPr="002072B6">
        <w:rPr>
          <w:rFonts w:asciiTheme="minorHAnsi" w:hAnsiTheme="minorHAnsi"/>
          <w:sz w:val="24"/>
          <w:szCs w:val="24"/>
        </w:rPr>
        <w:t>“. That is a curly bracket followed b</w:t>
      </w:r>
      <w:r w:rsidR="00366186" w:rsidRPr="002072B6">
        <w:rPr>
          <w:rFonts w:asciiTheme="minorHAnsi" w:hAnsiTheme="minorHAnsi"/>
          <w:sz w:val="24"/>
          <w:szCs w:val="24"/>
        </w:rPr>
        <w:t xml:space="preserve">y a double </w:t>
      </w:r>
      <w:r w:rsidR="0045341C" w:rsidRPr="002072B6">
        <w:rPr>
          <w:rFonts w:asciiTheme="minorHAnsi" w:hAnsiTheme="minorHAnsi"/>
          <w:sz w:val="24"/>
          <w:szCs w:val="24"/>
        </w:rPr>
        <w:t>quote</w:t>
      </w:r>
      <w:r w:rsidR="00366186" w:rsidRPr="002072B6">
        <w:rPr>
          <w:rFonts w:asciiTheme="minorHAnsi" w:hAnsiTheme="minorHAnsi"/>
          <w:sz w:val="24"/>
          <w:szCs w:val="24"/>
        </w:rPr>
        <w:t>.</w:t>
      </w:r>
      <w:r w:rsidR="0024322E" w:rsidRPr="002072B6">
        <w:rPr>
          <w:rFonts w:asciiTheme="minorHAnsi" w:hAnsiTheme="minorHAnsi"/>
          <w:sz w:val="24"/>
          <w:szCs w:val="24"/>
        </w:rPr>
        <w:t xml:space="preserve"> </w:t>
      </w:r>
      <w:proofErr w:type="spellStart"/>
      <w:r w:rsidR="0024322E" w:rsidRPr="002072B6">
        <w:rPr>
          <w:rFonts w:asciiTheme="minorHAnsi" w:hAnsiTheme="minorHAnsi"/>
          <w:sz w:val="24"/>
          <w:szCs w:val="24"/>
        </w:rPr>
        <w:t>DougieBase</w:t>
      </w:r>
      <w:proofErr w:type="spellEnd"/>
      <w:r w:rsidR="0024322E" w:rsidRPr="002072B6">
        <w:rPr>
          <w:rFonts w:asciiTheme="minorHAnsi" w:hAnsiTheme="minorHAnsi"/>
          <w:sz w:val="24"/>
          <w:szCs w:val="24"/>
        </w:rPr>
        <w:t xml:space="preserve"> sends an error message if you </w:t>
      </w:r>
      <w:r w:rsidR="007B46F2" w:rsidRPr="002072B6">
        <w:rPr>
          <w:rFonts w:asciiTheme="minorHAnsi" w:hAnsiTheme="minorHAnsi"/>
          <w:sz w:val="24"/>
          <w:szCs w:val="24"/>
        </w:rPr>
        <w:t>paste</w:t>
      </w:r>
      <w:r w:rsidR="00380A10" w:rsidRPr="002072B6">
        <w:rPr>
          <w:rFonts w:asciiTheme="minorHAnsi" w:hAnsiTheme="minorHAnsi"/>
          <w:sz w:val="24"/>
          <w:szCs w:val="24"/>
        </w:rPr>
        <w:t xml:space="preserve"> data without this format. </w:t>
      </w:r>
      <w:r w:rsidR="0095763D" w:rsidRPr="002072B6">
        <w:rPr>
          <w:rFonts w:asciiTheme="minorHAnsi" w:hAnsiTheme="minorHAnsi"/>
          <w:sz w:val="24"/>
          <w:szCs w:val="24"/>
        </w:rPr>
        <w:t xml:space="preserve">The backup file ends with </w:t>
      </w:r>
      <w:r w:rsidR="000F33F3" w:rsidRPr="002072B6">
        <w:rPr>
          <w:rFonts w:asciiTheme="minorHAnsi" w:hAnsiTheme="minorHAnsi"/>
          <w:sz w:val="24"/>
          <w:szCs w:val="24"/>
        </w:rPr>
        <w:t>}]}</w:t>
      </w:r>
      <w:r w:rsidR="00965DA1" w:rsidRPr="002072B6">
        <w:rPr>
          <w:rFonts w:asciiTheme="minorHAnsi" w:hAnsiTheme="minorHAnsi"/>
          <w:sz w:val="24"/>
          <w:szCs w:val="24"/>
        </w:rPr>
        <w:t>.</w:t>
      </w:r>
    </w:p>
    <w:p w14:paraId="04E9FE4F" w14:textId="77777777" w:rsidR="002072B6" w:rsidRDefault="00C8619A">
      <w:pPr>
        <w:pStyle w:val="p1"/>
        <w:divId w:val="1238249845"/>
        <w:rPr>
          <w:rFonts w:asciiTheme="minorHAnsi" w:hAnsiTheme="minorHAnsi"/>
          <w:sz w:val="24"/>
          <w:szCs w:val="24"/>
        </w:rPr>
      </w:pPr>
      <w:r>
        <w:rPr>
          <w:rFonts w:asciiTheme="minorHAnsi" w:hAnsiTheme="minorHAnsi"/>
          <w:noProof/>
          <w:sz w:val="24"/>
          <w:szCs w:val="24"/>
        </w:rPr>
        <w:drawing>
          <wp:anchor distT="0" distB="0" distL="114300" distR="114300" simplePos="0" relativeHeight="251774976" behindDoc="0" locked="0" layoutInCell="1" allowOverlap="1" wp14:anchorId="0B666B1C" wp14:editId="7327C95E">
            <wp:simplePos x="0" y="0"/>
            <wp:positionH relativeFrom="column">
              <wp:posOffset>3082290</wp:posOffset>
            </wp:positionH>
            <wp:positionV relativeFrom="paragraph">
              <wp:posOffset>261620</wp:posOffset>
            </wp:positionV>
            <wp:extent cx="3117215" cy="4156075"/>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17215" cy="4156075"/>
                    </a:xfrm>
                    <a:prstGeom prst="rect">
                      <a:avLst/>
                    </a:prstGeom>
                  </pic:spPr>
                </pic:pic>
              </a:graphicData>
            </a:graphic>
            <wp14:sizeRelH relativeFrom="margin">
              <wp14:pctWidth>0</wp14:pctWidth>
            </wp14:sizeRelH>
            <wp14:sizeRelV relativeFrom="margin">
              <wp14:pctHeight>0</wp14:pctHeight>
            </wp14:sizeRelV>
          </wp:anchor>
        </w:drawing>
      </w:r>
      <w:r w:rsidR="006223DD">
        <w:rPr>
          <w:rFonts w:asciiTheme="minorHAnsi" w:hAnsiTheme="minorHAnsi"/>
          <w:noProof/>
          <w:sz w:val="24"/>
          <w:szCs w:val="24"/>
        </w:rPr>
        <w:drawing>
          <wp:anchor distT="0" distB="0" distL="114300" distR="114300" simplePos="0" relativeHeight="251773952" behindDoc="0" locked="0" layoutInCell="1" allowOverlap="1" wp14:anchorId="5864FDD4" wp14:editId="356A9066">
            <wp:simplePos x="0" y="0"/>
            <wp:positionH relativeFrom="column">
              <wp:posOffset>-367146</wp:posOffset>
            </wp:positionH>
            <wp:positionV relativeFrom="paragraph">
              <wp:posOffset>262255</wp:posOffset>
            </wp:positionV>
            <wp:extent cx="3117215" cy="415607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17215" cy="4156075"/>
                    </a:xfrm>
                    <a:prstGeom prst="rect">
                      <a:avLst/>
                    </a:prstGeom>
                  </pic:spPr>
                </pic:pic>
              </a:graphicData>
            </a:graphic>
            <wp14:sizeRelH relativeFrom="margin">
              <wp14:pctWidth>0</wp14:pctWidth>
            </wp14:sizeRelH>
            <wp14:sizeRelV relativeFrom="margin">
              <wp14:pctHeight>0</wp14:pctHeight>
            </wp14:sizeRelV>
          </wp:anchor>
        </w:drawing>
      </w:r>
    </w:p>
    <w:p w14:paraId="1FCDC4F0" w14:textId="77777777" w:rsidR="002072B6" w:rsidRPr="002072B6" w:rsidRDefault="002072B6">
      <w:pPr>
        <w:pStyle w:val="p1"/>
        <w:divId w:val="1238249845"/>
        <w:rPr>
          <w:rFonts w:asciiTheme="minorHAnsi" w:hAnsiTheme="minorHAnsi"/>
          <w:sz w:val="24"/>
          <w:szCs w:val="24"/>
        </w:rPr>
      </w:pPr>
    </w:p>
    <w:p w14:paraId="3408F36B" w14:textId="72B836FA" w:rsidR="00321EA0" w:rsidRDefault="00694CFE" w:rsidP="000C211A">
      <w:r>
        <w:t xml:space="preserve">When you tap on the </w:t>
      </w:r>
      <w:r w:rsidR="004417E5">
        <w:t>data entry</w:t>
      </w:r>
      <w:r w:rsidR="006216CE">
        <w:t xml:space="preserve"> text-area element, its border turns blue, paste the data into the text-area</w:t>
      </w:r>
      <w:r w:rsidR="00CD5E7F">
        <w:t xml:space="preserve"> and tap the green SUBMIT </w:t>
      </w:r>
      <w:r w:rsidR="000C614C">
        <w:t>Backup button. This button will now turn yellow, and the ‘Click here to</w:t>
      </w:r>
      <w:r w:rsidR="00CA0F6E">
        <w:t xml:space="preserve"> RESTORE database’ button turns green with red border indicating you tap this button next. This brings up a confirmation prompt</w:t>
      </w:r>
      <w:r w:rsidR="00E76259">
        <w:t xml:space="preserve"> with the restored database’s title. Tap OK to restore, or Cancel. Cancel </w:t>
      </w:r>
      <w:r w:rsidR="002805DA">
        <w:t>returns you to the home screen without restoring this database.</w:t>
      </w:r>
    </w:p>
    <w:p w14:paraId="566F2D9B" w14:textId="77777777" w:rsidR="00456E86" w:rsidRPr="0067375C" w:rsidRDefault="00396DE2" w:rsidP="000C211A">
      <w:r>
        <w:rPr>
          <w:noProof/>
        </w:rPr>
        <w:lastRenderedPageBreak/>
        <w:drawing>
          <wp:anchor distT="0" distB="0" distL="114300" distR="114300" simplePos="0" relativeHeight="251779072" behindDoc="0" locked="0" layoutInCell="1" allowOverlap="1" wp14:anchorId="54325F7D" wp14:editId="2B860E5C">
            <wp:simplePos x="0" y="0"/>
            <wp:positionH relativeFrom="column">
              <wp:posOffset>2943860</wp:posOffset>
            </wp:positionH>
            <wp:positionV relativeFrom="paragraph">
              <wp:posOffset>3962400</wp:posOffset>
            </wp:positionV>
            <wp:extent cx="2701290" cy="3601720"/>
            <wp:effectExtent l="0" t="0" r="3810" b="508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290" cy="3601720"/>
                    </a:xfrm>
                    <a:prstGeom prst="rect">
                      <a:avLst/>
                    </a:prstGeom>
                  </pic:spPr>
                </pic:pic>
              </a:graphicData>
            </a:graphic>
            <wp14:sizeRelH relativeFrom="margin">
              <wp14:pctWidth>0</wp14:pctWidth>
            </wp14:sizeRelH>
            <wp14:sizeRelV relativeFrom="margin">
              <wp14:pctHeight>0</wp14:pctHeight>
            </wp14:sizeRelV>
          </wp:anchor>
        </w:drawing>
      </w:r>
      <w:r w:rsidR="00754115">
        <w:rPr>
          <w:noProof/>
        </w:rPr>
        <w:drawing>
          <wp:anchor distT="0" distB="0" distL="114300" distR="114300" simplePos="0" relativeHeight="251778048" behindDoc="0" locked="0" layoutInCell="1" allowOverlap="1" wp14:anchorId="50E1B1FE" wp14:editId="7D763D8E">
            <wp:simplePos x="0" y="0"/>
            <wp:positionH relativeFrom="column">
              <wp:posOffset>-520065</wp:posOffset>
            </wp:positionH>
            <wp:positionV relativeFrom="paragraph">
              <wp:posOffset>3948430</wp:posOffset>
            </wp:positionV>
            <wp:extent cx="2701290" cy="3601720"/>
            <wp:effectExtent l="0" t="0" r="3810" b="508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01290" cy="3601720"/>
                    </a:xfrm>
                    <a:prstGeom prst="rect">
                      <a:avLst/>
                    </a:prstGeom>
                  </pic:spPr>
                </pic:pic>
              </a:graphicData>
            </a:graphic>
            <wp14:sizeRelH relativeFrom="margin">
              <wp14:pctWidth>0</wp14:pctWidth>
            </wp14:sizeRelH>
            <wp14:sizeRelV relativeFrom="margin">
              <wp14:pctHeight>0</wp14:pctHeight>
            </wp14:sizeRelV>
          </wp:anchor>
        </w:drawing>
      </w:r>
      <w:r w:rsidR="00F14048">
        <w:rPr>
          <w:noProof/>
        </w:rPr>
        <w:drawing>
          <wp:anchor distT="0" distB="0" distL="114300" distR="114300" simplePos="0" relativeHeight="251777024" behindDoc="0" locked="0" layoutInCell="1" allowOverlap="1" wp14:anchorId="3C245A16" wp14:editId="59A0CE3D">
            <wp:simplePos x="0" y="0"/>
            <wp:positionH relativeFrom="column">
              <wp:posOffset>2943860</wp:posOffset>
            </wp:positionH>
            <wp:positionV relativeFrom="paragraph">
              <wp:posOffset>0</wp:posOffset>
            </wp:positionV>
            <wp:extent cx="2701290" cy="3602355"/>
            <wp:effectExtent l="0" t="0" r="3810" b="444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290" cy="3602355"/>
                    </a:xfrm>
                    <a:prstGeom prst="rect">
                      <a:avLst/>
                    </a:prstGeom>
                  </pic:spPr>
                </pic:pic>
              </a:graphicData>
            </a:graphic>
            <wp14:sizeRelH relativeFrom="margin">
              <wp14:pctWidth>0</wp14:pctWidth>
            </wp14:sizeRelH>
            <wp14:sizeRelV relativeFrom="margin">
              <wp14:pctHeight>0</wp14:pctHeight>
            </wp14:sizeRelV>
          </wp:anchor>
        </w:drawing>
      </w:r>
      <w:r w:rsidR="00617768">
        <w:rPr>
          <w:noProof/>
        </w:rPr>
        <w:drawing>
          <wp:anchor distT="0" distB="0" distL="114300" distR="114300" simplePos="0" relativeHeight="251776000" behindDoc="0" locked="0" layoutInCell="1" allowOverlap="1" wp14:anchorId="0914E89C" wp14:editId="022C521C">
            <wp:simplePos x="0" y="0"/>
            <wp:positionH relativeFrom="column">
              <wp:posOffset>-520065</wp:posOffset>
            </wp:positionH>
            <wp:positionV relativeFrom="paragraph">
              <wp:posOffset>0</wp:posOffset>
            </wp:positionV>
            <wp:extent cx="2701290" cy="3602355"/>
            <wp:effectExtent l="0" t="0" r="381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1290" cy="3602355"/>
                    </a:xfrm>
                    <a:prstGeom prst="rect">
                      <a:avLst/>
                    </a:prstGeom>
                  </pic:spPr>
                </pic:pic>
              </a:graphicData>
            </a:graphic>
            <wp14:sizeRelH relativeFrom="margin">
              <wp14:pctWidth>0</wp14:pctWidth>
            </wp14:sizeRelH>
            <wp14:sizeRelV relativeFrom="margin">
              <wp14:pctHeight>0</wp14:pctHeight>
            </wp14:sizeRelV>
          </wp:anchor>
        </w:drawing>
      </w:r>
    </w:p>
    <w:p w14:paraId="02357611" w14:textId="77777777" w:rsidR="00636B15" w:rsidRDefault="00636B15" w:rsidP="000C211A"/>
    <w:p w14:paraId="57FF2D16" w14:textId="77777777" w:rsidR="00C74783" w:rsidRDefault="00636B15" w:rsidP="000C211A">
      <w:r>
        <w:t>Now tap ‘FINISHED</w:t>
      </w:r>
      <w:r w:rsidR="00361C24">
        <w:t xml:space="preserve">’ and your database is restored. </w:t>
      </w:r>
    </w:p>
    <w:p w14:paraId="737186B3" w14:textId="77777777" w:rsidR="00B0410B" w:rsidRDefault="00B0410B" w:rsidP="000C211A">
      <w:r>
        <w:lastRenderedPageBreak/>
        <w:t>Its filename now appears in the Current Database File</w:t>
      </w:r>
      <w:r w:rsidR="00893BB3">
        <w:t xml:space="preserve"> Names list, and a message confirming successful restoration of the ba</w:t>
      </w:r>
      <w:r w:rsidR="00225613">
        <w:t>cked up database</w:t>
      </w:r>
      <w:r w:rsidR="00020DC7">
        <w:t xml:space="preserve"> appears in the information bar. To view the restored database double</w:t>
      </w:r>
      <w:r w:rsidR="00A34534">
        <w:t xml:space="preserve">-tap its filename in the list to load it into </w:t>
      </w:r>
      <w:proofErr w:type="spellStart"/>
      <w:r w:rsidR="00A34534">
        <w:t>DougieBase</w:t>
      </w:r>
      <w:proofErr w:type="spellEnd"/>
      <w:r w:rsidR="00A34534">
        <w:t>.</w:t>
      </w:r>
    </w:p>
    <w:p w14:paraId="65496C79" w14:textId="77777777" w:rsidR="00A34534" w:rsidRDefault="004E7CA7" w:rsidP="000C211A">
      <w:r>
        <w:rPr>
          <w:noProof/>
        </w:rPr>
        <w:drawing>
          <wp:anchor distT="0" distB="0" distL="114300" distR="114300" simplePos="0" relativeHeight="251780096" behindDoc="0" locked="0" layoutInCell="1" allowOverlap="1" wp14:anchorId="7956C0CE" wp14:editId="102F875E">
            <wp:simplePos x="0" y="0"/>
            <wp:positionH relativeFrom="column">
              <wp:posOffset>311496</wp:posOffset>
            </wp:positionH>
            <wp:positionV relativeFrom="paragraph">
              <wp:posOffset>317384</wp:posOffset>
            </wp:positionV>
            <wp:extent cx="4779645" cy="6372860"/>
            <wp:effectExtent l="0" t="0" r="0"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79645" cy="6372860"/>
                    </a:xfrm>
                    <a:prstGeom prst="rect">
                      <a:avLst/>
                    </a:prstGeom>
                  </pic:spPr>
                </pic:pic>
              </a:graphicData>
            </a:graphic>
            <wp14:sizeRelH relativeFrom="margin">
              <wp14:pctWidth>0</wp14:pctWidth>
            </wp14:sizeRelH>
            <wp14:sizeRelV relativeFrom="margin">
              <wp14:pctHeight>0</wp14:pctHeight>
            </wp14:sizeRelV>
          </wp:anchor>
        </w:drawing>
      </w:r>
    </w:p>
    <w:p w14:paraId="4CD34A14" w14:textId="77777777" w:rsidR="00A34534" w:rsidRDefault="00A34534" w:rsidP="000C211A"/>
    <w:p w14:paraId="60CDBF39" w14:textId="77777777" w:rsidR="00C91695" w:rsidRDefault="002E67C9" w:rsidP="002E67C9">
      <w:pPr>
        <w:pStyle w:val="Heading2"/>
      </w:pPr>
      <w:r>
        <w:lastRenderedPageBreak/>
        <w:t xml:space="preserve">Using Links </w:t>
      </w:r>
      <w:r w:rsidR="004C673E">
        <w:t xml:space="preserve">(urls) in </w:t>
      </w:r>
      <w:proofErr w:type="spellStart"/>
      <w:r w:rsidR="004C673E">
        <w:t>DOUGIEBASE</w:t>
      </w:r>
      <w:proofErr w:type="spellEnd"/>
      <w:r w:rsidR="004C673E">
        <w:t xml:space="preserve"> </w:t>
      </w:r>
    </w:p>
    <w:p w14:paraId="502DE55E" w14:textId="77777777" w:rsidR="004C673E" w:rsidRDefault="006C4961" w:rsidP="004C673E">
      <w:proofErr w:type="spellStart"/>
      <w:r>
        <w:t>DougieBase</w:t>
      </w:r>
      <w:proofErr w:type="spellEnd"/>
      <w:r>
        <w:t xml:space="preserve"> is designed to handle </w:t>
      </w:r>
      <w:r w:rsidR="00937871">
        <w:t xml:space="preserve">‘active’ links. </w:t>
      </w:r>
      <w:r w:rsidR="00E7326C">
        <w:t>By active link is meant that clicking on the link takes you to it’s intended target.</w:t>
      </w:r>
      <w:r w:rsidR="00937871">
        <w:t xml:space="preserve">If you enter a link or URL </w:t>
      </w:r>
      <w:r w:rsidR="00973D7A">
        <w:t xml:space="preserve">into a data cell in the table, this link will be active and </w:t>
      </w:r>
      <w:r w:rsidR="00DB0483">
        <w:t>tapping or clicking on it will take you directly to its web page</w:t>
      </w:r>
      <w:r w:rsidR="0010765F">
        <w:t xml:space="preserve"> or target site. Links </w:t>
      </w:r>
      <w:r w:rsidR="001410A4">
        <w:t xml:space="preserve">or URL addresses entered in the data sections of </w:t>
      </w:r>
      <w:proofErr w:type="spellStart"/>
      <w:r w:rsidR="001410A4">
        <w:t>DougieBase</w:t>
      </w:r>
      <w:proofErr w:type="spellEnd"/>
      <w:r w:rsidR="001410A4">
        <w:t xml:space="preserve"> Notes, will not be active until </w:t>
      </w:r>
      <w:proofErr w:type="spellStart"/>
      <w:r w:rsidR="001410A4">
        <w:t>DougieBase</w:t>
      </w:r>
      <w:proofErr w:type="spellEnd"/>
      <w:r w:rsidR="001410A4">
        <w:t xml:space="preserve"> generates the table</w:t>
      </w:r>
      <w:r w:rsidR="00830C10">
        <w:t xml:space="preserve"> for your database.</w:t>
      </w:r>
      <w:r w:rsidR="00F3544A">
        <w:t xml:space="preserve"> At this time the links entered in the </w:t>
      </w:r>
      <w:r w:rsidR="00E8456B">
        <w:t>two data fields of notes become active in the fixed fields of the table</w:t>
      </w:r>
      <w:r w:rsidR="007C0388">
        <w:t>. Any links entered into the dynamic fields of the table are automatically active.</w:t>
      </w:r>
    </w:p>
    <w:p w14:paraId="0BC52410" w14:textId="77777777" w:rsidR="0093131D" w:rsidRDefault="00F97AD0" w:rsidP="004C673E">
      <w:r>
        <w:t>There is an option in Preferences to allow ‘Link Labels’</w:t>
      </w:r>
      <w:r w:rsidR="006B5C68">
        <w:t>. By this is meant that the actual link will be replaced by a more descriptive</w:t>
      </w:r>
      <w:r w:rsidR="00A07F73">
        <w:t xml:space="preserve"> ‘label’ </w:t>
      </w:r>
      <w:r w:rsidR="0043661D">
        <w:t>that more accurately describes the purpose of the link, and that when</w:t>
      </w:r>
      <w:r w:rsidR="003D5ACE">
        <w:t xml:space="preserve"> the active descriptive text is </w:t>
      </w:r>
      <w:r w:rsidR="0043661D">
        <w:t>clicked on takes you to the links</w:t>
      </w:r>
      <w:r w:rsidR="004444E3">
        <w:t>’</w:t>
      </w:r>
      <w:r w:rsidR="0043661D">
        <w:t xml:space="preserve"> target</w:t>
      </w:r>
      <w:r w:rsidR="004444E3">
        <w:t xml:space="preserve">. </w:t>
      </w:r>
      <w:r w:rsidR="00A751F9">
        <w:t>This allows for less clutter in the table cells</w:t>
      </w:r>
      <w:r w:rsidR="00775BAC">
        <w:t xml:space="preserve">, and at the same time providing the user with </w:t>
      </w:r>
      <w:r w:rsidR="0044060F">
        <w:t xml:space="preserve">information about the link. </w:t>
      </w:r>
      <w:r w:rsidR="00DD29F9">
        <w:t>This feature can be toggled on and off in Preferences.</w:t>
      </w:r>
    </w:p>
    <w:p w14:paraId="25053648" w14:textId="77777777" w:rsidR="005D41A0" w:rsidRDefault="005D41A0" w:rsidP="004C673E">
      <w:proofErr w:type="spellStart"/>
      <w:r>
        <w:t>DougieBase</w:t>
      </w:r>
      <w:proofErr w:type="spellEnd"/>
      <w:r>
        <w:t xml:space="preserve"> uses special formatting characters </w:t>
      </w:r>
      <w:r w:rsidR="005230E8">
        <w:t>both in the table cells and in the data entry</w:t>
      </w:r>
      <w:r w:rsidR="00D046D8">
        <w:t xml:space="preserve"> sections</w:t>
      </w:r>
      <w:r w:rsidR="00397B4A">
        <w:t xml:space="preserve"> of</w:t>
      </w:r>
      <w:r w:rsidR="005230E8">
        <w:t xml:space="preserve"> </w:t>
      </w:r>
      <w:proofErr w:type="spellStart"/>
      <w:r w:rsidR="005230E8">
        <w:t>DougieBase</w:t>
      </w:r>
      <w:proofErr w:type="spellEnd"/>
      <w:r w:rsidR="005230E8">
        <w:t xml:space="preserve"> notes</w:t>
      </w:r>
      <w:r w:rsidR="0086468A">
        <w:t xml:space="preserve"> to generate these informative labels. </w:t>
      </w:r>
      <w:r w:rsidR="00F37E5B">
        <w:t>The link is parsed out of the text entry.</w:t>
      </w:r>
      <w:r w:rsidR="00FF0F54">
        <w:t xml:space="preserve"> </w:t>
      </w:r>
      <w:proofErr w:type="spellStart"/>
      <w:r w:rsidR="00FF0F54">
        <w:t>DougieBase</w:t>
      </w:r>
      <w:proofErr w:type="spellEnd"/>
      <w:r w:rsidR="00FF0F54">
        <w:t xml:space="preserve"> sees the data entry as P</w:t>
      </w:r>
      <w:r w:rsidR="00972FB7">
        <w:t>re</w:t>
      </w:r>
      <w:r w:rsidR="00FF0F54">
        <w:t>-link text and Post-link text</w:t>
      </w:r>
      <w:r w:rsidR="00642FEF">
        <w:t>.</w:t>
      </w:r>
      <w:r w:rsidR="00C26766">
        <w:t xml:space="preserve"> </w:t>
      </w:r>
      <w:r w:rsidR="00642FEF">
        <w:t xml:space="preserve">All the text entered including the link </w:t>
      </w:r>
      <w:r w:rsidR="00C26766">
        <w:t>appears</w:t>
      </w:r>
      <w:r w:rsidR="00642FEF">
        <w:t xml:space="preserve"> in the notes section as entered. </w:t>
      </w:r>
      <w:r w:rsidR="008A2C72">
        <w:t xml:space="preserve">In the table, </w:t>
      </w:r>
      <w:proofErr w:type="spellStart"/>
      <w:r w:rsidR="008A2C72">
        <w:t>DougieBase</w:t>
      </w:r>
      <w:proofErr w:type="spellEnd"/>
      <w:r w:rsidR="008A2C72">
        <w:t xml:space="preserve"> discards data</w:t>
      </w:r>
      <w:r w:rsidR="00652038">
        <w:t xml:space="preserve"> text </w:t>
      </w:r>
      <w:r w:rsidR="00B24B24">
        <w:t xml:space="preserve">entered </w:t>
      </w:r>
      <w:r w:rsidR="00652038">
        <w:t>after a colon</w:t>
      </w:r>
      <w:r w:rsidR="00B24B24">
        <w:t xml:space="preserve"> in both the </w:t>
      </w:r>
      <w:r w:rsidR="00543366">
        <w:t xml:space="preserve">Pre-link </w:t>
      </w:r>
      <w:r w:rsidR="00B24B24">
        <w:t>and Post-link segments</w:t>
      </w:r>
      <w:r w:rsidR="00F71BFD">
        <w:t xml:space="preserve">, using only the text </w:t>
      </w:r>
      <w:r w:rsidR="00F16824">
        <w:t xml:space="preserve">entered before </w:t>
      </w:r>
      <w:r w:rsidR="00F71BFD">
        <w:t>the c</w:t>
      </w:r>
      <w:r w:rsidR="00F16824">
        <w:t xml:space="preserve">olon to </w:t>
      </w:r>
      <w:r w:rsidR="006E44E7">
        <w:t xml:space="preserve">show </w:t>
      </w:r>
      <w:r w:rsidR="00F16824">
        <w:t>in the table’s data cell</w:t>
      </w:r>
      <w:r w:rsidR="00DF76F5">
        <w:t>.</w:t>
      </w:r>
      <w:r w:rsidR="00BB48EA">
        <w:t xml:space="preserve"> If the ‘Use link labels’ option is switched ON in Preferences</w:t>
      </w:r>
      <w:r w:rsidR="007F69D3">
        <w:t xml:space="preserve">, </w:t>
      </w:r>
      <w:proofErr w:type="spellStart"/>
      <w:r w:rsidR="007F69D3">
        <w:t>DougieBase</w:t>
      </w:r>
      <w:proofErr w:type="spellEnd"/>
      <w:r w:rsidR="007F69D3">
        <w:t xml:space="preserve"> uses the Post-link statement</w:t>
      </w:r>
      <w:r w:rsidR="001F1804">
        <w:t xml:space="preserve"> as the active text for the link label. The Pre-link text </w:t>
      </w:r>
      <w:r w:rsidR="00817AAD">
        <w:t xml:space="preserve">(prior to a colon) </w:t>
      </w:r>
      <w:r w:rsidR="001F1804">
        <w:t xml:space="preserve">is also </w:t>
      </w:r>
      <w:r w:rsidR="00817AAD">
        <w:t>included in the</w:t>
      </w:r>
      <w:r w:rsidR="00EA68CB">
        <w:t xml:space="preserve"> table</w:t>
      </w:r>
      <w:r w:rsidR="00E01B43">
        <w:t>’s</w:t>
      </w:r>
      <w:r w:rsidR="00817AAD">
        <w:t xml:space="preserve"> data cell</w:t>
      </w:r>
      <w:r w:rsidR="00EA68CB">
        <w:t>. If there is no Post-link text entered</w:t>
      </w:r>
      <w:r w:rsidR="00BD67F4">
        <w:t xml:space="preserve">, then </w:t>
      </w:r>
      <w:proofErr w:type="spellStart"/>
      <w:r w:rsidR="00BD67F4">
        <w:t>DougieBase</w:t>
      </w:r>
      <w:proofErr w:type="spellEnd"/>
      <w:r w:rsidR="00BD67F4">
        <w:t xml:space="preserve"> uses the Pre-link text as the link label</w:t>
      </w:r>
      <w:r w:rsidR="00FE7AC4">
        <w:t xml:space="preserve">. </w:t>
      </w:r>
      <w:r w:rsidR="00624863">
        <w:t xml:space="preserve">This is all generated by </w:t>
      </w:r>
      <w:proofErr w:type="spellStart"/>
      <w:r w:rsidR="00624863">
        <w:t>DougieBase</w:t>
      </w:r>
      <w:proofErr w:type="spellEnd"/>
      <w:r w:rsidR="00624863">
        <w:t xml:space="preserve"> </w:t>
      </w:r>
      <w:r w:rsidR="00D712EB">
        <w:t>when creating the table and is transparent to the user.</w:t>
      </w:r>
      <w:r w:rsidR="005C3FC3">
        <w:t xml:space="preserve"> Post</w:t>
      </w:r>
      <w:r w:rsidR="00645801">
        <w:t>-</w:t>
      </w:r>
      <w:r w:rsidR="005C3FC3">
        <w:t>link</w:t>
      </w:r>
      <w:r w:rsidR="00645801">
        <w:t xml:space="preserve"> data </w:t>
      </w:r>
      <w:r w:rsidR="003B2C9A">
        <w:t xml:space="preserve">in the table always </w:t>
      </w:r>
      <w:r w:rsidR="00645801">
        <w:t>has a red font</w:t>
      </w:r>
      <w:r w:rsidR="003B2C9A">
        <w:t>.</w:t>
      </w:r>
    </w:p>
    <w:p w14:paraId="54003209" w14:textId="77777777" w:rsidR="00171763" w:rsidRDefault="004E5F1D" w:rsidP="008C2CD1">
      <w:pPr>
        <w:pStyle w:val="Heading4"/>
      </w:pPr>
      <w:r>
        <w:rPr>
          <w:noProof/>
        </w:rPr>
        <w:lastRenderedPageBreak/>
        <w:drawing>
          <wp:anchor distT="0" distB="0" distL="114300" distR="114300" simplePos="0" relativeHeight="251781120" behindDoc="0" locked="0" layoutInCell="1" allowOverlap="1" wp14:anchorId="0A68D42E" wp14:editId="72A09092">
            <wp:simplePos x="0" y="0"/>
            <wp:positionH relativeFrom="column">
              <wp:posOffset>-15240</wp:posOffset>
            </wp:positionH>
            <wp:positionV relativeFrom="paragraph">
              <wp:posOffset>447040</wp:posOffset>
            </wp:positionV>
            <wp:extent cx="2458720" cy="3277870"/>
            <wp:effectExtent l="0" t="0" r="508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8720" cy="3277870"/>
                    </a:xfrm>
                    <a:prstGeom prst="rect">
                      <a:avLst/>
                    </a:prstGeom>
                  </pic:spPr>
                </pic:pic>
              </a:graphicData>
            </a:graphic>
            <wp14:sizeRelH relativeFrom="margin">
              <wp14:pctWidth>0</wp14:pctWidth>
            </wp14:sizeRelH>
            <wp14:sizeRelV relativeFrom="margin">
              <wp14:pctHeight>0</wp14:pctHeight>
            </wp14:sizeRelV>
          </wp:anchor>
        </w:drawing>
      </w:r>
      <w:r w:rsidR="003C15F7">
        <w:rPr>
          <w:noProof/>
        </w:rPr>
        <w:drawing>
          <wp:anchor distT="0" distB="0" distL="114300" distR="114300" simplePos="0" relativeHeight="251782144" behindDoc="0" locked="0" layoutInCell="1" allowOverlap="1" wp14:anchorId="14D72328" wp14:editId="1C6C8196">
            <wp:simplePos x="0" y="0"/>
            <wp:positionH relativeFrom="column">
              <wp:posOffset>3032760</wp:posOffset>
            </wp:positionH>
            <wp:positionV relativeFrom="paragraph">
              <wp:posOffset>439420</wp:posOffset>
            </wp:positionV>
            <wp:extent cx="2461260" cy="3281680"/>
            <wp:effectExtent l="0" t="0" r="254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61260" cy="3281680"/>
                    </a:xfrm>
                    <a:prstGeom prst="rect">
                      <a:avLst/>
                    </a:prstGeom>
                  </pic:spPr>
                </pic:pic>
              </a:graphicData>
            </a:graphic>
            <wp14:sizeRelH relativeFrom="margin">
              <wp14:pctWidth>0</wp14:pctWidth>
            </wp14:sizeRelH>
            <wp14:sizeRelV relativeFrom="margin">
              <wp14:pctHeight>0</wp14:pctHeight>
            </wp14:sizeRelV>
          </wp:anchor>
        </w:drawing>
      </w:r>
      <w:r w:rsidR="000E2D07">
        <w:t>Pre-link and Post-link data entry</w:t>
      </w:r>
    </w:p>
    <w:p w14:paraId="268C60DB" w14:textId="77777777" w:rsidR="003C15F7" w:rsidRDefault="003C15F7" w:rsidP="000E2D07"/>
    <w:p w14:paraId="726C8660" w14:textId="77777777" w:rsidR="000E2D07" w:rsidRDefault="00BC7C4B" w:rsidP="004D0768">
      <w:pPr>
        <w:pStyle w:val="Heading4"/>
      </w:pPr>
      <w:r>
        <w:rPr>
          <w:noProof/>
        </w:rPr>
        <w:drawing>
          <wp:anchor distT="0" distB="0" distL="114300" distR="114300" simplePos="0" relativeHeight="251784192" behindDoc="0" locked="0" layoutInCell="1" allowOverlap="1" wp14:anchorId="09B418FC" wp14:editId="5D2F2595">
            <wp:simplePos x="0" y="0"/>
            <wp:positionH relativeFrom="column">
              <wp:posOffset>3431533</wp:posOffset>
            </wp:positionH>
            <wp:positionV relativeFrom="paragraph">
              <wp:posOffset>418465</wp:posOffset>
            </wp:positionV>
            <wp:extent cx="2517147" cy="335597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17147" cy="3355975"/>
                    </a:xfrm>
                    <a:prstGeom prst="rect">
                      <a:avLst/>
                    </a:prstGeom>
                  </pic:spPr>
                </pic:pic>
              </a:graphicData>
            </a:graphic>
            <wp14:sizeRelH relativeFrom="margin">
              <wp14:pctWidth>0</wp14:pctWidth>
            </wp14:sizeRelH>
            <wp14:sizeRelV relativeFrom="margin">
              <wp14:pctHeight>0</wp14:pctHeight>
            </wp14:sizeRelV>
          </wp:anchor>
        </w:drawing>
      </w:r>
      <w:r w:rsidR="008C1531">
        <w:rPr>
          <w:noProof/>
        </w:rPr>
        <w:drawing>
          <wp:anchor distT="0" distB="0" distL="114300" distR="114300" simplePos="0" relativeHeight="251783168" behindDoc="0" locked="0" layoutInCell="1" allowOverlap="1" wp14:anchorId="74C19B25" wp14:editId="4269C85D">
            <wp:simplePos x="0" y="0"/>
            <wp:positionH relativeFrom="column">
              <wp:posOffset>106680</wp:posOffset>
            </wp:positionH>
            <wp:positionV relativeFrom="paragraph">
              <wp:posOffset>347345</wp:posOffset>
            </wp:positionV>
            <wp:extent cx="2570480" cy="3426460"/>
            <wp:effectExtent l="0" t="0" r="0"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70480" cy="3426460"/>
                    </a:xfrm>
                    <a:prstGeom prst="rect">
                      <a:avLst/>
                    </a:prstGeom>
                  </pic:spPr>
                </pic:pic>
              </a:graphicData>
            </a:graphic>
            <wp14:sizeRelH relativeFrom="margin">
              <wp14:pctWidth>0</wp14:pctWidth>
            </wp14:sizeRelH>
            <wp14:sizeRelV relativeFrom="margin">
              <wp14:pctHeight>0</wp14:pctHeight>
            </wp14:sizeRelV>
          </wp:anchor>
        </w:drawing>
      </w:r>
      <w:r w:rsidR="005E67A7">
        <w:t xml:space="preserve">Use Link Labels </w:t>
      </w:r>
      <w:r w:rsidR="003C15F7">
        <w:t>is switched ON in preferences</w:t>
      </w:r>
    </w:p>
    <w:p w14:paraId="486C0264" w14:textId="77777777" w:rsidR="00B9729D" w:rsidRDefault="00B9729D" w:rsidP="00B9729D"/>
    <w:p w14:paraId="2228834F" w14:textId="2FA5D969" w:rsidR="004417E5" w:rsidRDefault="004417E5" w:rsidP="00A93475">
      <w:pPr>
        <w:pStyle w:val="Heading2"/>
      </w:pPr>
      <w:r>
        <w:lastRenderedPageBreak/>
        <w:t>About database</w:t>
      </w:r>
    </w:p>
    <w:p w14:paraId="08925F73" w14:textId="7E810B05" w:rsidR="004417E5" w:rsidRPr="004417E5" w:rsidRDefault="004417E5" w:rsidP="004417E5">
      <w:r>
        <w:t>This panel allows you to access some internal information about your database including number of records, has a Table been created ?, etc. From here you can also access the documentation manual, which is stored online.</w:t>
      </w:r>
    </w:p>
    <w:p w14:paraId="11A02EC3" w14:textId="77777777" w:rsidR="004417E5" w:rsidRDefault="004417E5" w:rsidP="00A93475">
      <w:pPr>
        <w:pStyle w:val="Heading2"/>
      </w:pPr>
    </w:p>
    <w:p w14:paraId="72A4975C" w14:textId="074232B6" w:rsidR="001B788E" w:rsidRDefault="00A93475" w:rsidP="00A93475">
      <w:pPr>
        <w:pStyle w:val="Heading2"/>
      </w:pPr>
      <w:r>
        <w:t>Miscellaneous comments</w:t>
      </w:r>
    </w:p>
    <w:p w14:paraId="2F4F86E1" w14:textId="77777777" w:rsidR="00A93475" w:rsidRDefault="00A93475" w:rsidP="00A93475"/>
    <w:p w14:paraId="18F6334B" w14:textId="47B7CC15" w:rsidR="00A93475" w:rsidRPr="006D7C98" w:rsidRDefault="00911973" w:rsidP="00567517">
      <w:pPr>
        <w:pStyle w:val="ListParagraph"/>
        <w:numPr>
          <w:ilvl w:val="0"/>
          <w:numId w:val="20"/>
        </w:numPr>
      </w:pPr>
      <w:r>
        <w:rPr>
          <w:i w:val="0"/>
          <w:iCs/>
        </w:rPr>
        <w:t xml:space="preserve">The scroll feature in Table is designed to maintain the field </w:t>
      </w:r>
      <w:r w:rsidR="00D65648">
        <w:rPr>
          <w:i w:val="0"/>
          <w:iCs/>
        </w:rPr>
        <w:t>headings (column titles) and the record titles</w:t>
      </w:r>
      <w:r w:rsidR="00BC44E3">
        <w:rPr>
          <w:i w:val="0"/>
          <w:iCs/>
        </w:rPr>
        <w:t xml:space="preserve"> intact as the </w:t>
      </w:r>
      <w:r w:rsidR="00CF7F92">
        <w:rPr>
          <w:i w:val="0"/>
          <w:iCs/>
        </w:rPr>
        <w:t>records are scrolled</w:t>
      </w:r>
      <w:r w:rsidR="00B638DD">
        <w:rPr>
          <w:i w:val="0"/>
          <w:iCs/>
        </w:rPr>
        <w:t xml:space="preserve">. This facilitates keeping track of what the columns and rows </w:t>
      </w:r>
      <w:r w:rsidR="00264733">
        <w:rPr>
          <w:i w:val="0"/>
          <w:iCs/>
        </w:rPr>
        <w:t>of data cells are titled, particularly useful in a larg</w:t>
      </w:r>
      <w:r w:rsidR="00742E66">
        <w:rPr>
          <w:i w:val="0"/>
          <w:iCs/>
        </w:rPr>
        <w:t xml:space="preserve">er database containing many records. Some people find this to be </w:t>
      </w:r>
      <w:r w:rsidR="004417E5">
        <w:rPr>
          <w:i w:val="0"/>
          <w:iCs/>
        </w:rPr>
        <w:t xml:space="preserve">a </w:t>
      </w:r>
      <w:r w:rsidR="00C445A3">
        <w:rPr>
          <w:i w:val="0"/>
          <w:iCs/>
        </w:rPr>
        <w:t xml:space="preserve">dizzying distraction and so the feature can be disabled in Preferences. </w:t>
      </w:r>
      <w:r w:rsidR="006D7C98">
        <w:rPr>
          <w:i w:val="0"/>
          <w:iCs/>
        </w:rPr>
        <w:t>Tap the ‘Disable Scroll Table’ button.</w:t>
      </w:r>
    </w:p>
    <w:p w14:paraId="381A77A6" w14:textId="77777777" w:rsidR="006D7C98" w:rsidRPr="00277AED" w:rsidRDefault="00264BC1" w:rsidP="00567517">
      <w:pPr>
        <w:pStyle w:val="ListParagraph"/>
        <w:numPr>
          <w:ilvl w:val="0"/>
          <w:numId w:val="20"/>
        </w:numPr>
      </w:pPr>
      <w:r>
        <w:rPr>
          <w:i w:val="0"/>
          <w:iCs/>
        </w:rPr>
        <w:t>Some buttons in preferences pertaining to table settings are disabled until a table has been created</w:t>
      </w:r>
      <w:r w:rsidR="00277AED">
        <w:rPr>
          <w:i w:val="0"/>
          <w:iCs/>
        </w:rPr>
        <w:t>.</w:t>
      </w:r>
    </w:p>
    <w:p w14:paraId="6A6CE602" w14:textId="4451F3D7" w:rsidR="00277AED" w:rsidRPr="00EA17B5" w:rsidRDefault="00C9785E" w:rsidP="00567517">
      <w:pPr>
        <w:pStyle w:val="ListParagraph"/>
        <w:numPr>
          <w:ilvl w:val="0"/>
          <w:numId w:val="20"/>
        </w:numPr>
      </w:pPr>
      <w:r>
        <w:rPr>
          <w:i w:val="0"/>
          <w:iCs/>
        </w:rPr>
        <w:t xml:space="preserve">If the database is large, the copy/paste process when </w:t>
      </w:r>
      <w:r w:rsidR="004417E5">
        <w:rPr>
          <w:i w:val="0"/>
          <w:iCs/>
        </w:rPr>
        <w:t>backing-up</w:t>
      </w:r>
      <w:r>
        <w:rPr>
          <w:i w:val="0"/>
          <w:iCs/>
        </w:rPr>
        <w:t xml:space="preserve"> or restoring a database can be a bit slow</w:t>
      </w:r>
      <w:r w:rsidR="0091392D">
        <w:rPr>
          <w:i w:val="0"/>
          <w:iCs/>
        </w:rPr>
        <w:t>. Wait for the copy/paste iOS menu bar to appear</w:t>
      </w:r>
      <w:r w:rsidR="00EA17B5">
        <w:rPr>
          <w:i w:val="0"/>
          <w:iCs/>
        </w:rPr>
        <w:t>, indicating iOS is ready for the paste action.</w:t>
      </w:r>
    </w:p>
    <w:p w14:paraId="6EC0B83C" w14:textId="0FE41C60" w:rsidR="00EA17B5" w:rsidRPr="004417E5" w:rsidRDefault="00DD580F" w:rsidP="00567517">
      <w:pPr>
        <w:pStyle w:val="ListParagraph"/>
        <w:numPr>
          <w:ilvl w:val="0"/>
          <w:numId w:val="20"/>
        </w:numPr>
      </w:pPr>
      <w:r>
        <w:rPr>
          <w:i w:val="0"/>
          <w:iCs/>
        </w:rPr>
        <w:t>The database is currently limited to 100 records per database</w:t>
      </w:r>
      <w:r w:rsidR="0038026F">
        <w:rPr>
          <w:i w:val="0"/>
          <w:iCs/>
        </w:rPr>
        <w:t>.</w:t>
      </w:r>
    </w:p>
    <w:p w14:paraId="3D21395C" w14:textId="5816D388" w:rsidR="004417E5" w:rsidRPr="000B1886" w:rsidRDefault="004417E5" w:rsidP="00567517">
      <w:pPr>
        <w:pStyle w:val="ListParagraph"/>
        <w:numPr>
          <w:ilvl w:val="0"/>
          <w:numId w:val="20"/>
        </w:numPr>
      </w:pPr>
      <w:proofErr w:type="spellStart"/>
      <w:r>
        <w:rPr>
          <w:i w:val="0"/>
          <w:iCs/>
        </w:rPr>
        <w:t>DougieBase</w:t>
      </w:r>
      <w:proofErr w:type="spellEnd"/>
      <w:r>
        <w:rPr>
          <w:i w:val="0"/>
          <w:iCs/>
        </w:rPr>
        <w:t xml:space="preserve"> is a PWA app and as such is dependent on the integrity of the web browser’s memory. Some web browsers will force clear the memory cache after its data capacity is reached, or a crash of the computer could clear a browser’s memory cache. For this reason it is a good idea to frequently back-up your database’s data so it can be restored in case of any unexpected eventuality. (See Backup and Restore page 43).</w:t>
      </w:r>
    </w:p>
    <w:p w14:paraId="1B67D57C" w14:textId="4093D02C" w:rsidR="000B1886" w:rsidRPr="00A93475" w:rsidRDefault="004417E5" w:rsidP="00567517">
      <w:pPr>
        <w:pStyle w:val="ListParagraph"/>
        <w:numPr>
          <w:ilvl w:val="0"/>
          <w:numId w:val="20"/>
        </w:numPr>
      </w:pPr>
      <w:r>
        <w:rPr>
          <w:i w:val="0"/>
          <w:iCs/>
        </w:rPr>
        <w:t xml:space="preserve">(Internal note) </w:t>
      </w:r>
      <w:r w:rsidR="00BB2CD6">
        <w:rPr>
          <w:i w:val="0"/>
          <w:iCs/>
        </w:rPr>
        <w:t xml:space="preserve">A copy of this file is stored in One Drive (July </w:t>
      </w:r>
      <w:r w:rsidR="003B6496">
        <w:rPr>
          <w:i w:val="0"/>
          <w:iCs/>
        </w:rPr>
        <w:t>16 2021)</w:t>
      </w:r>
    </w:p>
    <w:p w14:paraId="7268CA02" w14:textId="77777777" w:rsidR="00E9238F" w:rsidRPr="00E9238F" w:rsidRDefault="00E9238F" w:rsidP="00E9238F"/>
    <w:sectPr w:rsidR="00E9238F" w:rsidRPr="00E9238F">
      <w:footerReference w:type="default" r:id="rId75"/>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5C592" w14:textId="77777777" w:rsidR="007930DA" w:rsidRDefault="007930DA">
      <w:pPr>
        <w:spacing w:after="0" w:line="240" w:lineRule="auto"/>
      </w:pPr>
      <w:r>
        <w:separator/>
      </w:r>
    </w:p>
  </w:endnote>
  <w:endnote w:type="continuationSeparator" w:id="0">
    <w:p w14:paraId="441647D6" w14:textId="77777777" w:rsidR="007930DA" w:rsidRDefault="00793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mbria"/>
    <w:panose1 w:val="020B0604020202020204"/>
    <w:charset w:val="00"/>
    <w:family w:val="roman"/>
    <w:pitch w:val="default"/>
  </w:font>
  <w:font w:name=".SFUI-Bol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2812083"/>
      <w:docPartObj>
        <w:docPartGallery w:val="Page Numbers (Bottom of Page)"/>
        <w:docPartUnique/>
      </w:docPartObj>
    </w:sdtPr>
    <w:sdtEndPr>
      <w:rPr>
        <w:rStyle w:val="PageNumber"/>
      </w:rPr>
    </w:sdtEndPr>
    <w:sdtContent>
      <w:p w14:paraId="747E9159" w14:textId="77777777" w:rsidR="00310874" w:rsidRDefault="00310874" w:rsidP="00C20C22">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215503094"/>
      <w:docPartObj>
        <w:docPartGallery w:val="Page Numbers (Bottom of Page)"/>
        <w:docPartUnique/>
      </w:docPartObj>
    </w:sdtPr>
    <w:sdtEndPr>
      <w:rPr>
        <w:rStyle w:val="PageNumber"/>
      </w:rPr>
    </w:sdtEndPr>
    <w:sdtContent>
      <w:p w14:paraId="369AE856" w14:textId="77777777" w:rsidR="009162A0" w:rsidRDefault="009162A0" w:rsidP="00C20C22">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288812687"/>
      <w:docPartObj>
        <w:docPartGallery w:val="Page Numbers (Bottom of Page)"/>
        <w:docPartUnique/>
      </w:docPartObj>
    </w:sdtPr>
    <w:sdtEndPr>
      <w:rPr>
        <w:rStyle w:val="PageNumber"/>
      </w:rPr>
    </w:sdtEndPr>
    <w:sdtContent>
      <w:p w14:paraId="6FCFFF62" w14:textId="77777777" w:rsidR="00F20760" w:rsidRDefault="00F20760" w:rsidP="009162A0">
        <w:pPr>
          <w:pStyle w:val="Footer"/>
          <w:framePr w:wrap="none" w:vAnchor="text" w:hAnchor="margin" w:xAlign="right" w:y="1"/>
          <w:ind w:right="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p w14:paraId="19855222" w14:textId="77777777" w:rsidR="001102BB" w:rsidRDefault="001102BB" w:rsidP="00F207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2AD58" w14:textId="77777777" w:rsidR="00310874" w:rsidRDefault="00310874" w:rsidP="00C20C22">
    <w:pPr>
      <w:pStyle w:val="Footer"/>
      <w:framePr w:wrap="none" w:vAnchor="text" w:hAnchor="margin" w:xAlign="center" w:y="1"/>
      <w:rPr>
        <w:rStyle w:val="PageNumber"/>
      </w:rPr>
    </w:pPr>
    <w:r>
      <w:rPr>
        <w:rStyle w:val="PageNumber"/>
      </w:rPr>
      <w:t xml:space="preserve">                                             </w:t>
    </w:r>
    <w:sdt>
      <w:sdtPr>
        <w:rPr>
          <w:rStyle w:val="PageNumber"/>
        </w:rPr>
        <w:id w:val="1536164863"/>
        <w:docPartObj>
          <w:docPartGallery w:val="Page Numbers (Bottom of Page)"/>
          <w:docPartUnique/>
        </w:docPartObj>
      </w:sdtPr>
      <w:sdtEndPr>
        <w:rPr>
          <w:rStyle w:val="PageNumber"/>
        </w:rPr>
      </w:sdtEndPr>
      <w:sdtContent>
        <w:r w:rsidRPr="00CE1A8D">
          <w:rPr>
            <w:rStyle w:val="PageNumber"/>
            <w:color w:val="000000" w:themeColor="text1"/>
            <w:sz w:val="20"/>
            <w:szCs w:val="20"/>
          </w:rPr>
          <w:t xml:space="preserve">Page </w:t>
        </w:r>
        <w:r w:rsidRPr="00CE1A8D">
          <w:rPr>
            <w:rStyle w:val="PageNumber"/>
            <w:color w:val="000000" w:themeColor="text1"/>
            <w:sz w:val="20"/>
            <w:szCs w:val="20"/>
          </w:rPr>
          <w:fldChar w:fldCharType="begin"/>
        </w:r>
        <w:r w:rsidRPr="00CE1A8D">
          <w:rPr>
            <w:rStyle w:val="PageNumber"/>
            <w:color w:val="000000" w:themeColor="text1"/>
            <w:sz w:val="20"/>
            <w:szCs w:val="20"/>
          </w:rPr>
          <w:instrText xml:space="preserve"> PAGE </w:instrText>
        </w:r>
        <w:r w:rsidRPr="00CE1A8D">
          <w:rPr>
            <w:rStyle w:val="PageNumber"/>
            <w:color w:val="000000" w:themeColor="text1"/>
            <w:sz w:val="20"/>
            <w:szCs w:val="20"/>
          </w:rPr>
          <w:fldChar w:fldCharType="separate"/>
        </w:r>
        <w:r w:rsidRPr="00CE1A8D">
          <w:rPr>
            <w:rStyle w:val="PageNumber"/>
            <w:noProof/>
            <w:color w:val="000000" w:themeColor="text1"/>
            <w:sz w:val="20"/>
            <w:szCs w:val="20"/>
          </w:rPr>
          <w:t>2</w:t>
        </w:r>
        <w:r w:rsidRPr="00CE1A8D">
          <w:rPr>
            <w:rStyle w:val="PageNumber"/>
            <w:color w:val="000000" w:themeColor="text1"/>
            <w:sz w:val="20"/>
            <w:szCs w:val="20"/>
          </w:rPr>
          <w:fldChar w:fldCharType="end"/>
        </w:r>
        <w:r w:rsidRPr="00CE1A8D">
          <w:rPr>
            <w:rStyle w:val="PageNumber"/>
            <w:color w:val="000000" w:themeColor="text1"/>
            <w:sz w:val="20"/>
            <w:szCs w:val="20"/>
          </w:rPr>
          <w:t xml:space="preserve"> of </w:t>
        </w:r>
        <w:r w:rsidRPr="00CE1A8D">
          <w:rPr>
            <w:rStyle w:val="PageNumber"/>
            <w:color w:val="000000" w:themeColor="text1"/>
            <w:sz w:val="20"/>
            <w:szCs w:val="20"/>
          </w:rPr>
          <w:fldChar w:fldCharType="begin"/>
        </w:r>
        <w:r w:rsidRPr="00CE1A8D">
          <w:rPr>
            <w:rStyle w:val="PageNumber"/>
            <w:color w:val="000000" w:themeColor="text1"/>
            <w:sz w:val="20"/>
            <w:szCs w:val="20"/>
          </w:rPr>
          <w:instrText xml:space="preserve"> NUMPAGES </w:instrText>
        </w:r>
        <w:r w:rsidRPr="00CE1A8D">
          <w:rPr>
            <w:rStyle w:val="PageNumber"/>
            <w:color w:val="000000" w:themeColor="text1"/>
            <w:sz w:val="20"/>
            <w:szCs w:val="20"/>
          </w:rPr>
          <w:fldChar w:fldCharType="separate"/>
        </w:r>
        <w:r w:rsidRPr="00CE1A8D">
          <w:rPr>
            <w:rStyle w:val="PageNumber"/>
            <w:noProof/>
            <w:color w:val="000000" w:themeColor="text1"/>
            <w:sz w:val="20"/>
            <w:szCs w:val="20"/>
          </w:rPr>
          <w:t>14</w:t>
        </w:r>
        <w:r w:rsidRPr="00CE1A8D">
          <w:rPr>
            <w:rStyle w:val="PageNumber"/>
            <w:color w:val="000000" w:themeColor="text1"/>
            <w:sz w:val="20"/>
            <w:szCs w:val="20"/>
          </w:rPr>
          <w:fldChar w:fldCharType="end"/>
        </w:r>
      </w:sdtContent>
    </w:sdt>
  </w:p>
  <w:p w14:paraId="2520CB95" w14:textId="77777777" w:rsidR="004B0D6B" w:rsidRDefault="001102BB" w:rsidP="00984B91">
    <w:pPr>
      <w:pStyle w:val="Footer"/>
      <w:framePr w:wrap="none" w:vAnchor="text" w:hAnchor="margin" w:xAlign="right" w:y="1"/>
      <w:rPr>
        <w:noProof/>
      </w:rPr>
    </w:pPr>
    <w:r>
      <w:rPr>
        <w:noProof/>
      </w:rPr>
      <w:t xml:space="preserve"> </w:t>
    </w:r>
  </w:p>
  <w:p w14:paraId="762ED8F6" w14:textId="77777777" w:rsidR="00C22334" w:rsidRDefault="001102BB" w:rsidP="00F20760">
    <w:pPr>
      <w:pStyle w:val="Footer"/>
      <w:ind w:right="360"/>
    </w:pPr>
    <w:r w:rsidRPr="00B23040">
      <w:rPr>
        <w:noProof/>
        <w:color w:val="000000" w:themeColor="text1"/>
      </w:rPr>
      <w:t>DOUGIEBASE</w:t>
    </w:r>
    <w:r>
      <w:rPr>
        <w:noProof/>
      </w:rPr>
      <w:t xml:space="preserve"> </w:t>
    </w:r>
    <w:r w:rsidR="009162A0">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3EF7C" w14:textId="77777777" w:rsidR="007930DA" w:rsidRDefault="007930DA">
      <w:pPr>
        <w:spacing w:after="0" w:line="240" w:lineRule="auto"/>
      </w:pPr>
      <w:r>
        <w:separator/>
      </w:r>
    </w:p>
  </w:footnote>
  <w:footnote w:type="continuationSeparator" w:id="0">
    <w:p w14:paraId="1AD3437E" w14:textId="77777777" w:rsidR="007930DA" w:rsidRDefault="007930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8A584B"/>
    <w:multiLevelType w:val="hybridMultilevel"/>
    <w:tmpl w:val="11CC0A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533BD"/>
    <w:multiLevelType w:val="hybridMultilevel"/>
    <w:tmpl w:val="0B84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77852"/>
    <w:multiLevelType w:val="hybridMultilevel"/>
    <w:tmpl w:val="496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A74F70"/>
    <w:multiLevelType w:val="hybridMultilevel"/>
    <w:tmpl w:val="7A848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2"/>
  </w:num>
  <w:num w:numId="4">
    <w:abstractNumId w:val="12"/>
  </w:num>
  <w:num w:numId="5">
    <w:abstractNumId w:val="12"/>
  </w:num>
  <w:num w:numId="6">
    <w:abstractNumId w:val="8"/>
  </w:num>
  <w:num w:numId="7">
    <w:abstractNumId w:val="16"/>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0"/>
  </w:num>
  <w:num w:numId="18">
    <w:abstractNumId w:val="15"/>
  </w:num>
  <w:num w:numId="19">
    <w:abstractNumId w:val="11"/>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AC5"/>
    <w:rsid w:val="00002C77"/>
    <w:rsid w:val="000040D7"/>
    <w:rsid w:val="0000501B"/>
    <w:rsid w:val="00006989"/>
    <w:rsid w:val="0000765C"/>
    <w:rsid w:val="00007B58"/>
    <w:rsid w:val="00010009"/>
    <w:rsid w:val="00010722"/>
    <w:rsid w:val="00011C60"/>
    <w:rsid w:val="00011D78"/>
    <w:rsid w:val="00012F3F"/>
    <w:rsid w:val="0001376E"/>
    <w:rsid w:val="00014F09"/>
    <w:rsid w:val="00015CA0"/>
    <w:rsid w:val="0001758D"/>
    <w:rsid w:val="00017CED"/>
    <w:rsid w:val="00020DC7"/>
    <w:rsid w:val="00022804"/>
    <w:rsid w:val="0002350B"/>
    <w:rsid w:val="00024E76"/>
    <w:rsid w:val="000254D6"/>
    <w:rsid w:val="000277D5"/>
    <w:rsid w:val="00030C9A"/>
    <w:rsid w:val="000311FF"/>
    <w:rsid w:val="00031584"/>
    <w:rsid w:val="00031810"/>
    <w:rsid w:val="00031E37"/>
    <w:rsid w:val="00032624"/>
    <w:rsid w:val="0003367B"/>
    <w:rsid w:val="0003388F"/>
    <w:rsid w:val="00034EA2"/>
    <w:rsid w:val="00035913"/>
    <w:rsid w:val="00035CC5"/>
    <w:rsid w:val="00040406"/>
    <w:rsid w:val="00042A8B"/>
    <w:rsid w:val="00042BCF"/>
    <w:rsid w:val="00042E7D"/>
    <w:rsid w:val="000434E8"/>
    <w:rsid w:val="00043F97"/>
    <w:rsid w:val="0004760D"/>
    <w:rsid w:val="00047E80"/>
    <w:rsid w:val="000500AB"/>
    <w:rsid w:val="00050550"/>
    <w:rsid w:val="000518E7"/>
    <w:rsid w:val="0005273D"/>
    <w:rsid w:val="00052DBB"/>
    <w:rsid w:val="00057897"/>
    <w:rsid w:val="000632A9"/>
    <w:rsid w:val="00064BFB"/>
    <w:rsid w:val="00064C4A"/>
    <w:rsid w:val="000666B6"/>
    <w:rsid w:val="000668E6"/>
    <w:rsid w:val="00067CDD"/>
    <w:rsid w:val="000714AF"/>
    <w:rsid w:val="000715BB"/>
    <w:rsid w:val="00071F9B"/>
    <w:rsid w:val="000725A5"/>
    <w:rsid w:val="00073B5F"/>
    <w:rsid w:val="00074674"/>
    <w:rsid w:val="00075299"/>
    <w:rsid w:val="00075468"/>
    <w:rsid w:val="00075E04"/>
    <w:rsid w:val="00076118"/>
    <w:rsid w:val="00076FB0"/>
    <w:rsid w:val="000775CF"/>
    <w:rsid w:val="00080029"/>
    <w:rsid w:val="00082972"/>
    <w:rsid w:val="000910BB"/>
    <w:rsid w:val="000929DE"/>
    <w:rsid w:val="00092C79"/>
    <w:rsid w:val="00093835"/>
    <w:rsid w:val="00094EBD"/>
    <w:rsid w:val="00095318"/>
    <w:rsid w:val="00097803"/>
    <w:rsid w:val="000A0BCA"/>
    <w:rsid w:val="000A1366"/>
    <w:rsid w:val="000A2052"/>
    <w:rsid w:val="000A33DE"/>
    <w:rsid w:val="000B0E2E"/>
    <w:rsid w:val="000B155C"/>
    <w:rsid w:val="000B1886"/>
    <w:rsid w:val="000B5C8A"/>
    <w:rsid w:val="000C00D2"/>
    <w:rsid w:val="000C0B1F"/>
    <w:rsid w:val="000C1551"/>
    <w:rsid w:val="000C211A"/>
    <w:rsid w:val="000C4D6D"/>
    <w:rsid w:val="000C5E76"/>
    <w:rsid w:val="000C5E94"/>
    <w:rsid w:val="000C614C"/>
    <w:rsid w:val="000C719B"/>
    <w:rsid w:val="000D0145"/>
    <w:rsid w:val="000D1819"/>
    <w:rsid w:val="000D241E"/>
    <w:rsid w:val="000D3EAC"/>
    <w:rsid w:val="000D4902"/>
    <w:rsid w:val="000D4D56"/>
    <w:rsid w:val="000D6A2F"/>
    <w:rsid w:val="000D6CD4"/>
    <w:rsid w:val="000E0458"/>
    <w:rsid w:val="000E0DF9"/>
    <w:rsid w:val="000E1A37"/>
    <w:rsid w:val="000E2251"/>
    <w:rsid w:val="000E2D07"/>
    <w:rsid w:val="000E4EC9"/>
    <w:rsid w:val="000E5D3F"/>
    <w:rsid w:val="000E7E2C"/>
    <w:rsid w:val="000F0740"/>
    <w:rsid w:val="000F2119"/>
    <w:rsid w:val="000F2EDA"/>
    <w:rsid w:val="000F33F3"/>
    <w:rsid w:val="000F5E81"/>
    <w:rsid w:val="000F6854"/>
    <w:rsid w:val="000F7730"/>
    <w:rsid w:val="001001B9"/>
    <w:rsid w:val="001027ED"/>
    <w:rsid w:val="00103932"/>
    <w:rsid w:val="0010423B"/>
    <w:rsid w:val="00105646"/>
    <w:rsid w:val="0010667C"/>
    <w:rsid w:val="00106FDC"/>
    <w:rsid w:val="001073F6"/>
    <w:rsid w:val="0010765F"/>
    <w:rsid w:val="001102BB"/>
    <w:rsid w:val="0011698C"/>
    <w:rsid w:val="0011738D"/>
    <w:rsid w:val="0012208A"/>
    <w:rsid w:val="0012377F"/>
    <w:rsid w:val="00124BAE"/>
    <w:rsid w:val="00125F0E"/>
    <w:rsid w:val="00126A45"/>
    <w:rsid w:val="001323B8"/>
    <w:rsid w:val="0013485F"/>
    <w:rsid w:val="00134EEF"/>
    <w:rsid w:val="00135BD1"/>
    <w:rsid w:val="00136B00"/>
    <w:rsid w:val="0014105A"/>
    <w:rsid w:val="001410A4"/>
    <w:rsid w:val="001416B1"/>
    <w:rsid w:val="00145ED2"/>
    <w:rsid w:val="00147B7D"/>
    <w:rsid w:val="0015259D"/>
    <w:rsid w:val="00156744"/>
    <w:rsid w:val="00161302"/>
    <w:rsid w:val="001624BC"/>
    <w:rsid w:val="00163617"/>
    <w:rsid w:val="001671CD"/>
    <w:rsid w:val="001678CF"/>
    <w:rsid w:val="00171763"/>
    <w:rsid w:val="00172E47"/>
    <w:rsid w:val="00173224"/>
    <w:rsid w:val="00173F26"/>
    <w:rsid w:val="00174990"/>
    <w:rsid w:val="00175688"/>
    <w:rsid w:val="0017605F"/>
    <w:rsid w:val="00176439"/>
    <w:rsid w:val="00180245"/>
    <w:rsid w:val="00180AFD"/>
    <w:rsid w:val="0018144C"/>
    <w:rsid w:val="00182F40"/>
    <w:rsid w:val="0018426D"/>
    <w:rsid w:val="001843E5"/>
    <w:rsid w:val="00185747"/>
    <w:rsid w:val="00187517"/>
    <w:rsid w:val="00192B0C"/>
    <w:rsid w:val="00195F3E"/>
    <w:rsid w:val="001964AB"/>
    <w:rsid w:val="00196556"/>
    <w:rsid w:val="00197D94"/>
    <w:rsid w:val="001A03AC"/>
    <w:rsid w:val="001A1904"/>
    <w:rsid w:val="001A1F2B"/>
    <w:rsid w:val="001A2960"/>
    <w:rsid w:val="001A343D"/>
    <w:rsid w:val="001A379A"/>
    <w:rsid w:val="001A420B"/>
    <w:rsid w:val="001A576F"/>
    <w:rsid w:val="001A73A6"/>
    <w:rsid w:val="001B0636"/>
    <w:rsid w:val="001B1057"/>
    <w:rsid w:val="001B2AA7"/>
    <w:rsid w:val="001B3803"/>
    <w:rsid w:val="001B5E7C"/>
    <w:rsid w:val="001B682A"/>
    <w:rsid w:val="001B788E"/>
    <w:rsid w:val="001C0A48"/>
    <w:rsid w:val="001C1B72"/>
    <w:rsid w:val="001C2203"/>
    <w:rsid w:val="001C3973"/>
    <w:rsid w:val="001C58EE"/>
    <w:rsid w:val="001C773B"/>
    <w:rsid w:val="001D18CA"/>
    <w:rsid w:val="001D2067"/>
    <w:rsid w:val="001D30CA"/>
    <w:rsid w:val="001D4229"/>
    <w:rsid w:val="001D48CC"/>
    <w:rsid w:val="001D7790"/>
    <w:rsid w:val="001E019B"/>
    <w:rsid w:val="001E0FAC"/>
    <w:rsid w:val="001E10E0"/>
    <w:rsid w:val="001E15A3"/>
    <w:rsid w:val="001E200E"/>
    <w:rsid w:val="001E2D8B"/>
    <w:rsid w:val="001E377E"/>
    <w:rsid w:val="001E3FBB"/>
    <w:rsid w:val="001E504C"/>
    <w:rsid w:val="001E6B4F"/>
    <w:rsid w:val="001E769D"/>
    <w:rsid w:val="001F06F0"/>
    <w:rsid w:val="001F1804"/>
    <w:rsid w:val="001F1D00"/>
    <w:rsid w:val="001F2D69"/>
    <w:rsid w:val="001F5AB5"/>
    <w:rsid w:val="001F6DCE"/>
    <w:rsid w:val="00201199"/>
    <w:rsid w:val="00204F3C"/>
    <w:rsid w:val="002072B6"/>
    <w:rsid w:val="00212A22"/>
    <w:rsid w:val="0021516F"/>
    <w:rsid w:val="00215D28"/>
    <w:rsid w:val="00215EA1"/>
    <w:rsid w:val="002178A4"/>
    <w:rsid w:val="00220BF5"/>
    <w:rsid w:val="00220F70"/>
    <w:rsid w:val="00221489"/>
    <w:rsid w:val="002216A2"/>
    <w:rsid w:val="00221772"/>
    <w:rsid w:val="00221F12"/>
    <w:rsid w:val="00222594"/>
    <w:rsid w:val="00222776"/>
    <w:rsid w:val="002243CA"/>
    <w:rsid w:val="00225391"/>
    <w:rsid w:val="0022542C"/>
    <w:rsid w:val="00225613"/>
    <w:rsid w:val="00225CE1"/>
    <w:rsid w:val="002301D3"/>
    <w:rsid w:val="002317D1"/>
    <w:rsid w:val="002324CD"/>
    <w:rsid w:val="002326DB"/>
    <w:rsid w:val="0023383F"/>
    <w:rsid w:val="00234B56"/>
    <w:rsid w:val="00235C7A"/>
    <w:rsid w:val="00235FFD"/>
    <w:rsid w:val="00236B9B"/>
    <w:rsid w:val="002404CB"/>
    <w:rsid w:val="00240B2F"/>
    <w:rsid w:val="00240B46"/>
    <w:rsid w:val="00240B57"/>
    <w:rsid w:val="0024322E"/>
    <w:rsid w:val="00243AFC"/>
    <w:rsid w:val="00243C1A"/>
    <w:rsid w:val="00244F23"/>
    <w:rsid w:val="00250E54"/>
    <w:rsid w:val="002518A4"/>
    <w:rsid w:val="00251FE8"/>
    <w:rsid w:val="00252065"/>
    <w:rsid w:val="002520C3"/>
    <w:rsid w:val="00253A33"/>
    <w:rsid w:val="002570DA"/>
    <w:rsid w:val="00257E7F"/>
    <w:rsid w:val="00261931"/>
    <w:rsid w:val="0026426D"/>
    <w:rsid w:val="00264733"/>
    <w:rsid w:val="00264BC1"/>
    <w:rsid w:val="00265675"/>
    <w:rsid w:val="00266856"/>
    <w:rsid w:val="00266DA9"/>
    <w:rsid w:val="002724AD"/>
    <w:rsid w:val="00272CF0"/>
    <w:rsid w:val="00274958"/>
    <w:rsid w:val="00275269"/>
    <w:rsid w:val="00277AED"/>
    <w:rsid w:val="002805DA"/>
    <w:rsid w:val="00281A05"/>
    <w:rsid w:val="00285F8A"/>
    <w:rsid w:val="002861A4"/>
    <w:rsid w:val="002870F6"/>
    <w:rsid w:val="0028774D"/>
    <w:rsid w:val="002941D3"/>
    <w:rsid w:val="0029436F"/>
    <w:rsid w:val="00295C68"/>
    <w:rsid w:val="002A133E"/>
    <w:rsid w:val="002A1414"/>
    <w:rsid w:val="002A1A1E"/>
    <w:rsid w:val="002A3924"/>
    <w:rsid w:val="002A78D5"/>
    <w:rsid w:val="002B0696"/>
    <w:rsid w:val="002B085D"/>
    <w:rsid w:val="002B2025"/>
    <w:rsid w:val="002B245A"/>
    <w:rsid w:val="002B2F62"/>
    <w:rsid w:val="002B5310"/>
    <w:rsid w:val="002B6047"/>
    <w:rsid w:val="002C1A1E"/>
    <w:rsid w:val="002C35AC"/>
    <w:rsid w:val="002C3801"/>
    <w:rsid w:val="002C3BEA"/>
    <w:rsid w:val="002C4B29"/>
    <w:rsid w:val="002C5497"/>
    <w:rsid w:val="002C6F48"/>
    <w:rsid w:val="002C71D5"/>
    <w:rsid w:val="002D07FF"/>
    <w:rsid w:val="002D3C07"/>
    <w:rsid w:val="002D562B"/>
    <w:rsid w:val="002D693F"/>
    <w:rsid w:val="002D7011"/>
    <w:rsid w:val="002D717D"/>
    <w:rsid w:val="002D75DF"/>
    <w:rsid w:val="002E1FC3"/>
    <w:rsid w:val="002E3005"/>
    <w:rsid w:val="002E67C9"/>
    <w:rsid w:val="002E68B3"/>
    <w:rsid w:val="002E6A42"/>
    <w:rsid w:val="002F10D1"/>
    <w:rsid w:val="002F1AD7"/>
    <w:rsid w:val="002F26E2"/>
    <w:rsid w:val="002F4E65"/>
    <w:rsid w:val="002F6777"/>
    <w:rsid w:val="003027C3"/>
    <w:rsid w:val="00302ABB"/>
    <w:rsid w:val="003033CA"/>
    <w:rsid w:val="00303EBD"/>
    <w:rsid w:val="003044F8"/>
    <w:rsid w:val="00304541"/>
    <w:rsid w:val="00306202"/>
    <w:rsid w:val="00307AD2"/>
    <w:rsid w:val="00310874"/>
    <w:rsid w:val="003145DF"/>
    <w:rsid w:val="00314901"/>
    <w:rsid w:val="003171EA"/>
    <w:rsid w:val="00320440"/>
    <w:rsid w:val="00320C88"/>
    <w:rsid w:val="00321EA0"/>
    <w:rsid w:val="00323190"/>
    <w:rsid w:val="00323DF6"/>
    <w:rsid w:val="00323E8A"/>
    <w:rsid w:val="003240D5"/>
    <w:rsid w:val="0032436A"/>
    <w:rsid w:val="00324713"/>
    <w:rsid w:val="0032491F"/>
    <w:rsid w:val="003269B4"/>
    <w:rsid w:val="00330C36"/>
    <w:rsid w:val="0033100C"/>
    <w:rsid w:val="00331399"/>
    <w:rsid w:val="00331406"/>
    <w:rsid w:val="00332983"/>
    <w:rsid w:val="00333814"/>
    <w:rsid w:val="003346D3"/>
    <w:rsid w:val="00334A65"/>
    <w:rsid w:val="00335A0B"/>
    <w:rsid w:val="00337591"/>
    <w:rsid w:val="00337F4B"/>
    <w:rsid w:val="00340BD9"/>
    <w:rsid w:val="003444E8"/>
    <w:rsid w:val="00347405"/>
    <w:rsid w:val="00347BFA"/>
    <w:rsid w:val="00350D04"/>
    <w:rsid w:val="00350FF6"/>
    <w:rsid w:val="00351C1F"/>
    <w:rsid w:val="00353225"/>
    <w:rsid w:val="00356B49"/>
    <w:rsid w:val="00356E36"/>
    <w:rsid w:val="003578E9"/>
    <w:rsid w:val="00360D75"/>
    <w:rsid w:val="0036199D"/>
    <w:rsid w:val="00361C24"/>
    <w:rsid w:val="003637CA"/>
    <w:rsid w:val="00366186"/>
    <w:rsid w:val="00366DD6"/>
    <w:rsid w:val="003679A5"/>
    <w:rsid w:val="00370E77"/>
    <w:rsid w:val="00372EFE"/>
    <w:rsid w:val="00373E3A"/>
    <w:rsid w:val="00374B29"/>
    <w:rsid w:val="00376747"/>
    <w:rsid w:val="0038026F"/>
    <w:rsid w:val="00380A10"/>
    <w:rsid w:val="003811EF"/>
    <w:rsid w:val="00387447"/>
    <w:rsid w:val="00387D75"/>
    <w:rsid w:val="00396485"/>
    <w:rsid w:val="00396C77"/>
    <w:rsid w:val="00396DE2"/>
    <w:rsid w:val="00397B4A"/>
    <w:rsid w:val="003A0B29"/>
    <w:rsid w:val="003A2AD4"/>
    <w:rsid w:val="003A36A1"/>
    <w:rsid w:val="003A4A09"/>
    <w:rsid w:val="003A4D6D"/>
    <w:rsid w:val="003B2C9A"/>
    <w:rsid w:val="003B4F36"/>
    <w:rsid w:val="003B61A8"/>
    <w:rsid w:val="003B6496"/>
    <w:rsid w:val="003B6E89"/>
    <w:rsid w:val="003B6FD9"/>
    <w:rsid w:val="003B72A3"/>
    <w:rsid w:val="003C15F7"/>
    <w:rsid w:val="003C2AC9"/>
    <w:rsid w:val="003C46EB"/>
    <w:rsid w:val="003C7753"/>
    <w:rsid w:val="003D152C"/>
    <w:rsid w:val="003D5A9F"/>
    <w:rsid w:val="003D5ACE"/>
    <w:rsid w:val="003D6AB5"/>
    <w:rsid w:val="003E1F22"/>
    <w:rsid w:val="003E2EDD"/>
    <w:rsid w:val="003E3978"/>
    <w:rsid w:val="003E4481"/>
    <w:rsid w:val="003F09D0"/>
    <w:rsid w:val="003F3F80"/>
    <w:rsid w:val="003F43AD"/>
    <w:rsid w:val="003F4B0A"/>
    <w:rsid w:val="0040014F"/>
    <w:rsid w:val="0040017F"/>
    <w:rsid w:val="00401CD7"/>
    <w:rsid w:val="00403636"/>
    <w:rsid w:val="00403857"/>
    <w:rsid w:val="00406792"/>
    <w:rsid w:val="00406EB1"/>
    <w:rsid w:val="00406EEE"/>
    <w:rsid w:val="00407565"/>
    <w:rsid w:val="00407978"/>
    <w:rsid w:val="00410A60"/>
    <w:rsid w:val="00411D30"/>
    <w:rsid w:val="0041305F"/>
    <w:rsid w:val="00416757"/>
    <w:rsid w:val="004217FF"/>
    <w:rsid w:val="00421F79"/>
    <w:rsid w:val="004226AB"/>
    <w:rsid w:val="00425BAF"/>
    <w:rsid w:val="00426096"/>
    <w:rsid w:val="004268E9"/>
    <w:rsid w:val="004301D1"/>
    <w:rsid w:val="00433881"/>
    <w:rsid w:val="0043558D"/>
    <w:rsid w:val="004356C5"/>
    <w:rsid w:val="0043661D"/>
    <w:rsid w:val="00437074"/>
    <w:rsid w:val="004375E5"/>
    <w:rsid w:val="004378D3"/>
    <w:rsid w:val="00437F05"/>
    <w:rsid w:val="0044060F"/>
    <w:rsid w:val="004417E5"/>
    <w:rsid w:val="004444E3"/>
    <w:rsid w:val="0044504E"/>
    <w:rsid w:val="00446F47"/>
    <w:rsid w:val="00451617"/>
    <w:rsid w:val="00451A70"/>
    <w:rsid w:val="00452154"/>
    <w:rsid w:val="0045226D"/>
    <w:rsid w:val="00452BB9"/>
    <w:rsid w:val="0045341C"/>
    <w:rsid w:val="00454B0E"/>
    <w:rsid w:val="004567A2"/>
    <w:rsid w:val="00456E86"/>
    <w:rsid w:val="00456FEE"/>
    <w:rsid w:val="004707AE"/>
    <w:rsid w:val="004713AB"/>
    <w:rsid w:val="004737AA"/>
    <w:rsid w:val="004813FD"/>
    <w:rsid w:val="00482A8F"/>
    <w:rsid w:val="004853FB"/>
    <w:rsid w:val="00485B4B"/>
    <w:rsid w:val="00485E1C"/>
    <w:rsid w:val="004869E8"/>
    <w:rsid w:val="00487087"/>
    <w:rsid w:val="00490E7D"/>
    <w:rsid w:val="004A0527"/>
    <w:rsid w:val="004A06C3"/>
    <w:rsid w:val="004A09DB"/>
    <w:rsid w:val="004A1154"/>
    <w:rsid w:val="004A40FC"/>
    <w:rsid w:val="004A420A"/>
    <w:rsid w:val="004A47D6"/>
    <w:rsid w:val="004A4BCD"/>
    <w:rsid w:val="004A4C73"/>
    <w:rsid w:val="004A5AC6"/>
    <w:rsid w:val="004A5B3D"/>
    <w:rsid w:val="004A7409"/>
    <w:rsid w:val="004A7681"/>
    <w:rsid w:val="004B0D6B"/>
    <w:rsid w:val="004B332D"/>
    <w:rsid w:val="004B48D5"/>
    <w:rsid w:val="004B63EC"/>
    <w:rsid w:val="004C1A73"/>
    <w:rsid w:val="004C4383"/>
    <w:rsid w:val="004C47B0"/>
    <w:rsid w:val="004C4ADF"/>
    <w:rsid w:val="004C673E"/>
    <w:rsid w:val="004D0768"/>
    <w:rsid w:val="004D30A2"/>
    <w:rsid w:val="004D4100"/>
    <w:rsid w:val="004D4521"/>
    <w:rsid w:val="004D4EFA"/>
    <w:rsid w:val="004E4BD0"/>
    <w:rsid w:val="004E5F1D"/>
    <w:rsid w:val="004E608E"/>
    <w:rsid w:val="004E6C1C"/>
    <w:rsid w:val="004E73B7"/>
    <w:rsid w:val="004E7CA7"/>
    <w:rsid w:val="004F112C"/>
    <w:rsid w:val="004F2106"/>
    <w:rsid w:val="004F2862"/>
    <w:rsid w:val="004F3A0C"/>
    <w:rsid w:val="004F7686"/>
    <w:rsid w:val="004F7751"/>
    <w:rsid w:val="004F778B"/>
    <w:rsid w:val="0050160E"/>
    <w:rsid w:val="00501B0A"/>
    <w:rsid w:val="00506986"/>
    <w:rsid w:val="00510F0C"/>
    <w:rsid w:val="00512F61"/>
    <w:rsid w:val="00513AD2"/>
    <w:rsid w:val="00515486"/>
    <w:rsid w:val="005230E8"/>
    <w:rsid w:val="005237AC"/>
    <w:rsid w:val="005245F3"/>
    <w:rsid w:val="0052503F"/>
    <w:rsid w:val="00527142"/>
    <w:rsid w:val="00531E41"/>
    <w:rsid w:val="00533790"/>
    <w:rsid w:val="00533A1A"/>
    <w:rsid w:val="0053581B"/>
    <w:rsid w:val="00535AE8"/>
    <w:rsid w:val="00536EBC"/>
    <w:rsid w:val="00537088"/>
    <w:rsid w:val="005428D0"/>
    <w:rsid w:val="00542AD4"/>
    <w:rsid w:val="00542BA9"/>
    <w:rsid w:val="00542BB3"/>
    <w:rsid w:val="00543366"/>
    <w:rsid w:val="00544664"/>
    <w:rsid w:val="00546778"/>
    <w:rsid w:val="005477FE"/>
    <w:rsid w:val="005500DC"/>
    <w:rsid w:val="00552F9F"/>
    <w:rsid w:val="00555842"/>
    <w:rsid w:val="005569C0"/>
    <w:rsid w:val="00560D05"/>
    <w:rsid w:val="00564A03"/>
    <w:rsid w:val="00565923"/>
    <w:rsid w:val="00565F7B"/>
    <w:rsid w:val="00566751"/>
    <w:rsid w:val="00567517"/>
    <w:rsid w:val="005709AA"/>
    <w:rsid w:val="00571F87"/>
    <w:rsid w:val="00572050"/>
    <w:rsid w:val="005726C5"/>
    <w:rsid w:val="00572EEA"/>
    <w:rsid w:val="005731CB"/>
    <w:rsid w:val="00575C1F"/>
    <w:rsid w:val="00576130"/>
    <w:rsid w:val="00577E19"/>
    <w:rsid w:val="00583ECA"/>
    <w:rsid w:val="005851E7"/>
    <w:rsid w:val="00585393"/>
    <w:rsid w:val="00585637"/>
    <w:rsid w:val="00587157"/>
    <w:rsid w:val="00587877"/>
    <w:rsid w:val="005900CC"/>
    <w:rsid w:val="005920AB"/>
    <w:rsid w:val="00593528"/>
    <w:rsid w:val="00593FBA"/>
    <w:rsid w:val="00594607"/>
    <w:rsid w:val="00596831"/>
    <w:rsid w:val="00597EB6"/>
    <w:rsid w:val="005A096D"/>
    <w:rsid w:val="005A147F"/>
    <w:rsid w:val="005A189A"/>
    <w:rsid w:val="005A2A72"/>
    <w:rsid w:val="005A4D44"/>
    <w:rsid w:val="005A5FF2"/>
    <w:rsid w:val="005A75EC"/>
    <w:rsid w:val="005B1339"/>
    <w:rsid w:val="005B255C"/>
    <w:rsid w:val="005B27B7"/>
    <w:rsid w:val="005B53AD"/>
    <w:rsid w:val="005B7282"/>
    <w:rsid w:val="005B7300"/>
    <w:rsid w:val="005C0CDE"/>
    <w:rsid w:val="005C1837"/>
    <w:rsid w:val="005C1F6F"/>
    <w:rsid w:val="005C2B46"/>
    <w:rsid w:val="005C2F4B"/>
    <w:rsid w:val="005C3EE7"/>
    <w:rsid w:val="005C3FC3"/>
    <w:rsid w:val="005C4E82"/>
    <w:rsid w:val="005C6428"/>
    <w:rsid w:val="005C6C93"/>
    <w:rsid w:val="005D0044"/>
    <w:rsid w:val="005D0772"/>
    <w:rsid w:val="005D41A0"/>
    <w:rsid w:val="005D532B"/>
    <w:rsid w:val="005D5ABE"/>
    <w:rsid w:val="005D6C94"/>
    <w:rsid w:val="005D6FF8"/>
    <w:rsid w:val="005E032E"/>
    <w:rsid w:val="005E043A"/>
    <w:rsid w:val="005E1205"/>
    <w:rsid w:val="005E3242"/>
    <w:rsid w:val="005E4376"/>
    <w:rsid w:val="005E67A7"/>
    <w:rsid w:val="005F0706"/>
    <w:rsid w:val="005F230E"/>
    <w:rsid w:val="005F300F"/>
    <w:rsid w:val="005F3797"/>
    <w:rsid w:val="005F60DB"/>
    <w:rsid w:val="006009B3"/>
    <w:rsid w:val="00602729"/>
    <w:rsid w:val="00603F34"/>
    <w:rsid w:val="00604CA3"/>
    <w:rsid w:val="00607E81"/>
    <w:rsid w:val="00613249"/>
    <w:rsid w:val="00613F7D"/>
    <w:rsid w:val="006149D4"/>
    <w:rsid w:val="00616A5F"/>
    <w:rsid w:val="00617768"/>
    <w:rsid w:val="00617962"/>
    <w:rsid w:val="006216CE"/>
    <w:rsid w:val="00621F8E"/>
    <w:rsid w:val="006223DD"/>
    <w:rsid w:val="006244CA"/>
    <w:rsid w:val="00624863"/>
    <w:rsid w:val="00624B42"/>
    <w:rsid w:val="00626840"/>
    <w:rsid w:val="006277F5"/>
    <w:rsid w:val="006308E0"/>
    <w:rsid w:val="00631B3D"/>
    <w:rsid w:val="0063245F"/>
    <w:rsid w:val="006325B4"/>
    <w:rsid w:val="00632F23"/>
    <w:rsid w:val="0063597A"/>
    <w:rsid w:val="00635F84"/>
    <w:rsid w:val="00636A54"/>
    <w:rsid w:val="00636B15"/>
    <w:rsid w:val="00640EAC"/>
    <w:rsid w:val="00642FEF"/>
    <w:rsid w:val="00644472"/>
    <w:rsid w:val="00645801"/>
    <w:rsid w:val="00645F0A"/>
    <w:rsid w:val="006504A2"/>
    <w:rsid w:val="00652038"/>
    <w:rsid w:val="00654A1E"/>
    <w:rsid w:val="006550D4"/>
    <w:rsid w:val="006558F9"/>
    <w:rsid w:val="006608DA"/>
    <w:rsid w:val="00663AEB"/>
    <w:rsid w:val="006643A0"/>
    <w:rsid w:val="006644E9"/>
    <w:rsid w:val="00665CAC"/>
    <w:rsid w:val="00665FD7"/>
    <w:rsid w:val="00666873"/>
    <w:rsid w:val="0066725D"/>
    <w:rsid w:val="00667F21"/>
    <w:rsid w:val="00671A29"/>
    <w:rsid w:val="0067375C"/>
    <w:rsid w:val="00673D5E"/>
    <w:rsid w:val="00674CDA"/>
    <w:rsid w:val="006764D4"/>
    <w:rsid w:val="00677024"/>
    <w:rsid w:val="00680209"/>
    <w:rsid w:val="00680BC7"/>
    <w:rsid w:val="006812F9"/>
    <w:rsid w:val="00683B31"/>
    <w:rsid w:val="00686EFF"/>
    <w:rsid w:val="0069031A"/>
    <w:rsid w:val="00690851"/>
    <w:rsid w:val="00691353"/>
    <w:rsid w:val="006919CE"/>
    <w:rsid w:val="00691D3E"/>
    <w:rsid w:val="00693C38"/>
    <w:rsid w:val="00694CFE"/>
    <w:rsid w:val="00696A20"/>
    <w:rsid w:val="0069744F"/>
    <w:rsid w:val="006A0C0C"/>
    <w:rsid w:val="006A3071"/>
    <w:rsid w:val="006A3731"/>
    <w:rsid w:val="006A3861"/>
    <w:rsid w:val="006A455A"/>
    <w:rsid w:val="006A4DC0"/>
    <w:rsid w:val="006B10E3"/>
    <w:rsid w:val="006B190A"/>
    <w:rsid w:val="006B2741"/>
    <w:rsid w:val="006B5C68"/>
    <w:rsid w:val="006B63E0"/>
    <w:rsid w:val="006B689D"/>
    <w:rsid w:val="006C01DF"/>
    <w:rsid w:val="006C4961"/>
    <w:rsid w:val="006C5F2C"/>
    <w:rsid w:val="006C6423"/>
    <w:rsid w:val="006C723D"/>
    <w:rsid w:val="006C7AF2"/>
    <w:rsid w:val="006D1792"/>
    <w:rsid w:val="006D1D3B"/>
    <w:rsid w:val="006D36E2"/>
    <w:rsid w:val="006D4150"/>
    <w:rsid w:val="006D479E"/>
    <w:rsid w:val="006D4CA9"/>
    <w:rsid w:val="006D55A6"/>
    <w:rsid w:val="006D6224"/>
    <w:rsid w:val="006D7C98"/>
    <w:rsid w:val="006D7D77"/>
    <w:rsid w:val="006D7EE6"/>
    <w:rsid w:val="006E1436"/>
    <w:rsid w:val="006E2B79"/>
    <w:rsid w:val="006E3380"/>
    <w:rsid w:val="006E44E7"/>
    <w:rsid w:val="006E47EA"/>
    <w:rsid w:val="006E5F0F"/>
    <w:rsid w:val="006E6980"/>
    <w:rsid w:val="006F48D1"/>
    <w:rsid w:val="006F5257"/>
    <w:rsid w:val="0070075C"/>
    <w:rsid w:val="00701336"/>
    <w:rsid w:val="00702002"/>
    <w:rsid w:val="00702B8F"/>
    <w:rsid w:val="00702E01"/>
    <w:rsid w:val="00704402"/>
    <w:rsid w:val="00704DF0"/>
    <w:rsid w:val="00705159"/>
    <w:rsid w:val="007066E6"/>
    <w:rsid w:val="00710A1A"/>
    <w:rsid w:val="007115EC"/>
    <w:rsid w:val="00712C40"/>
    <w:rsid w:val="0071471F"/>
    <w:rsid w:val="007151E3"/>
    <w:rsid w:val="00716D60"/>
    <w:rsid w:val="00717BA2"/>
    <w:rsid w:val="00717F90"/>
    <w:rsid w:val="0072226F"/>
    <w:rsid w:val="00722584"/>
    <w:rsid w:val="00723E55"/>
    <w:rsid w:val="00723F72"/>
    <w:rsid w:val="007245DA"/>
    <w:rsid w:val="00724E13"/>
    <w:rsid w:val="00725346"/>
    <w:rsid w:val="00726473"/>
    <w:rsid w:val="007268C8"/>
    <w:rsid w:val="00727457"/>
    <w:rsid w:val="0072778D"/>
    <w:rsid w:val="007301DC"/>
    <w:rsid w:val="00730938"/>
    <w:rsid w:val="007323F2"/>
    <w:rsid w:val="00735C3C"/>
    <w:rsid w:val="007367FE"/>
    <w:rsid w:val="00736EE4"/>
    <w:rsid w:val="00737AAF"/>
    <w:rsid w:val="007404F8"/>
    <w:rsid w:val="007415C5"/>
    <w:rsid w:val="007417F5"/>
    <w:rsid w:val="00742E66"/>
    <w:rsid w:val="0074778B"/>
    <w:rsid w:val="007521B5"/>
    <w:rsid w:val="007532C6"/>
    <w:rsid w:val="0075392F"/>
    <w:rsid w:val="00754115"/>
    <w:rsid w:val="007614A5"/>
    <w:rsid w:val="00761538"/>
    <w:rsid w:val="00764495"/>
    <w:rsid w:val="0076651E"/>
    <w:rsid w:val="0077303C"/>
    <w:rsid w:val="007746E8"/>
    <w:rsid w:val="007749E2"/>
    <w:rsid w:val="0077586C"/>
    <w:rsid w:val="00775998"/>
    <w:rsid w:val="00775BAC"/>
    <w:rsid w:val="00775C89"/>
    <w:rsid w:val="00777E46"/>
    <w:rsid w:val="00783ED7"/>
    <w:rsid w:val="0078483A"/>
    <w:rsid w:val="00785839"/>
    <w:rsid w:val="007866C1"/>
    <w:rsid w:val="007879ED"/>
    <w:rsid w:val="00787EEE"/>
    <w:rsid w:val="007930DA"/>
    <w:rsid w:val="00793470"/>
    <w:rsid w:val="007934D9"/>
    <w:rsid w:val="00793C87"/>
    <w:rsid w:val="00793CA4"/>
    <w:rsid w:val="00794C6A"/>
    <w:rsid w:val="00794F10"/>
    <w:rsid w:val="00795CF9"/>
    <w:rsid w:val="0079673D"/>
    <w:rsid w:val="007979AB"/>
    <w:rsid w:val="007A3B2A"/>
    <w:rsid w:val="007A4C88"/>
    <w:rsid w:val="007A4D64"/>
    <w:rsid w:val="007A4FC5"/>
    <w:rsid w:val="007A6FFC"/>
    <w:rsid w:val="007A7CCE"/>
    <w:rsid w:val="007B0F12"/>
    <w:rsid w:val="007B2427"/>
    <w:rsid w:val="007B286C"/>
    <w:rsid w:val="007B3462"/>
    <w:rsid w:val="007B3FB6"/>
    <w:rsid w:val="007B46F2"/>
    <w:rsid w:val="007B51D6"/>
    <w:rsid w:val="007B67A1"/>
    <w:rsid w:val="007B766A"/>
    <w:rsid w:val="007C007C"/>
    <w:rsid w:val="007C0388"/>
    <w:rsid w:val="007C070D"/>
    <w:rsid w:val="007C1020"/>
    <w:rsid w:val="007C328B"/>
    <w:rsid w:val="007C4DD7"/>
    <w:rsid w:val="007C5D5C"/>
    <w:rsid w:val="007C6627"/>
    <w:rsid w:val="007D056C"/>
    <w:rsid w:val="007D1B20"/>
    <w:rsid w:val="007D1FF4"/>
    <w:rsid w:val="007D2434"/>
    <w:rsid w:val="007D3DDF"/>
    <w:rsid w:val="007D4FCA"/>
    <w:rsid w:val="007D6A88"/>
    <w:rsid w:val="007E0BF6"/>
    <w:rsid w:val="007E3350"/>
    <w:rsid w:val="007E35AF"/>
    <w:rsid w:val="007E5C7F"/>
    <w:rsid w:val="007E5C8B"/>
    <w:rsid w:val="007E6991"/>
    <w:rsid w:val="007F03BE"/>
    <w:rsid w:val="007F06E7"/>
    <w:rsid w:val="007F28D6"/>
    <w:rsid w:val="007F29C5"/>
    <w:rsid w:val="007F2CE7"/>
    <w:rsid w:val="007F69D3"/>
    <w:rsid w:val="008005C7"/>
    <w:rsid w:val="00800D4E"/>
    <w:rsid w:val="00802612"/>
    <w:rsid w:val="00804921"/>
    <w:rsid w:val="00804DD6"/>
    <w:rsid w:val="008054DA"/>
    <w:rsid w:val="00805696"/>
    <w:rsid w:val="0081076D"/>
    <w:rsid w:val="008108CF"/>
    <w:rsid w:val="008123CD"/>
    <w:rsid w:val="00812539"/>
    <w:rsid w:val="00813EF2"/>
    <w:rsid w:val="00814E02"/>
    <w:rsid w:val="008157FA"/>
    <w:rsid w:val="008163C2"/>
    <w:rsid w:val="0081675D"/>
    <w:rsid w:val="008167D6"/>
    <w:rsid w:val="00816D02"/>
    <w:rsid w:val="00817AAD"/>
    <w:rsid w:val="0082037F"/>
    <w:rsid w:val="00820D47"/>
    <w:rsid w:val="00822EA8"/>
    <w:rsid w:val="00826AA7"/>
    <w:rsid w:val="008270F2"/>
    <w:rsid w:val="00830236"/>
    <w:rsid w:val="00830C10"/>
    <w:rsid w:val="00830F6C"/>
    <w:rsid w:val="00831C8D"/>
    <w:rsid w:val="00836211"/>
    <w:rsid w:val="00837ED1"/>
    <w:rsid w:val="00840AA9"/>
    <w:rsid w:val="00840F4C"/>
    <w:rsid w:val="00844A2D"/>
    <w:rsid w:val="00844AEB"/>
    <w:rsid w:val="0085083E"/>
    <w:rsid w:val="00853118"/>
    <w:rsid w:val="00853FC4"/>
    <w:rsid w:val="00854804"/>
    <w:rsid w:val="00854F3B"/>
    <w:rsid w:val="00856948"/>
    <w:rsid w:val="00857805"/>
    <w:rsid w:val="00861114"/>
    <w:rsid w:val="008619EA"/>
    <w:rsid w:val="00863D64"/>
    <w:rsid w:val="0086468A"/>
    <w:rsid w:val="00864A11"/>
    <w:rsid w:val="00866F07"/>
    <w:rsid w:val="008702BC"/>
    <w:rsid w:val="00871723"/>
    <w:rsid w:val="00872313"/>
    <w:rsid w:val="0087311F"/>
    <w:rsid w:val="0087594A"/>
    <w:rsid w:val="00875DCD"/>
    <w:rsid w:val="008766EA"/>
    <w:rsid w:val="00876FFD"/>
    <w:rsid w:val="00880E12"/>
    <w:rsid w:val="00881261"/>
    <w:rsid w:val="00881F9A"/>
    <w:rsid w:val="00886C0F"/>
    <w:rsid w:val="00887806"/>
    <w:rsid w:val="00890516"/>
    <w:rsid w:val="008930A2"/>
    <w:rsid w:val="00893BB3"/>
    <w:rsid w:val="0089439B"/>
    <w:rsid w:val="008A1061"/>
    <w:rsid w:val="008A10E8"/>
    <w:rsid w:val="008A13D8"/>
    <w:rsid w:val="008A2C72"/>
    <w:rsid w:val="008A39FD"/>
    <w:rsid w:val="008A489C"/>
    <w:rsid w:val="008A4E5A"/>
    <w:rsid w:val="008A5021"/>
    <w:rsid w:val="008A6BDE"/>
    <w:rsid w:val="008A7D6A"/>
    <w:rsid w:val="008B132B"/>
    <w:rsid w:val="008B23F2"/>
    <w:rsid w:val="008B2D1F"/>
    <w:rsid w:val="008B3532"/>
    <w:rsid w:val="008B5424"/>
    <w:rsid w:val="008B6D65"/>
    <w:rsid w:val="008B7518"/>
    <w:rsid w:val="008C0EC7"/>
    <w:rsid w:val="008C1531"/>
    <w:rsid w:val="008C284E"/>
    <w:rsid w:val="008C2CD1"/>
    <w:rsid w:val="008C3A1D"/>
    <w:rsid w:val="008C5920"/>
    <w:rsid w:val="008C6481"/>
    <w:rsid w:val="008C78BE"/>
    <w:rsid w:val="008D1A64"/>
    <w:rsid w:val="008D21AA"/>
    <w:rsid w:val="008D2C60"/>
    <w:rsid w:val="008D3092"/>
    <w:rsid w:val="008D3427"/>
    <w:rsid w:val="008D3F36"/>
    <w:rsid w:val="008D4EBA"/>
    <w:rsid w:val="008D662D"/>
    <w:rsid w:val="008D789A"/>
    <w:rsid w:val="008D7B30"/>
    <w:rsid w:val="008E202A"/>
    <w:rsid w:val="008E3B10"/>
    <w:rsid w:val="008E4838"/>
    <w:rsid w:val="008E7331"/>
    <w:rsid w:val="008E7E12"/>
    <w:rsid w:val="008E7E9A"/>
    <w:rsid w:val="008F125D"/>
    <w:rsid w:val="008F29DB"/>
    <w:rsid w:val="008F2C6A"/>
    <w:rsid w:val="008F3470"/>
    <w:rsid w:val="008F5A26"/>
    <w:rsid w:val="008F5CA3"/>
    <w:rsid w:val="008F5E53"/>
    <w:rsid w:val="00900920"/>
    <w:rsid w:val="00900F6F"/>
    <w:rsid w:val="0090237B"/>
    <w:rsid w:val="00904286"/>
    <w:rsid w:val="00905636"/>
    <w:rsid w:val="00905FCB"/>
    <w:rsid w:val="009068D7"/>
    <w:rsid w:val="00907FB7"/>
    <w:rsid w:val="00910994"/>
    <w:rsid w:val="00911973"/>
    <w:rsid w:val="00911DF0"/>
    <w:rsid w:val="0091227A"/>
    <w:rsid w:val="0091289D"/>
    <w:rsid w:val="0091392D"/>
    <w:rsid w:val="009155E3"/>
    <w:rsid w:val="009162A0"/>
    <w:rsid w:val="00917373"/>
    <w:rsid w:val="009202B1"/>
    <w:rsid w:val="00920AC2"/>
    <w:rsid w:val="009212DB"/>
    <w:rsid w:val="009219E3"/>
    <w:rsid w:val="00921A41"/>
    <w:rsid w:val="009227CE"/>
    <w:rsid w:val="009233D7"/>
    <w:rsid w:val="009236E7"/>
    <w:rsid w:val="0093131D"/>
    <w:rsid w:val="00933D0C"/>
    <w:rsid w:val="009344D8"/>
    <w:rsid w:val="00935763"/>
    <w:rsid w:val="0093724B"/>
    <w:rsid w:val="00937849"/>
    <w:rsid w:val="00937871"/>
    <w:rsid w:val="00942F4A"/>
    <w:rsid w:val="009527EB"/>
    <w:rsid w:val="00952D5A"/>
    <w:rsid w:val="0095386E"/>
    <w:rsid w:val="00955851"/>
    <w:rsid w:val="00955CEB"/>
    <w:rsid w:val="0095763D"/>
    <w:rsid w:val="0096011D"/>
    <w:rsid w:val="009620EE"/>
    <w:rsid w:val="009622B5"/>
    <w:rsid w:val="00965DA1"/>
    <w:rsid w:val="0097034D"/>
    <w:rsid w:val="0097079E"/>
    <w:rsid w:val="00971772"/>
    <w:rsid w:val="00971B73"/>
    <w:rsid w:val="00972FB7"/>
    <w:rsid w:val="009732BB"/>
    <w:rsid w:val="00973D7A"/>
    <w:rsid w:val="00974A9B"/>
    <w:rsid w:val="009763D0"/>
    <w:rsid w:val="00977E99"/>
    <w:rsid w:val="0098187F"/>
    <w:rsid w:val="00982814"/>
    <w:rsid w:val="00983883"/>
    <w:rsid w:val="00983924"/>
    <w:rsid w:val="00983EC0"/>
    <w:rsid w:val="0098436E"/>
    <w:rsid w:val="009848D9"/>
    <w:rsid w:val="00984AA1"/>
    <w:rsid w:val="00984B91"/>
    <w:rsid w:val="0098655A"/>
    <w:rsid w:val="00991C0D"/>
    <w:rsid w:val="00992602"/>
    <w:rsid w:val="00993D44"/>
    <w:rsid w:val="009971C3"/>
    <w:rsid w:val="009A094B"/>
    <w:rsid w:val="009A18D0"/>
    <w:rsid w:val="009A1BD2"/>
    <w:rsid w:val="009A4EE8"/>
    <w:rsid w:val="009A7CAD"/>
    <w:rsid w:val="009A7E42"/>
    <w:rsid w:val="009B112B"/>
    <w:rsid w:val="009B34F7"/>
    <w:rsid w:val="009B3811"/>
    <w:rsid w:val="009B5B3F"/>
    <w:rsid w:val="009B79FC"/>
    <w:rsid w:val="009B7A68"/>
    <w:rsid w:val="009B7AB7"/>
    <w:rsid w:val="009C0E89"/>
    <w:rsid w:val="009C21FD"/>
    <w:rsid w:val="009C36E9"/>
    <w:rsid w:val="009C5A73"/>
    <w:rsid w:val="009C65AC"/>
    <w:rsid w:val="009D62EC"/>
    <w:rsid w:val="009D7751"/>
    <w:rsid w:val="009D7831"/>
    <w:rsid w:val="009D7EE5"/>
    <w:rsid w:val="009E1F42"/>
    <w:rsid w:val="009E25AF"/>
    <w:rsid w:val="009E33E5"/>
    <w:rsid w:val="009E3DDB"/>
    <w:rsid w:val="009E48E7"/>
    <w:rsid w:val="009E4C52"/>
    <w:rsid w:val="009E4D1E"/>
    <w:rsid w:val="009E54F8"/>
    <w:rsid w:val="009E65D7"/>
    <w:rsid w:val="009E708A"/>
    <w:rsid w:val="009E7B4B"/>
    <w:rsid w:val="009F029D"/>
    <w:rsid w:val="009F13EB"/>
    <w:rsid w:val="009F1517"/>
    <w:rsid w:val="009F51C6"/>
    <w:rsid w:val="009F70C6"/>
    <w:rsid w:val="00A027A9"/>
    <w:rsid w:val="00A03330"/>
    <w:rsid w:val="00A0669F"/>
    <w:rsid w:val="00A06998"/>
    <w:rsid w:val="00A07C14"/>
    <w:rsid w:val="00A07F73"/>
    <w:rsid w:val="00A10DCD"/>
    <w:rsid w:val="00A12F94"/>
    <w:rsid w:val="00A14634"/>
    <w:rsid w:val="00A14C5D"/>
    <w:rsid w:val="00A217AB"/>
    <w:rsid w:val="00A23E01"/>
    <w:rsid w:val="00A24DC1"/>
    <w:rsid w:val="00A256FB"/>
    <w:rsid w:val="00A26461"/>
    <w:rsid w:val="00A26953"/>
    <w:rsid w:val="00A31297"/>
    <w:rsid w:val="00A31882"/>
    <w:rsid w:val="00A3234F"/>
    <w:rsid w:val="00A34534"/>
    <w:rsid w:val="00A358C3"/>
    <w:rsid w:val="00A40315"/>
    <w:rsid w:val="00A4058E"/>
    <w:rsid w:val="00A40E6F"/>
    <w:rsid w:val="00A4102A"/>
    <w:rsid w:val="00A42F62"/>
    <w:rsid w:val="00A475ED"/>
    <w:rsid w:val="00A5023D"/>
    <w:rsid w:val="00A51C11"/>
    <w:rsid w:val="00A54518"/>
    <w:rsid w:val="00A55BD3"/>
    <w:rsid w:val="00A55F7F"/>
    <w:rsid w:val="00A57372"/>
    <w:rsid w:val="00A62555"/>
    <w:rsid w:val="00A62DDE"/>
    <w:rsid w:val="00A637F8"/>
    <w:rsid w:val="00A64434"/>
    <w:rsid w:val="00A65A52"/>
    <w:rsid w:val="00A66639"/>
    <w:rsid w:val="00A66F47"/>
    <w:rsid w:val="00A675F4"/>
    <w:rsid w:val="00A677A3"/>
    <w:rsid w:val="00A67A55"/>
    <w:rsid w:val="00A67C3C"/>
    <w:rsid w:val="00A70AE9"/>
    <w:rsid w:val="00A74EDA"/>
    <w:rsid w:val="00A751F9"/>
    <w:rsid w:val="00A769D1"/>
    <w:rsid w:val="00A80A15"/>
    <w:rsid w:val="00A839B0"/>
    <w:rsid w:val="00A83D7E"/>
    <w:rsid w:val="00A85380"/>
    <w:rsid w:val="00A8598B"/>
    <w:rsid w:val="00A85A2F"/>
    <w:rsid w:val="00A87187"/>
    <w:rsid w:val="00A87C98"/>
    <w:rsid w:val="00A92CF4"/>
    <w:rsid w:val="00A9330A"/>
    <w:rsid w:val="00A93475"/>
    <w:rsid w:val="00A93B64"/>
    <w:rsid w:val="00A95BBB"/>
    <w:rsid w:val="00A96501"/>
    <w:rsid w:val="00AA0BE6"/>
    <w:rsid w:val="00AA1967"/>
    <w:rsid w:val="00AA4F22"/>
    <w:rsid w:val="00AB054E"/>
    <w:rsid w:val="00AB0B4E"/>
    <w:rsid w:val="00AB38AF"/>
    <w:rsid w:val="00AB40C0"/>
    <w:rsid w:val="00AB5054"/>
    <w:rsid w:val="00AB69BC"/>
    <w:rsid w:val="00AB6B8E"/>
    <w:rsid w:val="00AB7411"/>
    <w:rsid w:val="00AC1DEE"/>
    <w:rsid w:val="00AC3F02"/>
    <w:rsid w:val="00AC7009"/>
    <w:rsid w:val="00AC7911"/>
    <w:rsid w:val="00AD2CAC"/>
    <w:rsid w:val="00AD5305"/>
    <w:rsid w:val="00AD5E4D"/>
    <w:rsid w:val="00AD6927"/>
    <w:rsid w:val="00AE2316"/>
    <w:rsid w:val="00AE2D8F"/>
    <w:rsid w:val="00AE368F"/>
    <w:rsid w:val="00AE636D"/>
    <w:rsid w:val="00AE713F"/>
    <w:rsid w:val="00AE7A6D"/>
    <w:rsid w:val="00AF0498"/>
    <w:rsid w:val="00AF0CB0"/>
    <w:rsid w:val="00AF108F"/>
    <w:rsid w:val="00AF44D5"/>
    <w:rsid w:val="00AF4585"/>
    <w:rsid w:val="00AF551B"/>
    <w:rsid w:val="00AF5DAB"/>
    <w:rsid w:val="00AF5DDC"/>
    <w:rsid w:val="00AF6C86"/>
    <w:rsid w:val="00B001DB"/>
    <w:rsid w:val="00B0312A"/>
    <w:rsid w:val="00B0410B"/>
    <w:rsid w:val="00B06D56"/>
    <w:rsid w:val="00B072F1"/>
    <w:rsid w:val="00B11B8A"/>
    <w:rsid w:val="00B13BB1"/>
    <w:rsid w:val="00B13C5B"/>
    <w:rsid w:val="00B15BC4"/>
    <w:rsid w:val="00B177F3"/>
    <w:rsid w:val="00B17907"/>
    <w:rsid w:val="00B17A11"/>
    <w:rsid w:val="00B21340"/>
    <w:rsid w:val="00B23040"/>
    <w:rsid w:val="00B23CAC"/>
    <w:rsid w:val="00B23CD9"/>
    <w:rsid w:val="00B24B24"/>
    <w:rsid w:val="00B252E7"/>
    <w:rsid w:val="00B2733D"/>
    <w:rsid w:val="00B31628"/>
    <w:rsid w:val="00B33F15"/>
    <w:rsid w:val="00B34D0E"/>
    <w:rsid w:val="00B37C7B"/>
    <w:rsid w:val="00B416AD"/>
    <w:rsid w:val="00B43347"/>
    <w:rsid w:val="00B44822"/>
    <w:rsid w:val="00B4534C"/>
    <w:rsid w:val="00B46962"/>
    <w:rsid w:val="00B47C0F"/>
    <w:rsid w:val="00B5322D"/>
    <w:rsid w:val="00B544B7"/>
    <w:rsid w:val="00B54768"/>
    <w:rsid w:val="00B548FA"/>
    <w:rsid w:val="00B56E36"/>
    <w:rsid w:val="00B57000"/>
    <w:rsid w:val="00B573A2"/>
    <w:rsid w:val="00B62F24"/>
    <w:rsid w:val="00B638DD"/>
    <w:rsid w:val="00B6390C"/>
    <w:rsid w:val="00B63A7F"/>
    <w:rsid w:val="00B65C14"/>
    <w:rsid w:val="00B677F8"/>
    <w:rsid w:val="00B7276A"/>
    <w:rsid w:val="00B75749"/>
    <w:rsid w:val="00B76C21"/>
    <w:rsid w:val="00B8052D"/>
    <w:rsid w:val="00B8281A"/>
    <w:rsid w:val="00B84DD8"/>
    <w:rsid w:val="00B84E85"/>
    <w:rsid w:val="00B874AC"/>
    <w:rsid w:val="00B906A2"/>
    <w:rsid w:val="00B90E23"/>
    <w:rsid w:val="00B92A0D"/>
    <w:rsid w:val="00B943E2"/>
    <w:rsid w:val="00B9729D"/>
    <w:rsid w:val="00BA4C5E"/>
    <w:rsid w:val="00BA4E4B"/>
    <w:rsid w:val="00BA64A5"/>
    <w:rsid w:val="00BA66E0"/>
    <w:rsid w:val="00BA6D11"/>
    <w:rsid w:val="00BA79AA"/>
    <w:rsid w:val="00BA79D4"/>
    <w:rsid w:val="00BB1A08"/>
    <w:rsid w:val="00BB2383"/>
    <w:rsid w:val="00BB2CD6"/>
    <w:rsid w:val="00BB3016"/>
    <w:rsid w:val="00BB48EA"/>
    <w:rsid w:val="00BB6DEF"/>
    <w:rsid w:val="00BB707A"/>
    <w:rsid w:val="00BB72F2"/>
    <w:rsid w:val="00BC178F"/>
    <w:rsid w:val="00BC34E4"/>
    <w:rsid w:val="00BC44E3"/>
    <w:rsid w:val="00BC4AA0"/>
    <w:rsid w:val="00BC7C4B"/>
    <w:rsid w:val="00BD01FD"/>
    <w:rsid w:val="00BD3437"/>
    <w:rsid w:val="00BD5984"/>
    <w:rsid w:val="00BD6261"/>
    <w:rsid w:val="00BD67F4"/>
    <w:rsid w:val="00BD7AF5"/>
    <w:rsid w:val="00BE2833"/>
    <w:rsid w:val="00BE2AEA"/>
    <w:rsid w:val="00BF1081"/>
    <w:rsid w:val="00BF2D67"/>
    <w:rsid w:val="00BF35D6"/>
    <w:rsid w:val="00BF5633"/>
    <w:rsid w:val="00BF63C9"/>
    <w:rsid w:val="00BF74AF"/>
    <w:rsid w:val="00C0106D"/>
    <w:rsid w:val="00C01F2B"/>
    <w:rsid w:val="00C0286C"/>
    <w:rsid w:val="00C03D59"/>
    <w:rsid w:val="00C03FFD"/>
    <w:rsid w:val="00C04242"/>
    <w:rsid w:val="00C04269"/>
    <w:rsid w:val="00C0585D"/>
    <w:rsid w:val="00C05FB5"/>
    <w:rsid w:val="00C13E8D"/>
    <w:rsid w:val="00C14FBA"/>
    <w:rsid w:val="00C163E1"/>
    <w:rsid w:val="00C17DBE"/>
    <w:rsid w:val="00C22334"/>
    <w:rsid w:val="00C2462E"/>
    <w:rsid w:val="00C25F1B"/>
    <w:rsid w:val="00C2648C"/>
    <w:rsid w:val="00C26766"/>
    <w:rsid w:val="00C276C3"/>
    <w:rsid w:val="00C32709"/>
    <w:rsid w:val="00C3465E"/>
    <w:rsid w:val="00C3525A"/>
    <w:rsid w:val="00C36ABA"/>
    <w:rsid w:val="00C379BC"/>
    <w:rsid w:val="00C42225"/>
    <w:rsid w:val="00C445A3"/>
    <w:rsid w:val="00C5188A"/>
    <w:rsid w:val="00C53A0D"/>
    <w:rsid w:val="00C5482C"/>
    <w:rsid w:val="00C54D3B"/>
    <w:rsid w:val="00C5526E"/>
    <w:rsid w:val="00C565E0"/>
    <w:rsid w:val="00C570E6"/>
    <w:rsid w:val="00C5728C"/>
    <w:rsid w:val="00C60FF3"/>
    <w:rsid w:val="00C61B3E"/>
    <w:rsid w:val="00C64204"/>
    <w:rsid w:val="00C64630"/>
    <w:rsid w:val="00C64807"/>
    <w:rsid w:val="00C6649C"/>
    <w:rsid w:val="00C667F6"/>
    <w:rsid w:val="00C66E63"/>
    <w:rsid w:val="00C67F2D"/>
    <w:rsid w:val="00C71110"/>
    <w:rsid w:val="00C7157C"/>
    <w:rsid w:val="00C716E8"/>
    <w:rsid w:val="00C74783"/>
    <w:rsid w:val="00C74884"/>
    <w:rsid w:val="00C7525F"/>
    <w:rsid w:val="00C7531C"/>
    <w:rsid w:val="00C82804"/>
    <w:rsid w:val="00C83EF1"/>
    <w:rsid w:val="00C83FA5"/>
    <w:rsid w:val="00C84161"/>
    <w:rsid w:val="00C84457"/>
    <w:rsid w:val="00C84E0E"/>
    <w:rsid w:val="00C8619A"/>
    <w:rsid w:val="00C91043"/>
    <w:rsid w:val="00C91695"/>
    <w:rsid w:val="00C91C17"/>
    <w:rsid w:val="00C91F82"/>
    <w:rsid w:val="00C91FEF"/>
    <w:rsid w:val="00C922DD"/>
    <w:rsid w:val="00C92652"/>
    <w:rsid w:val="00C9366A"/>
    <w:rsid w:val="00C960A2"/>
    <w:rsid w:val="00C96DEA"/>
    <w:rsid w:val="00C9785E"/>
    <w:rsid w:val="00CA075C"/>
    <w:rsid w:val="00CA0F6E"/>
    <w:rsid w:val="00CA1D80"/>
    <w:rsid w:val="00CA28A4"/>
    <w:rsid w:val="00CA3CF0"/>
    <w:rsid w:val="00CA6A96"/>
    <w:rsid w:val="00CB1EDA"/>
    <w:rsid w:val="00CB1EEB"/>
    <w:rsid w:val="00CB2303"/>
    <w:rsid w:val="00CB2E05"/>
    <w:rsid w:val="00CB5C98"/>
    <w:rsid w:val="00CB6FB6"/>
    <w:rsid w:val="00CB73F8"/>
    <w:rsid w:val="00CC0761"/>
    <w:rsid w:val="00CC2EC2"/>
    <w:rsid w:val="00CC4BC5"/>
    <w:rsid w:val="00CC5976"/>
    <w:rsid w:val="00CC7A69"/>
    <w:rsid w:val="00CC7F23"/>
    <w:rsid w:val="00CD2F62"/>
    <w:rsid w:val="00CD3D61"/>
    <w:rsid w:val="00CD5E7F"/>
    <w:rsid w:val="00CE01EB"/>
    <w:rsid w:val="00CE1A8D"/>
    <w:rsid w:val="00CE1C52"/>
    <w:rsid w:val="00CE2EFF"/>
    <w:rsid w:val="00CE30B6"/>
    <w:rsid w:val="00CE66F4"/>
    <w:rsid w:val="00CE7735"/>
    <w:rsid w:val="00CF11E1"/>
    <w:rsid w:val="00CF466B"/>
    <w:rsid w:val="00CF56E2"/>
    <w:rsid w:val="00CF5B0C"/>
    <w:rsid w:val="00CF6654"/>
    <w:rsid w:val="00CF6CDA"/>
    <w:rsid w:val="00CF7F92"/>
    <w:rsid w:val="00D0014A"/>
    <w:rsid w:val="00D00F1F"/>
    <w:rsid w:val="00D01C48"/>
    <w:rsid w:val="00D03534"/>
    <w:rsid w:val="00D04202"/>
    <w:rsid w:val="00D04609"/>
    <w:rsid w:val="00D046D8"/>
    <w:rsid w:val="00D066C1"/>
    <w:rsid w:val="00D07F57"/>
    <w:rsid w:val="00D1037B"/>
    <w:rsid w:val="00D107E6"/>
    <w:rsid w:val="00D11D78"/>
    <w:rsid w:val="00D13195"/>
    <w:rsid w:val="00D137F5"/>
    <w:rsid w:val="00D168F7"/>
    <w:rsid w:val="00D16C9E"/>
    <w:rsid w:val="00D1739D"/>
    <w:rsid w:val="00D17CC9"/>
    <w:rsid w:val="00D2228C"/>
    <w:rsid w:val="00D248BC"/>
    <w:rsid w:val="00D2545E"/>
    <w:rsid w:val="00D27556"/>
    <w:rsid w:val="00D30011"/>
    <w:rsid w:val="00D30793"/>
    <w:rsid w:val="00D33D68"/>
    <w:rsid w:val="00D40DB8"/>
    <w:rsid w:val="00D41771"/>
    <w:rsid w:val="00D42B89"/>
    <w:rsid w:val="00D42D22"/>
    <w:rsid w:val="00D44CF9"/>
    <w:rsid w:val="00D4549E"/>
    <w:rsid w:val="00D518F9"/>
    <w:rsid w:val="00D520EE"/>
    <w:rsid w:val="00D53122"/>
    <w:rsid w:val="00D535E8"/>
    <w:rsid w:val="00D538F9"/>
    <w:rsid w:val="00D542B4"/>
    <w:rsid w:val="00D554F7"/>
    <w:rsid w:val="00D55BC4"/>
    <w:rsid w:val="00D6206B"/>
    <w:rsid w:val="00D62FB4"/>
    <w:rsid w:val="00D64201"/>
    <w:rsid w:val="00D64D59"/>
    <w:rsid w:val="00D65236"/>
    <w:rsid w:val="00D65648"/>
    <w:rsid w:val="00D658E9"/>
    <w:rsid w:val="00D66994"/>
    <w:rsid w:val="00D6719B"/>
    <w:rsid w:val="00D67527"/>
    <w:rsid w:val="00D67720"/>
    <w:rsid w:val="00D6775B"/>
    <w:rsid w:val="00D67C47"/>
    <w:rsid w:val="00D70C72"/>
    <w:rsid w:val="00D712EB"/>
    <w:rsid w:val="00D722C0"/>
    <w:rsid w:val="00D743E0"/>
    <w:rsid w:val="00D746AD"/>
    <w:rsid w:val="00D755D6"/>
    <w:rsid w:val="00D763C1"/>
    <w:rsid w:val="00D81A3D"/>
    <w:rsid w:val="00D828EA"/>
    <w:rsid w:val="00D82C26"/>
    <w:rsid w:val="00D8427C"/>
    <w:rsid w:val="00D85FA3"/>
    <w:rsid w:val="00D86FA8"/>
    <w:rsid w:val="00D91516"/>
    <w:rsid w:val="00D935DC"/>
    <w:rsid w:val="00D9431B"/>
    <w:rsid w:val="00DA1B17"/>
    <w:rsid w:val="00DA25F8"/>
    <w:rsid w:val="00DA3CD8"/>
    <w:rsid w:val="00DA4687"/>
    <w:rsid w:val="00DA632A"/>
    <w:rsid w:val="00DA6997"/>
    <w:rsid w:val="00DB0483"/>
    <w:rsid w:val="00DB0881"/>
    <w:rsid w:val="00DB2AAE"/>
    <w:rsid w:val="00DB3728"/>
    <w:rsid w:val="00DB4F81"/>
    <w:rsid w:val="00DB54C3"/>
    <w:rsid w:val="00DB6EE8"/>
    <w:rsid w:val="00DB733F"/>
    <w:rsid w:val="00DB7CEF"/>
    <w:rsid w:val="00DB7E75"/>
    <w:rsid w:val="00DC0272"/>
    <w:rsid w:val="00DC0EF8"/>
    <w:rsid w:val="00DC4709"/>
    <w:rsid w:val="00DC51CC"/>
    <w:rsid w:val="00DC5BA0"/>
    <w:rsid w:val="00DC692C"/>
    <w:rsid w:val="00DD0133"/>
    <w:rsid w:val="00DD19F7"/>
    <w:rsid w:val="00DD1FEB"/>
    <w:rsid w:val="00DD26C8"/>
    <w:rsid w:val="00DD27AD"/>
    <w:rsid w:val="00DD29F9"/>
    <w:rsid w:val="00DD31B4"/>
    <w:rsid w:val="00DD580F"/>
    <w:rsid w:val="00DD6F04"/>
    <w:rsid w:val="00DE1E78"/>
    <w:rsid w:val="00DE2F12"/>
    <w:rsid w:val="00DE74F5"/>
    <w:rsid w:val="00DF4419"/>
    <w:rsid w:val="00DF463C"/>
    <w:rsid w:val="00DF76F5"/>
    <w:rsid w:val="00E00BFF"/>
    <w:rsid w:val="00E01B43"/>
    <w:rsid w:val="00E02B18"/>
    <w:rsid w:val="00E02F07"/>
    <w:rsid w:val="00E03DC1"/>
    <w:rsid w:val="00E05E62"/>
    <w:rsid w:val="00E0707C"/>
    <w:rsid w:val="00E11653"/>
    <w:rsid w:val="00E118DC"/>
    <w:rsid w:val="00E1742D"/>
    <w:rsid w:val="00E201CD"/>
    <w:rsid w:val="00E2053A"/>
    <w:rsid w:val="00E20FE1"/>
    <w:rsid w:val="00E2202D"/>
    <w:rsid w:val="00E22C1F"/>
    <w:rsid w:val="00E22F23"/>
    <w:rsid w:val="00E23F83"/>
    <w:rsid w:val="00E250D5"/>
    <w:rsid w:val="00E30684"/>
    <w:rsid w:val="00E30907"/>
    <w:rsid w:val="00E31337"/>
    <w:rsid w:val="00E33E95"/>
    <w:rsid w:val="00E3415F"/>
    <w:rsid w:val="00E3502A"/>
    <w:rsid w:val="00E35624"/>
    <w:rsid w:val="00E37B9C"/>
    <w:rsid w:val="00E41316"/>
    <w:rsid w:val="00E452AF"/>
    <w:rsid w:val="00E471FA"/>
    <w:rsid w:val="00E538BC"/>
    <w:rsid w:val="00E5400A"/>
    <w:rsid w:val="00E5409D"/>
    <w:rsid w:val="00E551BF"/>
    <w:rsid w:val="00E56431"/>
    <w:rsid w:val="00E569EA"/>
    <w:rsid w:val="00E60A3C"/>
    <w:rsid w:val="00E6155F"/>
    <w:rsid w:val="00E62AFB"/>
    <w:rsid w:val="00E67C41"/>
    <w:rsid w:val="00E7326C"/>
    <w:rsid w:val="00E7377D"/>
    <w:rsid w:val="00E742D9"/>
    <w:rsid w:val="00E745BA"/>
    <w:rsid w:val="00E74B3F"/>
    <w:rsid w:val="00E76259"/>
    <w:rsid w:val="00E76EBE"/>
    <w:rsid w:val="00E81865"/>
    <w:rsid w:val="00E820EB"/>
    <w:rsid w:val="00E82868"/>
    <w:rsid w:val="00E8456B"/>
    <w:rsid w:val="00E84A80"/>
    <w:rsid w:val="00E87594"/>
    <w:rsid w:val="00E91145"/>
    <w:rsid w:val="00E9126B"/>
    <w:rsid w:val="00E912F6"/>
    <w:rsid w:val="00E9238F"/>
    <w:rsid w:val="00E932D5"/>
    <w:rsid w:val="00E94331"/>
    <w:rsid w:val="00E95807"/>
    <w:rsid w:val="00E95921"/>
    <w:rsid w:val="00E977BC"/>
    <w:rsid w:val="00EA17B5"/>
    <w:rsid w:val="00EA55B6"/>
    <w:rsid w:val="00EA6383"/>
    <w:rsid w:val="00EA6574"/>
    <w:rsid w:val="00EA6718"/>
    <w:rsid w:val="00EA68CB"/>
    <w:rsid w:val="00EA79F7"/>
    <w:rsid w:val="00EB03BF"/>
    <w:rsid w:val="00EB5EE2"/>
    <w:rsid w:val="00EB71D6"/>
    <w:rsid w:val="00EC01C1"/>
    <w:rsid w:val="00EC0C08"/>
    <w:rsid w:val="00EC1197"/>
    <w:rsid w:val="00EC6885"/>
    <w:rsid w:val="00EC6FF9"/>
    <w:rsid w:val="00EC700D"/>
    <w:rsid w:val="00EC7E69"/>
    <w:rsid w:val="00ED0A03"/>
    <w:rsid w:val="00ED1043"/>
    <w:rsid w:val="00ED229C"/>
    <w:rsid w:val="00ED4C1C"/>
    <w:rsid w:val="00ED502F"/>
    <w:rsid w:val="00ED5937"/>
    <w:rsid w:val="00EE2FEE"/>
    <w:rsid w:val="00EE3C9C"/>
    <w:rsid w:val="00EE4E99"/>
    <w:rsid w:val="00EE54D6"/>
    <w:rsid w:val="00EE5960"/>
    <w:rsid w:val="00EE5D51"/>
    <w:rsid w:val="00EE6C94"/>
    <w:rsid w:val="00EF2DA1"/>
    <w:rsid w:val="00EF4B8A"/>
    <w:rsid w:val="00EF57D4"/>
    <w:rsid w:val="00F03F2F"/>
    <w:rsid w:val="00F0716A"/>
    <w:rsid w:val="00F102BE"/>
    <w:rsid w:val="00F10F4A"/>
    <w:rsid w:val="00F11A5D"/>
    <w:rsid w:val="00F1372D"/>
    <w:rsid w:val="00F139DD"/>
    <w:rsid w:val="00F13F37"/>
    <w:rsid w:val="00F14048"/>
    <w:rsid w:val="00F16824"/>
    <w:rsid w:val="00F16AB5"/>
    <w:rsid w:val="00F16CAC"/>
    <w:rsid w:val="00F17640"/>
    <w:rsid w:val="00F20760"/>
    <w:rsid w:val="00F20970"/>
    <w:rsid w:val="00F21594"/>
    <w:rsid w:val="00F24C8B"/>
    <w:rsid w:val="00F25CBE"/>
    <w:rsid w:val="00F27ACC"/>
    <w:rsid w:val="00F314BA"/>
    <w:rsid w:val="00F321D6"/>
    <w:rsid w:val="00F34453"/>
    <w:rsid w:val="00F3544A"/>
    <w:rsid w:val="00F3571B"/>
    <w:rsid w:val="00F363F2"/>
    <w:rsid w:val="00F36B8C"/>
    <w:rsid w:val="00F37816"/>
    <w:rsid w:val="00F37B6E"/>
    <w:rsid w:val="00F37E5B"/>
    <w:rsid w:val="00F40BBB"/>
    <w:rsid w:val="00F42792"/>
    <w:rsid w:val="00F43A73"/>
    <w:rsid w:val="00F43F8F"/>
    <w:rsid w:val="00F45321"/>
    <w:rsid w:val="00F45904"/>
    <w:rsid w:val="00F477F7"/>
    <w:rsid w:val="00F5016C"/>
    <w:rsid w:val="00F50E16"/>
    <w:rsid w:val="00F51B34"/>
    <w:rsid w:val="00F53B47"/>
    <w:rsid w:val="00F546C2"/>
    <w:rsid w:val="00F565F6"/>
    <w:rsid w:val="00F5679F"/>
    <w:rsid w:val="00F57A0A"/>
    <w:rsid w:val="00F57BA3"/>
    <w:rsid w:val="00F60F47"/>
    <w:rsid w:val="00F6103F"/>
    <w:rsid w:val="00F62A42"/>
    <w:rsid w:val="00F65A5B"/>
    <w:rsid w:val="00F66EE9"/>
    <w:rsid w:val="00F7129B"/>
    <w:rsid w:val="00F71345"/>
    <w:rsid w:val="00F713EE"/>
    <w:rsid w:val="00F71BFD"/>
    <w:rsid w:val="00F73589"/>
    <w:rsid w:val="00F75934"/>
    <w:rsid w:val="00F800E5"/>
    <w:rsid w:val="00F809D6"/>
    <w:rsid w:val="00F824F7"/>
    <w:rsid w:val="00F82C3C"/>
    <w:rsid w:val="00F83162"/>
    <w:rsid w:val="00F833C3"/>
    <w:rsid w:val="00F86B8D"/>
    <w:rsid w:val="00F87D68"/>
    <w:rsid w:val="00F87DC4"/>
    <w:rsid w:val="00F87DCC"/>
    <w:rsid w:val="00F9169E"/>
    <w:rsid w:val="00F9264D"/>
    <w:rsid w:val="00F93041"/>
    <w:rsid w:val="00F9330A"/>
    <w:rsid w:val="00F96732"/>
    <w:rsid w:val="00F97AD0"/>
    <w:rsid w:val="00FA46A9"/>
    <w:rsid w:val="00FA5AC4"/>
    <w:rsid w:val="00FA652D"/>
    <w:rsid w:val="00FA7B50"/>
    <w:rsid w:val="00FB155D"/>
    <w:rsid w:val="00FB5830"/>
    <w:rsid w:val="00FB71D9"/>
    <w:rsid w:val="00FB7681"/>
    <w:rsid w:val="00FB7926"/>
    <w:rsid w:val="00FB7B9A"/>
    <w:rsid w:val="00FC0B90"/>
    <w:rsid w:val="00FC117A"/>
    <w:rsid w:val="00FC2AC5"/>
    <w:rsid w:val="00FC3752"/>
    <w:rsid w:val="00FC3B1C"/>
    <w:rsid w:val="00FC4AAC"/>
    <w:rsid w:val="00FC625A"/>
    <w:rsid w:val="00FD127A"/>
    <w:rsid w:val="00FD14B2"/>
    <w:rsid w:val="00FD2FF8"/>
    <w:rsid w:val="00FD60FA"/>
    <w:rsid w:val="00FD65C2"/>
    <w:rsid w:val="00FD697A"/>
    <w:rsid w:val="00FD71A7"/>
    <w:rsid w:val="00FD7286"/>
    <w:rsid w:val="00FD75AE"/>
    <w:rsid w:val="00FE03E3"/>
    <w:rsid w:val="00FE0A8B"/>
    <w:rsid w:val="00FE0F84"/>
    <w:rsid w:val="00FE199F"/>
    <w:rsid w:val="00FE7AC4"/>
    <w:rsid w:val="00FF0F54"/>
    <w:rsid w:val="00FF1699"/>
    <w:rsid w:val="00FF31CC"/>
    <w:rsid w:val="00FF57DB"/>
    <w:rsid w:val="00FF6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43768"/>
  <w15:chartTrackingRefBased/>
  <w15:docId w15:val="{9631D8BB-5CA1-5843-A300-F64C292AF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noProof/>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PageNumber">
    <w:name w:val="page number"/>
    <w:basedOn w:val="DefaultParagraphFont"/>
    <w:uiPriority w:val="99"/>
    <w:semiHidden/>
    <w:unhideWhenUsed/>
    <w:rsid w:val="00FA46A9"/>
  </w:style>
  <w:style w:type="paragraph" w:customStyle="1" w:styleId="p1">
    <w:name w:val="p1"/>
    <w:basedOn w:val="Normal"/>
    <w:rsid w:val="00904286"/>
    <w:pPr>
      <w:spacing w:after="45" w:line="240" w:lineRule="auto"/>
    </w:pPr>
    <w:rPr>
      <w:rFonts w:ascii=".AppleSystemUIFont" w:eastAsiaTheme="minorEastAsia" w:hAnsi=".AppleSystemUIFont" w:cs="Times New Roman"/>
      <w:color w:val="auto"/>
      <w:sz w:val="57"/>
      <w:szCs w:val="57"/>
      <w:lang w:val="en-CA" w:eastAsia="en-US"/>
    </w:rPr>
  </w:style>
  <w:style w:type="character" w:customStyle="1" w:styleId="s1">
    <w:name w:val="s1"/>
    <w:basedOn w:val="DefaultParagraphFont"/>
    <w:rsid w:val="00904286"/>
    <w:rPr>
      <w:rFonts w:ascii=".SFUI-Bold" w:hAnsi=".SFUI-Bold" w:hint="default"/>
      <w:b/>
      <w:bCs/>
      <w:i w:val="0"/>
      <w:iCs w:val="0"/>
      <w:sz w:val="57"/>
      <w:szCs w:val="57"/>
    </w:rPr>
  </w:style>
  <w:style w:type="character" w:styleId="Hyperlink">
    <w:name w:val="Hyperlink"/>
    <w:basedOn w:val="DefaultParagraphFont"/>
    <w:uiPriority w:val="99"/>
    <w:unhideWhenUsed/>
    <w:rsid w:val="00340BD9"/>
    <w:rPr>
      <w:color w:val="B67AC3" w:themeColor="hyperlink"/>
      <w:u w:val="single"/>
    </w:rPr>
  </w:style>
  <w:style w:type="character" w:styleId="UnresolvedMention">
    <w:name w:val="Unresolved Mention"/>
    <w:basedOn w:val="DefaultParagraphFont"/>
    <w:uiPriority w:val="99"/>
    <w:semiHidden/>
    <w:unhideWhenUsed/>
    <w:rsid w:val="00340BD9"/>
    <w:rPr>
      <w:color w:val="605E5C"/>
      <w:shd w:val="clear" w:color="auto" w:fill="E1DFDD"/>
    </w:rPr>
  </w:style>
  <w:style w:type="character" w:styleId="FollowedHyperlink">
    <w:name w:val="FollowedHyperlink"/>
    <w:basedOn w:val="DefaultParagraphFont"/>
    <w:uiPriority w:val="99"/>
    <w:semiHidden/>
    <w:unhideWhenUsed/>
    <w:rsid w:val="002F6777"/>
    <w:rPr>
      <w:color w:val="6AC7C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24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_rels/settings.xml.rels><?xml version="1.0" encoding="UTF-8" standalone="yes"?>
<Relationships xmlns="http://schemas.openxmlformats.org/package/2006/relationships"><Relationship Id="rId1" Type="http://schemas.openxmlformats.org/officeDocument/2006/relationships/attachedTemplate" Target="%7b3772817A-33B3-724D-BA61-9A58F324F5F0%7dtf16392104.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www.w3.org/2000/xmlns/"/>
    <ds:schemaRef ds:uri="498267d4-2a5a-4c72-99d3-cf7236a95ce8"/>
    <ds:schemaRef ds:uri="http://www.w3.org/2001/XMLSchema-instance"/>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 ds:uri="http://www.w3.org/2000/xmlns/"/>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0/xmlns/"/>
    <ds:schemaRef ds:uri="http://www.w3.org/2001/XMLSchema"/>
    <ds:schemaRef ds:uri="498267d4-2a5a-4c72-99d3-cf7236a95ce8"/>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19A9377F-0289-4752-BAD1-B0A5BC6E145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%7b3772817A-33B3-724D-BA61-9A58F324F5F0%7dtf16392104.dotx</Template>
  <TotalTime>7</TotalTime>
  <Pages>34</Pages>
  <Words>3310</Words>
  <Characters>18869</Characters>
  <Application>Microsoft Office Word</Application>
  <DocSecurity>0</DocSecurity>
  <Lines>157</Lines>
  <Paragraphs>44</Paragraphs>
  <ScaleCrop>false</ScaleCrop>
  <Company/>
  <LinksUpToDate>false</LinksUpToDate>
  <CharactersWithSpaces>22135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Dyer</dc:creator>
  <cp:keywords/>
  <dc:description/>
  <cp:lastModifiedBy>Doug Dyer</cp:lastModifiedBy>
  <cp:revision>11</cp:revision>
  <dcterms:created xsi:type="dcterms:W3CDTF">2021-07-23T04:38:00Z</dcterms:created>
  <dcterms:modified xsi:type="dcterms:W3CDTF">2021-07-23T05:01:00Z</dcterms:modified>
</cp:coreProperties>
</file>